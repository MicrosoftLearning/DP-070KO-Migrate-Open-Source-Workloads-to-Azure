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CA0C" w14:textId="369B19E8" w:rsidR="00084BC1" w:rsidRPr="00F570DA" w:rsidRDefault="00906225" w:rsidP="00F570DA">
      <w:pPr>
        <w:pStyle w:val="DocumentTitle"/>
        <w:spacing w:before="1400" w:after="0"/>
        <w:rPr>
          <w:rStyle w:val="Placeholder"/>
          <w:rFonts w:ascii="Times New Roman" w:eastAsia="Malgun Gothic" w:hAnsi="Times New Roman" w:cs="Times New Roman" w:hint="eastAsia"/>
          <w:noProof/>
          <w:color w:val="auto"/>
        </w:rPr>
      </w:pPr>
      <w:bookmarkStart w:id="0" w:name="_Toc117919053"/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drawing>
          <wp:anchor distT="0" distB="0" distL="114300" distR="114300" simplePos="0" relativeHeight="251657216" behindDoc="1" locked="0" layoutInCell="1" allowOverlap="1" wp14:anchorId="69125724" wp14:editId="144E3FE8">
            <wp:simplePos x="0" y="0"/>
            <wp:positionH relativeFrom="column">
              <wp:posOffset>4329430</wp:posOffset>
            </wp:positionH>
            <wp:positionV relativeFrom="paragraph">
              <wp:posOffset>929336</wp:posOffset>
            </wp:positionV>
            <wp:extent cx="1952625" cy="4572000"/>
            <wp:effectExtent l="0" t="0" r="9525" b="0"/>
            <wp:wrapNone/>
            <wp:docPr id="37" name="Picture 37" descr="Print_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rint_Spla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drawing>
          <wp:anchor distT="0" distB="0" distL="114300" distR="114300" simplePos="0" relativeHeight="251658240" behindDoc="0" locked="1" layoutInCell="1" allowOverlap="1" wp14:anchorId="1D998503" wp14:editId="16019CB0">
            <wp:simplePos x="0" y="0"/>
            <wp:positionH relativeFrom="page">
              <wp:posOffset>5715000</wp:posOffset>
            </wp:positionH>
            <wp:positionV relativeFrom="page">
              <wp:posOffset>948055</wp:posOffset>
            </wp:positionV>
            <wp:extent cx="1295400" cy="200025"/>
            <wp:effectExtent l="0" t="0" r="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DP070: Azure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로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오픈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소스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워크로드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마이그레이션</w:t>
      </w:r>
    </w:p>
    <w:p w14:paraId="508912FD" w14:textId="77777777" w:rsidR="00084BC1" w:rsidRPr="00F570DA" w:rsidRDefault="00D31870" w:rsidP="00F570DA">
      <w:pPr>
        <w:pStyle w:val="DocumentTitleSecond"/>
        <w:spacing w:before="100" w:after="200"/>
        <w:rPr>
          <w:rFonts w:ascii="Times New Roman" w:eastAsia="Malgun Gothic" w:hAnsi="Times New Roman" w:cs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 xml:space="preserve">Hyper-V </w:t>
      </w: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빌드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가이드</w:t>
      </w:r>
    </w:p>
    <w:p w14:paraId="35AA4BA7" w14:textId="77777777" w:rsidR="00084BC1" w:rsidRPr="00F570DA" w:rsidRDefault="00084BC1" w:rsidP="00084BC1">
      <w:pPr>
        <w:pStyle w:val="Byline"/>
        <w:rPr>
          <w:rFonts w:ascii="Times New Roman" w:eastAsia="Malgun Gothic" w:hAnsi="Times New Roman" w:cs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학습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제품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번호</w:t>
      </w:r>
      <w:r w:rsidRPr="00F570DA">
        <w:rPr>
          <w:rFonts w:ascii="Times New Roman" w:eastAsia="Malgun Gothic" w:hAnsi="Times New Roman" w:hint="eastAsia"/>
          <w:noProof/>
        </w:rPr>
        <w:t xml:space="preserve">: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&lt;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여기에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학습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제품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번호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입력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&gt;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</w:p>
    <w:p w14:paraId="6125140B" w14:textId="77777777" w:rsidR="00084BC1" w:rsidRPr="00F570DA" w:rsidRDefault="00084BC1" w:rsidP="00084BC1">
      <w:pPr>
        <w:pStyle w:val="Byline"/>
        <w:rPr>
          <w:rFonts w:ascii="Times New Roman" w:eastAsia="Malgun Gothic" w:hAnsi="Times New Roman" w:cs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공급업체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연락처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이메일</w:t>
      </w:r>
      <w:r w:rsidRPr="00F570DA">
        <w:rPr>
          <w:rFonts w:ascii="Times New Roman" w:eastAsia="Malgun Gothic" w:hAnsi="Times New Roman" w:hint="eastAsia"/>
          <w:noProof/>
        </w:rPr>
        <w:t xml:space="preserve">: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&lt;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여기에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연락처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이메일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입력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&gt;</w:t>
      </w:r>
    </w:p>
    <w:p w14:paraId="667EC3AF" w14:textId="77777777" w:rsidR="00084BC1" w:rsidRPr="00F570DA" w:rsidRDefault="00084BC1" w:rsidP="00084BC1">
      <w:pPr>
        <w:pStyle w:val="Byline"/>
        <w:rPr>
          <w:rFonts w:ascii="Times New Roman" w:eastAsia="Malgun Gothic" w:hAnsi="Times New Roman" w:cs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공급업체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지원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계약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만료</w:t>
      </w:r>
      <w:r w:rsidRPr="00F570DA">
        <w:rPr>
          <w:rFonts w:ascii="Times New Roman" w:eastAsia="Malgun Gothic" w:hAnsi="Times New Roman" w:hint="eastAsia"/>
          <w:noProof/>
        </w:rPr>
        <w:t xml:space="preserve">: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&lt;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지원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계약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만료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날짜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입력</w:t>
      </w:r>
      <w:r w:rsidRPr="00F570DA">
        <w:rPr>
          <w:rStyle w:val="Placeholder"/>
          <w:rFonts w:ascii="Times New Roman" w:eastAsia="Malgun Gothic" w:hAnsi="Times New Roman" w:hint="eastAsia"/>
          <w:noProof/>
        </w:rPr>
        <w:t>&gt;</w:t>
      </w:r>
    </w:p>
    <w:p w14:paraId="540E7A1D" w14:textId="77777777" w:rsidR="00021BEB" w:rsidRPr="00F570DA" w:rsidRDefault="00021BEB" w:rsidP="00F570DA">
      <w:pPr>
        <w:pStyle w:val="TOCHeading"/>
        <w:spacing w:before="24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목차</w:t>
      </w:r>
    </w:p>
    <w:p w14:paraId="0F993324" w14:textId="5083CC62" w:rsidR="00F570DA" w:rsidRPr="00F570DA" w:rsidRDefault="00021BEB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r w:rsidRPr="00F570DA">
        <w:rPr>
          <w:rFonts w:eastAsia="Malgun Gothic" w:hint="eastAsia"/>
        </w:rPr>
        <w:fldChar w:fldCharType="begin"/>
      </w:r>
      <w:r w:rsidRPr="00F570DA">
        <w:rPr>
          <w:rFonts w:eastAsia="Malgun Gothic" w:hint="eastAsia"/>
        </w:rPr>
        <w:instrText xml:space="preserve"> TOC \o "1-3" \h \z \u </w:instrText>
      </w:r>
      <w:r w:rsidRPr="00F570DA">
        <w:rPr>
          <w:rFonts w:eastAsia="Malgun Gothic" w:hint="eastAsia"/>
        </w:rPr>
        <w:fldChar w:fldCharType="separate"/>
      </w:r>
      <w:hyperlink w:anchor="_Toc29999357" w:history="1">
        <w:r w:rsidR="00F570DA" w:rsidRPr="00F570DA">
          <w:rPr>
            <w:rStyle w:val="Hyperlink"/>
            <w:rFonts w:eastAsia="Malgun Gothic" w:hint="eastAsia"/>
            <w:sz w:val="18"/>
            <w:szCs w:val="18"/>
          </w:rPr>
          <w:t>가상</w:t>
        </w:r>
        <w:r w:rsidR="00F570DA"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="00F570DA" w:rsidRPr="00F570DA">
          <w:rPr>
            <w:rStyle w:val="Hyperlink"/>
            <w:rFonts w:eastAsia="Malgun Gothic" w:hint="eastAsia"/>
            <w:sz w:val="18"/>
            <w:szCs w:val="18"/>
          </w:rPr>
          <w:t>하드</w:t>
        </w:r>
        <w:r w:rsidR="00F570DA"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="00F570DA" w:rsidRPr="00F570DA">
          <w:rPr>
            <w:rStyle w:val="Hyperlink"/>
            <w:rFonts w:eastAsia="Malgun Gothic" w:hint="eastAsia"/>
            <w:sz w:val="18"/>
            <w:szCs w:val="18"/>
          </w:rPr>
          <w:t>디스크</w:t>
        </w:r>
        <w:r w:rsidR="00F570DA"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="00F570DA" w:rsidRPr="00F570DA">
          <w:rPr>
            <w:rStyle w:val="Hyperlink"/>
            <w:rFonts w:eastAsia="Malgun Gothic" w:hint="eastAsia"/>
            <w:sz w:val="18"/>
            <w:szCs w:val="18"/>
          </w:rPr>
          <w:t>요구</w:t>
        </w:r>
        <w:r w:rsidR="00F570DA"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="00F570DA" w:rsidRPr="00F570DA">
          <w:rPr>
            <w:rStyle w:val="Hyperlink"/>
            <w:rFonts w:eastAsia="Malgun Gothic" w:hint="eastAsia"/>
            <w:sz w:val="18"/>
            <w:szCs w:val="18"/>
          </w:rPr>
          <w:t>사항</w:t>
        </w:r>
        <w:r w:rsidR="00F570DA" w:rsidRPr="00F570DA">
          <w:rPr>
            <w:rFonts w:hint="eastAsia"/>
            <w:webHidden/>
            <w:sz w:val="18"/>
            <w:szCs w:val="18"/>
          </w:rPr>
          <w:tab/>
        </w:r>
        <w:r w:rsidR="00F570DA" w:rsidRPr="00F570DA">
          <w:rPr>
            <w:rFonts w:hint="eastAsia"/>
            <w:webHidden/>
            <w:sz w:val="18"/>
            <w:szCs w:val="18"/>
          </w:rPr>
          <w:fldChar w:fldCharType="begin"/>
        </w:r>
        <w:r w:rsidR="00F570DA" w:rsidRPr="00F570DA">
          <w:rPr>
            <w:rFonts w:hint="eastAsia"/>
            <w:webHidden/>
            <w:sz w:val="18"/>
            <w:szCs w:val="18"/>
          </w:rPr>
          <w:instrText xml:space="preserve"> PAGEREF _Toc29999357 \h </w:instrText>
        </w:r>
        <w:r w:rsidR="00F570DA" w:rsidRPr="00F570DA">
          <w:rPr>
            <w:rFonts w:hint="eastAsia"/>
            <w:webHidden/>
            <w:sz w:val="18"/>
            <w:szCs w:val="18"/>
          </w:rPr>
        </w:r>
        <w:r w:rsidR="00F570DA" w:rsidRPr="00F570DA">
          <w:rPr>
            <w:rFonts w:hint="eastAsia"/>
            <w:webHidden/>
            <w:sz w:val="18"/>
            <w:szCs w:val="18"/>
          </w:rPr>
          <w:fldChar w:fldCharType="separate"/>
        </w:r>
        <w:r w:rsidR="00F570DA" w:rsidRPr="00F570DA">
          <w:rPr>
            <w:rFonts w:hint="eastAsia"/>
            <w:webHidden/>
            <w:sz w:val="18"/>
            <w:szCs w:val="18"/>
          </w:rPr>
          <w:t>3</w:t>
        </w:r>
        <w:r w:rsidR="00F570DA"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034BACD2" w14:textId="6954CFC4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58" w:history="1">
        <w:r w:rsidRPr="00F570DA">
          <w:rPr>
            <w:rStyle w:val="Hyperlink"/>
            <w:rFonts w:eastAsia="Malgun Gothic" w:hint="eastAsia"/>
            <w:sz w:val="18"/>
            <w:szCs w:val="18"/>
          </w:rPr>
          <w:t>섹션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1. MSL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이미지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(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핸드오프되지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않음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)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_Toc29999358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3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0931A55F" w14:textId="6CF0D447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59" w:history="1">
        <w:r w:rsidRPr="00F570DA">
          <w:rPr>
            <w:rStyle w:val="Hyperlink"/>
            <w:rFonts w:eastAsia="Malgun Gothic" w:hint="eastAsia"/>
            <w:sz w:val="18"/>
            <w:szCs w:val="18"/>
          </w:rPr>
          <w:t>섹션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2.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과정별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드라이브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(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핸드오프용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)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_Toc29999359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3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50A1E004" w14:textId="7F83E859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60" w:history="1">
        <w:r w:rsidRPr="00F570DA">
          <w:rPr>
            <w:rStyle w:val="Hyperlink"/>
            <w:rFonts w:eastAsia="Malgun Gothic" w:hint="eastAsia"/>
            <w:sz w:val="18"/>
            <w:szCs w:val="18"/>
          </w:rPr>
          <w:t>섹션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3.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용도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변경된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드라이브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(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핸드오프용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)(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해당하는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경우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)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_Toc29999360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4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6D1BD441" w14:textId="15DB6383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61" w:history="1">
        <w:r w:rsidRPr="00F570DA">
          <w:rPr>
            <w:rStyle w:val="Hyperlink"/>
            <w:rFonts w:eastAsia="Malgun Gothic" w:hint="eastAsia"/>
            <w:sz w:val="18"/>
            <w:szCs w:val="18"/>
          </w:rPr>
          <w:t>섹션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4.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라이선스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초기화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정보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(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해당하는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경우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)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_Toc29999361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4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5FAAB839" w14:textId="40F7EF4D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62" w:history="1">
        <w:r w:rsidRPr="00F570DA">
          <w:rPr>
            <w:rStyle w:val="Hyperlink"/>
            <w:rFonts w:eastAsia="Malgun Gothic" w:hint="eastAsia"/>
            <w:sz w:val="18"/>
            <w:szCs w:val="18"/>
          </w:rPr>
          <w:t>가상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머신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설정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_Toc29999362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5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336A513A" w14:textId="7263C9E5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63" w:history="1">
        <w:r w:rsidRPr="00F570DA">
          <w:rPr>
            <w:rStyle w:val="Hyperlink"/>
            <w:rFonts w:eastAsia="Malgun Gothic" w:hint="eastAsia"/>
            <w:sz w:val="18"/>
            <w:szCs w:val="18"/>
          </w:rPr>
          <w:t>가상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머신의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소프트웨어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및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추가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파일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_Toc29999363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1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10BAF4D7" w14:textId="7C234FA3" w:rsidR="00F570DA" w:rsidRPr="00F570DA" w:rsidRDefault="00F570D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 w:hint="eastAsia"/>
          <w:smallCaps w:val="0"/>
          <w:noProof/>
          <w:sz w:val="18"/>
          <w:szCs w:val="18"/>
          <w:lang w:bidi="ar-SA"/>
        </w:rPr>
      </w:pPr>
      <w:hyperlink w:anchor="_Toc29999364" w:history="1"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>가상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>머신에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>설치된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>소프트웨어</w:t>
        </w:r>
        <w:r w:rsidRPr="00F570DA">
          <w:rPr>
            <w:rFonts w:hint="eastAsia"/>
            <w:noProof/>
            <w:webHidden/>
            <w:sz w:val="18"/>
            <w:szCs w:val="18"/>
          </w:rPr>
          <w:tab/>
        </w:r>
        <w:r w:rsidRPr="00F570DA">
          <w:rPr>
            <w:rFonts w:hint="eastAsia"/>
            <w:noProof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noProof/>
            <w:webHidden/>
            <w:sz w:val="18"/>
            <w:szCs w:val="18"/>
          </w:rPr>
          <w:instrText xml:space="preserve"> PAGEREF _Toc29999364 \h </w:instrText>
        </w:r>
        <w:r w:rsidRPr="00F570DA">
          <w:rPr>
            <w:rFonts w:hint="eastAsia"/>
            <w:noProof/>
            <w:webHidden/>
            <w:sz w:val="18"/>
            <w:szCs w:val="18"/>
          </w:rPr>
        </w:r>
        <w:r w:rsidRPr="00F570DA">
          <w:rPr>
            <w:rFonts w:hint="eastAsia"/>
            <w:noProof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noProof/>
            <w:webHidden/>
            <w:sz w:val="18"/>
            <w:szCs w:val="18"/>
          </w:rPr>
          <w:t>2</w:t>
        </w:r>
        <w:r w:rsidRPr="00F570DA">
          <w:rPr>
            <w:rFonts w:hint="eastAsia"/>
            <w:noProof/>
            <w:webHidden/>
            <w:sz w:val="18"/>
            <w:szCs w:val="18"/>
          </w:rPr>
          <w:fldChar w:fldCharType="end"/>
        </w:r>
      </w:hyperlink>
    </w:p>
    <w:p w14:paraId="6F4F9C9E" w14:textId="0DEA7481" w:rsidR="00F570DA" w:rsidRPr="00F570DA" w:rsidRDefault="00F570D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 w:hint="eastAsia"/>
          <w:smallCaps w:val="0"/>
          <w:noProof/>
          <w:sz w:val="18"/>
          <w:szCs w:val="18"/>
          <w:lang w:bidi="ar-SA"/>
        </w:rPr>
      </w:pPr>
      <w:hyperlink w:anchor="_Toc29999365" w:history="1"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>가상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>머신에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>설치된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>추가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noProof/>
            <w:sz w:val="18"/>
            <w:szCs w:val="18"/>
          </w:rPr>
          <w:t>파일</w:t>
        </w:r>
        <w:r w:rsidRPr="00F570DA">
          <w:rPr>
            <w:rFonts w:hint="eastAsia"/>
            <w:noProof/>
            <w:webHidden/>
            <w:sz w:val="18"/>
            <w:szCs w:val="18"/>
          </w:rPr>
          <w:tab/>
        </w:r>
        <w:r w:rsidRPr="00F570DA">
          <w:rPr>
            <w:rFonts w:hint="eastAsia"/>
            <w:noProof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noProof/>
            <w:webHidden/>
            <w:sz w:val="18"/>
            <w:szCs w:val="18"/>
          </w:rPr>
          <w:instrText xml:space="preserve"> PAGEREF _Toc29999365 \h </w:instrText>
        </w:r>
        <w:r w:rsidRPr="00F570DA">
          <w:rPr>
            <w:rFonts w:hint="eastAsia"/>
            <w:noProof/>
            <w:webHidden/>
            <w:sz w:val="18"/>
            <w:szCs w:val="18"/>
          </w:rPr>
        </w:r>
        <w:r w:rsidRPr="00F570DA">
          <w:rPr>
            <w:rFonts w:hint="eastAsia"/>
            <w:noProof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noProof/>
            <w:webHidden/>
            <w:sz w:val="18"/>
            <w:szCs w:val="18"/>
          </w:rPr>
          <w:t>1</w:t>
        </w:r>
        <w:r w:rsidRPr="00F570DA">
          <w:rPr>
            <w:rFonts w:hint="eastAsia"/>
            <w:noProof/>
            <w:webHidden/>
            <w:sz w:val="18"/>
            <w:szCs w:val="18"/>
          </w:rPr>
          <w:fldChar w:fldCharType="end"/>
        </w:r>
      </w:hyperlink>
    </w:p>
    <w:p w14:paraId="5C38424C" w14:textId="288F441D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66" w:history="1">
        <w:r w:rsidRPr="00F570DA">
          <w:rPr>
            <w:rStyle w:val="Hyperlink"/>
            <w:rFonts w:eastAsia="Malgun Gothic" w:hint="eastAsia"/>
            <w:sz w:val="18"/>
            <w:szCs w:val="18"/>
          </w:rPr>
          <w:t>사용자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계정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_Toc29999366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1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755442D6" w14:textId="1761D17B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67" w:history="1">
        <w:r w:rsidRPr="00F570DA">
          <w:rPr>
            <w:rStyle w:val="Hyperlink"/>
            <w:rFonts w:eastAsia="Malgun Gothic" w:hint="eastAsia"/>
            <w:sz w:val="18"/>
            <w:szCs w:val="18"/>
          </w:rPr>
          <w:t>독립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실행형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드라이브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(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모놀리식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)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만들기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_Toc29999367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2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3C94F4CB" w14:textId="17FAB04B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68" w:history="1"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Hyper-V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관리자에서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네트워킹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구성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_Toc29999368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3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397FDCB3" w14:textId="3D82A628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69" w:history="1">
        <w:r w:rsidRPr="00F570DA">
          <w:rPr>
            <w:rStyle w:val="Hyperlink"/>
            <w:rFonts w:eastAsia="Malgun Gothic" w:hint="eastAsia"/>
            <w:sz w:val="18"/>
            <w:szCs w:val="18"/>
          </w:rPr>
          <w:t>가상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머신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만들기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_Toc29999369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3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79428768" w14:textId="3F3037BF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70" w:history="1">
        <w:r w:rsidRPr="00F570DA">
          <w:rPr>
            <w:rStyle w:val="Hyperlink"/>
            <w:rFonts w:eastAsia="Malgun Gothic" w:hint="eastAsia"/>
            <w:sz w:val="18"/>
            <w:szCs w:val="18"/>
          </w:rPr>
          <w:t>가상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머신에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연결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및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가상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머신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시작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_Toc29999370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5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08518C75" w14:textId="62596329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71" w:history="1">
        <w:r w:rsidRPr="00F570DA">
          <w:rPr>
            <w:rStyle w:val="Hyperlink"/>
            <w:rFonts w:eastAsia="Malgun Gothic" w:hint="eastAsia"/>
            <w:sz w:val="18"/>
            <w:szCs w:val="18"/>
          </w:rPr>
          <w:t>가상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머신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구성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_Toc29999371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5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3B8618BB" w14:textId="1AC6D27E" w:rsidR="00F570DA" w:rsidRPr="00F570DA" w:rsidRDefault="00F570DA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18"/>
          <w:szCs w:val="18"/>
          <w:lang w:bidi="ar-SA"/>
        </w:rPr>
      </w:pPr>
      <w:hyperlink w:anchor="_Toc29999372" w:history="1">
        <w:r w:rsidRPr="00F570DA">
          <w:rPr>
            <w:rStyle w:val="Hyperlink"/>
            <w:rFonts w:eastAsia="Malgun Gothic" w:hint="eastAsia"/>
            <w:sz w:val="18"/>
            <w:szCs w:val="18"/>
          </w:rPr>
          <w:t>핸드오프를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위한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가상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머신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 xml:space="preserve"> </w:t>
        </w:r>
        <w:r w:rsidRPr="00F570DA">
          <w:rPr>
            <w:rStyle w:val="Hyperlink"/>
            <w:rFonts w:eastAsia="Malgun Gothic" w:hint="eastAsia"/>
            <w:sz w:val="18"/>
            <w:szCs w:val="18"/>
          </w:rPr>
          <w:t>준비</w:t>
        </w:r>
        <w:r w:rsidRPr="00F570DA">
          <w:rPr>
            <w:rFonts w:hint="eastAsia"/>
            <w:webHidden/>
            <w:sz w:val="18"/>
            <w:szCs w:val="18"/>
          </w:rPr>
          <w:tab/>
        </w:r>
        <w:r w:rsidRPr="00F570DA">
          <w:rPr>
            <w:rFonts w:hint="eastAsia"/>
            <w:webHidden/>
            <w:sz w:val="18"/>
            <w:szCs w:val="18"/>
          </w:rPr>
          <w:fldChar w:fldCharType="begin"/>
        </w:r>
        <w:r w:rsidRPr="00F570DA">
          <w:rPr>
            <w:rFonts w:hint="eastAsia"/>
            <w:webHidden/>
            <w:sz w:val="18"/>
            <w:szCs w:val="18"/>
          </w:rPr>
          <w:instrText xml:space="preserve"> PAGEREF _Toc29999372 \h </w:instrText>
        </w:r>
        <w:r w:rsidRPr="00F570DA">
          <w:rPr>
            <w:rFonts w:hint="eastAsia"/>
            <w:webHidden/>
            <w:sz w:val="18"/>
            <w:szCs w:val="18"/>
          </w:rPr>
        </w:r>
        <w:r w:rsidRPr="00F570DA">
          <w:rPr>
            <w:rFonts w:hint="eastAsia"/>
            <w:webHidden/>
            <w:sz w:val="18"/>
            <w:szCs w:val="18"/>
          </w:rPr>
          <w:fldChar w:fldCharType="separate"/>
        </w:r>
        <w:r w:rsidRPr="00F570DA">
          <w:rPr>
            <w:rFonts w:hint="eastAsia"/>
            <w:webHidden/>
            <w:sz w:val="18"/>
            <w:szCs w:val="18"/>
          </w:rPr>
          <w:t>13</w:t>
        </w:r>
        <w:r w:rsidRPr="00F570DA">
          <w:rPr>
            <w:rFonts w:hint="eastAsia"/>
            <w:webHidden/>
            <w:sz w:val="18"/>
            <w:szCs w:val="18"/>
          </w:rPr>
          <w:fldChar w:fldCharType="end"/>
        </w:r>
      </w:hyperlink>
    </w:p>
    <w:p w14:paraId="145D2596" w14:textId="226F8890" w:rsidR="00021BEB" w:rsidRPr="00F570DA" w:rsidRDefault="00021BEB">
      <w:pPr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lastRenderedPageBreak/>
        <w:fldChar w:fldCharType="end"/>
      </w:r>
    </w:p>
    <w:p w14:paraId="5477A94F" w14:textId="77777777" w:rsidR="00A22F59" w:rsidRPr="00F570DA" w:rsidRDefault="00A22F59" w:rsidP="00A22F59">
      <w:pPr>
        <w:pStyle w:val="Legalese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 xml:space="preserve">URL </w:t>
      </w:r>
      <w:r w:rsidRPr="00F570DA">
        <w:rPr>
          <w:rFonts w:eastAsia="Malgun Gothic" w:hint="eastAsia"/>
          <w:noProof/>
        </w:rPr>
        <w:t>및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기타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인터넷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웹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사이트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참조를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포함하여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문서에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포함된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정보는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예고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없이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변경될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있습니다</w:t>
      </w:r>
      <w:r w:rsidRPr="00F570DA">
        <w:rPr>
          <w:rFonts w:eastAsia="Malgun Gothic" w:hint="eastAsia"/>
          <w:noProof/>
        </w:rPr>
        <w:t xml:space="preserve">.  </w:t>
      </w:r>
      <w:r w:rsidRPr="00F570DA">
        <w:rPr>
          <w:rFonts w:eastAsia="Malgun Gothic" w:hint="eastAsia"/>
          <w:noProof/>
        </w:rPr>
        <w:t>달리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명시되지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않는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한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예로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회사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조직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제품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도메인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이름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이메일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주소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로고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사람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장소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및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이벤트는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가상으로서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실제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회사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조직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제품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도메인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이름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이메일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주소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로고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사람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장소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이벤트와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관련이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없으며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관련된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것으로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유추해서도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안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됩니다</w:t>
      </w:r>
      <w:r w:rsidRPr="00F570DA">
        <w:rPr>
          <w:rFonts w:eastAsia="Malgun Gothic" w:hint="eastAsia"/>
          <w:noProof/>
        </w:rPr>
        <w:t xml:space="preserve">. </w:t>
      </w:r>
      <w:r w:rsidRPr="00F570DA">
        <w:rPr>
          <w:rFonts w:eastAsia="Malgun Gothic" w:hint="eastAsia"/>
          <w:noProof/>
        </w:rPr>
        <w:t>모든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관련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저작권법을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준수하는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것은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사용자의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책임입니다</w:t>
      </w:r>
      <w:r w:rsidRPr="00F570DA">
        <w:rPr>
          <w:rFonts w:eastAsia="Malgun Gothic" w:hint="eastAsia"/>
          <w:noProof/>
        </w:rPr>
        <w:t xml:space="preserve">. </w:t>
      </w:r>
      <w:r w:rsidRPr="00F570DA">
        <w:rPr>
          <w:rFonts w:eastAsia="Malgun Gothic" w:hint="eastAsia"/>
          <w:noProof/>
        </w:rPr>
        <w:t>저작권에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따른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권리를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제한하지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않고</w:t>
      </w:r>
      <w:r w:rsidRPr="00F570DA">
        <w:rPr>
          <w:rFonts w:eastAsia="Malgun Gothic" w:hint="eastAsia"/>
          <w:noProof/>
        </w:rPr>
        <w:t>, Microsoft Corporation</w:t>
      </w:r>
      <w:r w:rsidRPr="00F570DA">
        <w:rPr>
          <w:rFonts w:eastAsia="Malgun Gothic" w:hint="eastAsia"/>
          <w:noProof/>
        </w:rPr>
        <w:t>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명시적인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서면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허가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없이는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목적을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불문하고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어떤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형태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수단</w:t>
      </w:r>
      <w:r w:rsidRPr="00F570DA">
        <w:rPr>
          <w:rFonts w:eastAsia="Malgun Gothic" w:hint="eastAsia"/>
          <w:noProof/>
        </w:rPr>
        <w:t>(</w:t>
      </w:r>
      <w:r w:rsidRPr="00F570DA">
        <w:rPr>
          <w:rFonts w:eastAsia="Malgun Gothic" w:hint="eastAsia"/>
          <w:noProof/>
        </w:rPr>
        <w:t>전자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기계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복사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기록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기타</w:t>
      </w:r>
      <w:r w:rsidRPr="00F570DA">
        <w:rPr>
          <w:rFonts w:eastAsia="Malgun Gothic" w:hint="eastAsia"/>
          <w:noProof/>
        </w:rPr>
        <w:t>)</w:t>
      </w:r>
      <w:r w:rsidRPr="00F570DA">
        <w:rPr>
          <w:rFonts w:eastAsia="Malgun Gothic" w:hint="eastAsia"/>
          <w:noProof/>
        </w:rPr>
        <w:t>으로도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문서의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일부를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복제하거나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검색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시스템에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저장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입력하거나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전송할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없습니다</w:t>
      </w:r>
      <w:r w:rsidRPr="00F570DA">
        <w:rPr>
          <w:rFonts w:eastAsia="Malgun Gothic" w:hint="eastAsia"/>
          <w:noProof/>
        </w:rPr>
        <w:t xml:space="preserve">. </w:t>
      </w:r>
    </w:p>
    <w:p w14:paraId="0DA70FEC" w14:textId="77777777" w:rsidR="00A22F59" w:rsidRPr="00F570DA" w:rsidRDefault="00A22F59" w:rsidP="00A22F59">
      <w:pPr>
        <w:pStyle w:val="Legalese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제조업체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제품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URL</w:t>
      </w:r>
      <w:r w:rsidRPr="00F570DA">
        <w:rPr>
          <w:rFonts w:eastAsia="Malgun Gothic" w:hint="eastAsia"/>
          <w:noProof/>
        </w:rPr>
        <w:t>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이름은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정보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제공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용도로만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제공되며</w:t>
      </w:r>
      <w:r w:rsidRPr="00F570DA">
        <w:rPr>
          <w:rFonts w:eastAsia="Malgun Gothic" w:hint="eastAsia"/>
          <w:noProof/>
        </w:rPr>
        <w:t xml:space="preserve"> Microsoft</w:t>
      </w:r>
      <w:r w:rsidRPr="00F570DA">
        <w:rPr>
          <w:rFonts w:eastAsia="Malgun Gothic" w:hint="eastAsia"/>
          <w:noProof/>
        </w:rPr>
        <w:t>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이러한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제조업체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Microsoft </w:t>
      </w:r>
      <w:r w:rsidRPr="00F570DA">
        <w:rPr>
          <w:rFonts w:eastAsia="Malgun Gothic" w:hint="eastAsia"/>
          <w:noProof/>
        </w:rPr>
        <w:t>기술이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포함된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제품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사용에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대해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명시적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묵시적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법적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보증과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진술을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하지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않습니다</w:t>
      </w:r>
      <w:r w:rsidRPr="00F570DA">
        <w:rPr>
          <w:rFonts w:eastAsia="Malgun Gothic" w:hint="eastAsia"/>
          <w:noProof/>
        </w:rPr>
        <w:t xml:space="preserve">. </w:t>
      </w:r>
      <w:r w:rsidRPr="00F570DA">
        <w:rPr>
          <w:rFonts w:eastAsia="Malgun Gothic" w:hint="eastAsia"/>
          <w:noProof/>
        </w:rPr>
        <w:t>제조업체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제품이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포함되어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있다고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해서</w:t>
      </w:r>
      <w:r w:rsidRPr="00F570DA">
        <w:rPr>
          <w:rFonts w:eastAsia="Malgun Gothic" w:hint="eastAsia"/>
          <w:noProof/>
        </w:rPr>
        <w:t xml:space="preserve"> Microsoft</w:t>
      </w:r>
      <w:r w:rsidRPr="00F570DA">
        <w:rPr>
          <w:rFonts w:eastAsia="Malgun Gothic" w:hint="eastAsia"/>
          <w:noProof/>
        </w:rPr>
        <w:t>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해당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제조업체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제품을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보증하는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것은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아닙니다</w:t>
      </w:r>
      <w:r w:rsidRPr="00F570DA">
        <w:rPr>
          <w:rFonts w:eastAsia="Malgun Gothic" w:hint="eastAsia"/>
          <w:noProof/>
        </w:rPr>
        <w:t xml:space="preserve">.  </w:t>
      </w:r>
      <w:r w:rsidRPr="00F570DA">
        <w:rPr>
          <w:rFonts w:eastAsia="Malgun Gothic" w:hint="eastAsia"/>
          <w:noProof/>
        </w:rPr>
        <w:t>타사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사이트에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대한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링크가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제공되는데</w:t>
      </w:r>
      <w:r w:rsidRPr="00F570DA">
        <w:rPr>
          <w:rFonts w:eastAsia="Malgun Gothic" w:hint="eastAsia"/>
          <w:noProof/>
        </w:rPr>
        <w:t xml:space="preserve">,  </w:t>
      </w:r>
      <w:r w:rsidRPr="00F570DA">
        <w:rPr>
          <w:rFonts w:eastAsia="Malgun Gothic" w:hint="eastAsia"/>
          <w:noProof/>
        </w:rPr>
        <w:t>이러한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사이트는</w:t>
      </w:r>
      <w:r w:rsidRPr="00F570DA">
        <w:rPr>
          <w:rFonts w:eastAsia="Malgun Gothic" w:hint="eastAsia"/>
          <w:noProof/>
        </w:rPr>
        <w:t xml:space="preserve"> Microsoft</w:t>
      </w:r>
      <w:r w:rsidRPr="00F570DA">
        <w:rPr>
          <w:rFonts w:eastAsia="Malgun Gothic" w:hint="eastAsia"/>
          <w:noProof/>
        </w:rPr>
        <w:t>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관리하지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않으며</w:t>
      </w:r>
      <w:r w:rsidRPr="00F570DA">
        <w:rPr>
          <w:rFonts w:eastAsia="Malgun Gothic" w:hint="eastAsia"/>
          <w:noProof/>
        </w:rPr>
        <w:t xml:space="preserve"> Microsoft</w:t>
      </w:r>
      <w:r w:rsidRPr="00F570DA">
        <w:rPr>
          <w:rFonts w:eastAsia="Malgun Gothic" w:hint="eastAsia"/>
          <w:noProof/>
        </w:rPr>
        <w:t>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연결된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사이트의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콘텐츠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연결된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사이트에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포함된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모든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링크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이러한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사이트의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변경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내용이나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업데이트에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대해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책임지지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않습니다</w:t>
      </w:r>
      <w:r w:rsidRPr="00F570DA">
        <w:rPr>
          <w:rFonts w:eastAsia="Malgun Gothic" w:hint="eastAsia"/>
          <w:noProof/>
        </w:rPr>
        <w:t>. Microsoft</w:t>
      </w:r>
      <w:r w:rsidRPr="00F570DA">
        <w:rPr>
          <w:rFonts w:eastAsia="Malgun Gothic" w:hint="eastAsia"/>
          <w:noProof/>
        </w:rPr>
        <w:t>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연결된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사이트에서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수신된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웹캐스팅이나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다른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형태의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전송에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대해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책임지지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않습니다</w:t>
      </w:r>
      <w:r w:rsidRPr="00F570DA">
        <w:rPr>
          <w:rFonts w:eastAsia="Malgun Gothic" w:hint="eastAsia"/>
          <w:noProof/>
        </w:rPr>
        <w:t>. Microsoft</w:t>
      </w:r>
      <w:r w:rsidRPr="00F570DA">
        <w:rPr>
          <w:rFonts w:eastAsia="Malgun Gothic" w:hint="eastAsia"/>
          <w:noProof/>
        </w:rPr>
        <w:t>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오직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편의를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위해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이러한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링크를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제공하며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링크의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포함이</w:t>
      </w:r>
      <w:r w:rsidRPr="00F570DA">
        <w:rPr>
          <w:rFonts w:eastAsia="Malgun Gothic" w:hint="eastAsia"/>
          <w:noProof/>
        </w:rPr>
        <w:t xml:space="preserve"> Microsoft</w:t>
      </w:r>
      <w:r w:rsidRPr="00F570DA">
        <w:rPr>
          <w:rFonts w:eastAsia="Malgun Gothic" w:hint="eastAsia"/>
          <w:noProof/>
        </w:rPr>
        <w:t>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그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사이트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제품을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보증한다는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것을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의미하지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않습니다</w:t>
      </w:r>
      <w:r w:rsidRPr="00F570DA">
        <w:rPr>
          <w:rFonts w:eastAsia="Malgun Gothic" w:hint="eastAsia"/>
          <w:noProof/>
        </w:rPr>
        <w:t>.</w:t>
      </w:r>
    </w:p>
    <w:p w14:paraId="5D1A8A81" w14:textId="77777777" w:rsidR="00A22F59" w:rsidRPr="00F570DA" w:rsidRDefault="00A22F59" w:rsidP="00A22F59">
      <w:pPr>
        <w:pStyle w:val="Legalese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Microsoft</w:t>
      </w:r>
      <w:r w:rsidRPr="00F570DA">
        <w:rPr>
          <w:rFonts w:eastAsia="Malgun Gothic" w:hint="eastAsia"/>
          <w:noProof/>
        </w:rPr>
        <w:t>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문서의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주제와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관련된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특허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특허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출원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상표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저작권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기타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지적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재산권을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보유할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있습니다</w:t>
      </w:r>
      <w:r w:rsidRPr="00F570DA">
        <w:rPr>
          <w:rFonts w:eastAsia="Malgun Gothic" w:hint="eastAsia"/>
          <w:noProof/>
        </w:rPr>
        <w:t>. Microsoft</w:t>
      </w:r>
      <w:r w:rsidRPr="00F570DA">
        <w:rPr>
          <w:rFonts w:eastAsia="Malgun Gothic" w:hint="eastAsia"/>
          <w:noProof/>
        </w:rPr>
        <w:t>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서면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사용권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계약에서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명시적으로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부여된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경우를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제외하고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문서의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제공을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통해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이러한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특허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상표</w:t>
      </w:r>
      <w:r w:rsidRPr="00F570DA">
        <w:rPr>
          <w:rFonts w:eastAsia="Malgun Gothic" w:hint="eastAsia"/>
          <w:noProof/>
        </w:rPr>
        <w:t xml:space="preserve">, </w:t>
      </w:r>
      <w:r w:rsidRPr="00F570DA">
        <w:rPr>
          <w:rFonts w:eastAsia="Malgun Gothic" w:hint="eastAsia"/>
          <w:noProof/>
        </w:rPr>
        <w:t>저작권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또는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기타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지적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재산권을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사용할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있는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권리가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부여되는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것은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아닙니다</w:t>
      </w:r>
      <w:r w:rsidRPr="00F570DA">
        <w:rPr>
          <w:rFonts w:eastAsia="Malgun Gothic" w:hint="eastAsia"/>
          <w:noProof/>
        </w:rPr>
        <w:t>.</w:t>
      </w:r>
    </w:p>
    <w:p w14:paraId="5E40526D" w14:textId="722FE4FD" w:rsidR="00A22F59" w:rsidRPr="00F570DA" w:rsidRDefault="00A22F59" w:rsidP="00A22F59">
      <w:pPr>
        <w:pStyle w:val="Legalese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Copyright © 2019 Microsoft Corporation. All rights reserved.</w:t>
      </w:r>
    </w:p>
    <w:p w14:paraId="64A6F816" w14:textId="1F60E8B6" w:rsidR="00A22F59" w:rsidRPr="00F570DA" w:rsidRDefault="00A22F59" w:rsidP="00A22F59">
      <w:pPr>
        <w:pStyle w:val="Legalese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Microsoft</w:t>
      </w:r>
      <w:r w:rsidRPr="00F570DA">
        <w:rPr>
          <w:rFonts w:eastAsia="Malgun Gothic" w:hint="eastAsia"/>
          <w:noProof/>
        </w:rPr>
        <w:t>와</w:t>
      </w:r>
      <w:r w:rsidRPr="00F570DA">
        <w:rPr>
          <w:rFonts w:eastAsia="Malgun Gothic" w:hint="eastAsia"/>
          <w:noProof/>
        </w:rPr>
        <w:t xml:space="preserve"> https://www.microsoft.com/en-us/legal/intellectualproperty/trademarks/en-us.aspx</w:t>
      </w:r>
      <w:r w:rsidRPr="00F570DA">
        <w:rPr>
          <w:rFonts w:eastAsia="Malgun Gothic" w:hint="eastAsia"/>
          <w:noProof/>
        </w:rPr>
        <w:t>에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나열된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상표는</w:t>
      </w:r>
      <w:r w:rsidRPr="00F570DA">
        <w:rPr>
          <w:rFonts w:eastAsia="Malgun Gothic" w:hint="eastAsia"/>
          <w:noProof/>
        </w:rPr>
        <w:t xml:space="preserve"> Microsoft </w:t>
      </w:r>
      <w:r w:rsidRPr="00F570DA">
        <w:rPr>
          <w:rFonts w:eastAsia="Malgun Gothic" w:hint="eastAsia"/>
          <w:noProof/>
        </w:rPr>
        <w:t>그룹의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상표입니다</w:t>
      </w:r>
      <w:r w:rsidRPr="00F570DA">
        <w:rPr>
          <w:rFonts w:eastAsia="Malgun Gothic" w:hint="eastAsia"/>
          <w:noProof/>
        </w:rPr>
        <w:t xml:space="preserve">. </w:t>
      </w:r>
      <w:r w:rsidRPr="00F570DA">
        <w:rPr>
          <w:rFonts w:eastAsia="Malgun Gothic" w:hint="eastAsia"/>
          <w:noProof/>
        </w:rPr>
        <w:t>기타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모든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상표는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해당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소유자의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자산입니다</w:t>
      </w:r>
      <w:r w:rsidRPr="00F570DA">
        <w:rPr>
          <w:rFonts w:eastAsia="Malgun Gothic" w:hint="eastAsia"/>
          <w:noProof/>
        </w:rPr>
        <w:t>.</w:t>
      </w:r>
    </w:p>
    <w:p w14:paraId="2CB2A3C8" w14:textId="77777777" w:rsidR="00084BC1" w:rsidRPr="00F570DA" w:rsidRDefault="00084BC1" w:rsidP="00084BC1">
      <w:pPr>
        <w:rPr>
          <w:rFonts w:eastAsia="Malgun Gothic" w:hint="eastAsia"/>
          <w:noProof/>
        </w:rPr>
      </w:pPr>
    </w:p>
    <w:p w14:paraId="5C41F736" w14:textId="77777777" w:rsidR="00CB5B1C" w:rsidRPr="00F570DA" w:rsidRDefault="00AB62D7" w:rsidP="00CB5B1C">
      <w:pPr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버전</w:t>
      </w:r>
      <w:r w:rsidRPr="00F570DA">
        <w:rPr>
          <w:rFonts w:eastAsia="Malgun Gothic" w:hint="eastAsia"/>
          <w:noProof/>
        </w:rPr>
        <w:t xml:space="preserve"> 2.0</w:t>
      </w:r>
    </w:p>
    <w:p w14:paraId="69B5BE5D" w14:textId="77777777" w:rsidR="00550088" w:rsidRPr="00F570DA" w:rsidRDefault="00550088">
      <w:pPr>
        <w:spacing w:after="0" w:line="240" w:lineRule="auto"/>
        <w:rPr>
          <w:rStyle w:val="NotePrefix"/>
          <w:rFonts w:ascii="Times New Roman" w:eastAsia="Malgun Gothic" w:hAnsi="Times New Roman" w:hint="eastAsia"/>
          <w:b w:val="0"/>
          <w:bCs/>
          <w:noProof/>
          <w:sz w:val="28"/>
          <w:szCs w:val="28"/>
        </w:rPr>
      </w:pPr>
      <w:r w:rsidRPr="00F570DA">
        <w:rPr>
          <w:rFonts w:eastAsia="Malgun Gothic" w:hint="eastAsia"/>
          <w:noProof/>
        </w:rPr>
        <w:br w:type="page"/>
      </w:r>
    </w:p>
    <w:p w14:paraId="57D854A9" w14:textId="7FB2933A" w:rsidR="00084BC1" w:rsidRPr="00F570DA" w:rsidRDefault="001A5AE3" w:rsidP="00E23D42">
      <w:pPr>
        <w:pStyle w:val="Heading1"/>
        <w:suppressAutoHyphens/>
        <w:snapToGrid w:val="0"/>
        <w:spacing w:after="120" w:line="360" w:lineRule="exact"/>
        <w:rPr>
          <w:rFonts w:ascii="Arial" w:eastAsia="Malgun Gothic" w:hAnsi="Arial" w:cs="Tahoma" w:hint="eastAsia"/>
          <w:noProof/>
          <w:color w:val="auto"/>
          <w:kern w:val="32"/>
          <w:sz w:val="36"/>
          <w:szCs w:val="32"/>
        </w:rPr>
      </w:pPr>
      <w:bookmarkStart w:id="1" w:name="_Toc170638837"/>
      <w:bookmarkStart w:id="2" w:name="_Toc229911293"/>
      <w:bookmarkStart w:id="3" w:name="_Toc29999357"/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lastRenderedPageBreak/>
        <w:t>가상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하드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디스크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요구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사항</w:t>
      </w:r>
      <w:bookmarkEnd w:id="1"/>
      <w:bookmarkEnd w:id="2"/>
      <w:bookmarkEnd w:id="3"/>
    </w:p>
    <w:p w14:paraId="2134BE80" w14:textId="77777777" w:rsidR="0096543B" w:rsidRPr="00F570DA" w:rsidRDefault="0096543B" w:rsidP="0096543B">
      <w:pPr>
        <w:pStyle w:val="Heading1"/>
        <w:rPr>
          <w:rFonts w:eastAsia="Malgun Gothic" w:hint="eastAsia"/>
          <w:noProof/>
          <w:color w:val="auto"/>
        </w:rPr>
      </w:pPr>
      <w:bookmarkStart w:id="4" w:name="_Toc229911294"/>
      <w:bookmarkStart w:id="5" w:name="_Toc29999358"/>
      <w:r w:rsidRPr="00F570DA">
        <w:rPr>
          <w:rFonts w:eastAsia="Malgun Gothic" w:hint="eastAsia"/>
          <w:noProof/>
          <w:color w:val="auto"/>
        </w:rPr>
        <w:t>섹션</w:t>
      </w:r>
      <w:r w:rsidRPr="00F570DA">
        <w:rPr>
          <w:rFonts w:eastAsia="Malgun Gothic" w:hint="eastAsia"/>
          <w:noProof/>
          <w:color w:val="auto"/>
        </w:rPr>
        <w:t xml:space="preserve"> 1. MSL </w:t>
      </w:r>
      <w:r w:rsidRPr="00F570DA">
        <w:rPr>
          <w:rFonts w:eastAsia="Malgun Gothic" w:hint="eastAsia"/>
          <w:noProof/>
          <w:color w:val="auto"/>
        </w:rPr>
        <w:t>이미지</w:t>
      </w:r>
      <w:r w:rsidRPr="00F570DA">
        <w:rPr>
          <w:rFonts w:eastAsia="Malgun Gothic" w:hint="eastAsia"/>
          <w:noProof/>
          <w:color w:val="auto"/>
        </w:rPr>
        <w:t>(</w:t>
      </w:r>
      <w:r w:rsidRPr="00F570DA">
        <w:rPr>
          <w:rFonts w:eastAsia="Malgun Gothic" w:hint="eastAsia"/>
          <w:noProof/>
          <w:color w:val="auto"/>
        </w:rPr>
        <w:t>핸드오프되지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않음</w:t>
      </w:r>
      <w:r w:rsidRPr="00F570DA">
        <w:rPr>
          <w:rFonts w:eastAsia="Malgun Gothic" w:hint="eastAsia"/>
          <w:noProof/>
          <w:color w:val="auto"/>
        </w:rPr>
        <w:t>)</w:t>
      </w:r>
      <w:bookmarkEnd w:id="4"/>
      <w:bookmarkEnd w:id="5"/>
    </w:p>
    <w:p w14:paraId="7F7CE593" w14:textId="77777777" w:rsidR="00084BC1" w:rsidRPr="00F570DA" w:rsidRDefault="00882524" w:rsidP="00AA6563">
      <w:pPr>
        <w:pStyle w:val="Heading4"/>
        <w:suppressAutoHyphens/>
        <w:spacing w:before="180" w:line="300" w:lineRule="exact"/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</w:pPr>
      <w:bookmarkStart w:id="6" w:name="_Toc229911295"/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사용된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기본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VHD(MSL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에서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생성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)</w:t>
      </w:r>
      <w:bookmarkEnd w:id="6"/>
    </w:p>
    <w:p w14:paraId="758037A1" w14:textId="6FA9A32C" w:rsidR="00084BC1" w:rsidRPr="00F570DA" w:rsidRDefault="00084BC1" w:rsidP="00AA6563">
      <w:pPr>
        <w:spacing w:after="120" w:line="300" w:lineRule="exact"/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학습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제품에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사용되는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MSL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기본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VHD(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하드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디스크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)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0"/>
      </w:tblGrid>
      <w:tr w:rsidR="00B60110" w:rsidRPr="00F570DA" w14:paraId="6A62CCCF" w14:textId="77777777" w:rsidTr="00E55D5E">
        <w:trPr>
          <w:tblHeader/>
        </w:trPr>
        <w:tc>
          <w:tcPr>
            <w:tcW w:w="7910" w:type="dxa"/>
            <w:shd w:val="clear" w:color="auto" w:fill="FFCC00"/>
            <w:vAlign w:val="center"/>
          </w:tcPr>
          <w:p w14:paraId="52E305D0" w14:textId="77777777" w:rsidR="00B60110" w:rsidRPr="00F570DA" w:rsidRDefault="00B60110" w:rsidP="00B60110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기본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가상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하드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디스크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</w:p>
        </w:tc>
      </w:tr>
      <w:tr w:rsidR="00B60110" w:rsidRPr="00F570DA" w14:paraId="2C5CFCBE" w14:textId="77777777" w:rsidTr="00E55D5E">
        <w:tc>
          <w:tcPr>
            <w:tcW w:w="7910" w:type="dxa"/>
            <w:shd w:val="clear" w:color="auto" w:fill="FFF2BD"/>
          </w:tcPr>
          <w:p w14:paraId="6B580FA4" w14:textId="77777777" w:rsidR="00B60110" w:rsidRPr="00F570DA" w:rsidRDefault="00B60110" w:rsidP="001A5AE3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파일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이름</w:t>
            </w:r>
          </w:p>
        </w:tc>
      </w:tr>
      <w:tr w:rsidR="001A5AE3" w:rsidRPr="00F570DA" w14:paraId="57DCDFFC" w14:textId="77777777" w:rsidTr="00E55D5E">
        <w:tc>
          <w:tcPr>
            <w:tcW w:w="7910" w:type="dxa"/>
            <w:shd w:val="clear" w:color="auto" w:fill="FFF2BD"/>
          </w:tcPr>
          <w:p w14:paraId="457FEE11" w14:textId="77777777" w:rsidR="001A5AE3" w:rsidRPr="00F570DA" w:rsidRDefault="00550088" w:rsidP="001A5AE3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없음</w:t>
            </w:r>
          </w:p>
        </w:tc>
      </w:tr>
    </w:tbl>
    <w:p w14:paraId="4F89B045" w14:textId="77777777" w:rsidR="00882524" w:rsidRPr="00F570DA" w:rsidRDefault="00882524" w:rsidP="00882524">
      <w:pPr>
        <w:rPr>
          <w:rFonts w:eastAsia="Malgun Gothic" w:hint="eastAsia"/>
          <w:noProof/>
        </w:rPr>
      </w:pPr>
    </w:p>
    <w:p w14:paraId="703C2C38" w14:textId="77777777" w:rsidR="00882524" w:rsidRPr="00F570DA" w:rsidRDefault="00882524" w:rsidP="00882524">
      <w:pPr>
        <w:pStyle w:val="Heading4"/>
        <w:suppressAutoHyphens/>
        <w:spacing w:before="180" w:line="300" w:lineRule="exact"/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</w:pPr>
      <w:bookmarkStart w:id="7" w:name="_Toc229911296"/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사용된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표준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중간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계층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VHD(MSL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에서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생성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)</w:t>
      </w:r>
      <w:bookmarkEnd w:id="7"/>
    </w:p>
    <w:p w14:paraId="4F79426D" w14:textId="41405926" w:rsidR="00882524" w:rsidRPr="00F570DA" w:rsidRDefault="00882524" w:rsidP="00882524">
      <w:pPr>
        <w:spacing w:after="120" w:line="300" w:lineRule="exact"/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학습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제품에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사용되는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MSL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중간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계층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VHD(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하드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디스크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)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0"/>
      </w:tblGrid>
      <w:tr w:rsidR="00B60110" w:rsidRPr="00F570DA" w14:paraId="1ACDF6B7" w14:textId="77777777" w:rsidTr="00E55D5E">
        <w:trPr>
          <w:tblHeader/>
        </w:trPr>
        <w:tc>
          <w:tcPr>
            <w:tcW w:w="7910" w:type="dxa"/>
            <w:shd w:val="clear" w:color="auto" w:fill="FFCC00"/>
            <w:vAlign w:val="center"/>
          </w:tcPr>
          <w:p w14:paraId="79F62098" w14:textId="77777777" w:rsidR="00B60110" w:rsidRPr="00F570DA" w:rsidRDefault="00B60110" w:rsidP="001A5AE3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표준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중간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계층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가상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하드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디스크</w:t>
            </w:r>
          </w:p>
          <w:p w14:paraId="724D4E9E" w14:textId="77777777" w:rsidR="00B60110" w:rsidRPr="00F570DA" w:rsidRDefault="00B60110" w:rsidP="001A5AE3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</w:p>
        </w:tc>
      </w:tr>
      <w:tr w:rsidR="00B60110" w:rsidRPr="00F570DA" w14:paraId="14D7CD78" w14:textId="77777777" w:rsidTr="00E55D5E">
        <w:tc>
          <w:tcPr>
            <w:tcW w:w="7910" w:type="dxa"/>
            <w:shd w:val="clear" w:color="auto" w:fill="FFF2BD"/>
          </w:tcPr>
          <w:p w14:paraId="6A7E92EF" w14:textId="77777777" w:rsidR="00B60110" w:rsidRPr="00F570DA" w:rsidRDefault="00B60110" w:rsidP="001A5AE3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파일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이름</w:t>
            </w:r>
          </w:p>
        </w:tc>
      </w:tr>
      <w:tr w:rsidR="001A5AE3" w:rsidRPr="00F570DA" w14:paraId="5A55AAA0" w14:textId="77777777" w:rsidTr="00E55D5E">
        <w:tc>
          <w:tcPr>
            <w:tcW w:w="7910" w:type="dxa"/>
            <w:shd w:val="clear" w:color="auto" w:fill="FFF2BD"/>
          </w:tcPr>
          <w:p w14:paraId="67524609" w14:textId="77777777" w:rsidR="001A5AE3" w:rsidRPr="00F570DA" w:rsidRDefault="00550088" w:rsidP="001A5AE3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없음</w:t>
            </w:r>
          </w:p>
        </w:tc>
      </w:tr>
    </w:tbl>
    <w:p w14:paraId="237F906C" w14:textId="77777777" w:rsidR="00882524" w:rsidRPr="00F570DA" w:rsidRDefault="00882524" w:rsidP="00882524">
      <w:pPr>
        <w:rPr>
          <w:rFonts w:eastAsia="Malgun Gothic" w:hint="eastAsia"/>
          <w:noProof/>
        </w:rPr>
      </w:pPr>
    </w:p>
    <w:p w14:paraId="6FD43FF8" w14:textId="77777777" w:rsidR="0096543B" w:rsidRPr="00F570DA" w:rsidRDefault="0096543B" w:rsidP="0096543B">
      <w:pPr>
        <w:pStyle w:val="Heading1"/>
        <w:rPr>
          <w:rFonts w:eastAsia="Malgun Gothic" w:hint="eastAsia"/>
          <w:noProof/>
          <w:color w:val="auto"/>
        </w:rPr>
      </w:pPr>
      <w:bookmarkStart w:id="8" w:name="_Toc229911297"/>
      <w:bookmarkStart w:id="9" w:name="_Toc29999359"/>
      <w:r w:rsidRPr="00F570DA">
        <w:rPr>
          <w:rFonts w:eastAsia="Malgun Gothic" w:hint="eastAsia"/>
          <w:noProof/>
          <w:color w:val="auto"/>
        </w:rPr>
        <w:t>섹션</w:t>
      </w:r>
      <w:r w:rsidRPr="00F570DA">
        <w:rPr>
          <w:rFonts w:eastAsia="Malgun Gothic" w:hint="eastAsia"/>
          <w:noProof/>
          <w:color w:val="auto"/>
        </w:rPr>
        <w:t xml:space="preserve"> 2. </w:t>
      </w:r>
      <w:r w:rsidRPr="00F570DA">
        <w:rPr>
          <w:rFonts w:eastAsia="Malgun Gothic" w:hint="eastAsia"/>
          <w:noProof/>
          <w:color w:val="auto"/>
        </w:rPr>
        <w:t>과정별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드라이브</w:t>
      </w:r>
      <w:r w:rsidRPr="00F570DA">
        <w:rPr>
          <w:rFonts w:eastAsia="Malgun Gothic" w:hint="eastAsia"/>
          <w:noProof/>
          <w:color w:val="auto"/>
        </w:rPr>
        <w:t>(</w:t>
      </w:r>
      <w:r w:rsidRPr="00F570DA">
        <w:rPr>
          <w:rFonts w:eastAsia="Malgun Gothic" w:hint="eastAsia"/>
          <w:noProof/>
          <w:color w:val="auto"/>
        </w:rPr>
        <w:t>핸드오프용</w:t>
      </w:r>
      <w:r w:rsidRPr="00F570DA">
        <w:rPr>
          <w:rFonts w:eastAsia="Malgun Gothic" w:hint="eastAsia"/>
          <w:noProof/>
          <w:color w:val="auto"/>
        </w:rPr>
        <w:t>)</w:t>
      </w:r>
      <w:bookmarkEnd w:id="8"/>
      <w:bookmarkEnd w:id="9"/>
    </w:p>
    <w:p w14:paraId="3CA70AE6" w14:textId="77777777" w:rsidR="00882524" w:rsidRPr="00F570DA" w:rsidRDefault="00882524" w:rsidP="00882524">
      <w:pPr>
        <w:pStyle w:val="Heading4"/>
        <w:suppressAutoHyphens/>
        <w:spacing w:before="180" w:line="300" w:lineRule="exact"/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</w:pPr>
      <w:bookmarkStart w:id="10" w:name="_Toc229911298"/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사용자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지정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중간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계층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VHD(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이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과정을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위해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특별히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마련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)</w:t>
      </w:r>
      <w:bookmarkEnd w:id="10"/>
    </w:p>
    <w:p w14:paraId="6F59F27E" w14:textId="56DE5EAE" w:rsidR="00882524" w:rsidRPr="00F570DA" w:rsidRDefault="00882524" w:rsidP="00882524">
      <w:pPr>
        <w:spacing w:after="120" w:line="300" w:lineRule="exact"/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과정을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위해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특별히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마련된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중간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계층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VHD(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하드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디스크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)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b/>
          <w:noProof/>
          <w:vanish w:val="0"/>
          <w:color w:val="auto"/>
        </w:rPr>
        <w:t>참고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: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핸드오프에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포함됩니다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대해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,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생성을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위한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빌드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가이드에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해당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섹션이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있는지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확인하세요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3"/>
        <w:gridCol w:w="5607"/>
      </w:tblGrid>
      <w:tr w:rsidR="00B60110" w:rsidRPr="00F570DA" w14:paraId="37D3F31D" w14:textId="77777777" w:rsidTr="00E55D5E">
        <w:trPr>
          <w:tblHeader/>
        </w:trPr>
        <w:tc>
          <w:tcPr>
            <w:tcW w:w="2303" w:type="dxa"/>
            <w:shd w:val="clear" w:color="auto" w:fill="FFCC00"/>
            <w:vAlign w:val="center"/>
          </w:tcPr>
          <w:p w14:paraId="68B8BCEA" w14:textId="77777777" w:rsidR="00B60110" w:rsidRPr="00F570DA" w:rsidRDefault="00B60110" w:rsidP="001A5AE3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가상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하드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디스크</w:t>
            </w:r>
          </w:p>
          <w:p w14:paraId="123441A4" w14:textId="77777777" w:rsidR="00B60110" w:rsidRPr="00F570DA" w:rsidRDefault="00B60110" w:rsidP="001A5AE3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</w:p>
        </w:tc>
        <w:tc>
          <w:tcPr>
            <w:tcW w:w="5607" w:type="dxa"/>
            <w:shd w:val="clear" w:color="auto" w:fill="FFCC00"/>
            <w:vAlign w:val="center"/>
          </w:tcPr>
          <w:p w14:paraId="79C6E1E1" w14:textId="77777777" w:rsidR="00B60110" w:rsidRPr="00F570DA" w:rsidRDefault="00B60110" w:rsidP="00B60110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부모</w:t>
            </w:r>
          </w:p>
          <w:p w14:paraId="5DD46282" w14:textId="77777777" w:rsidR="00B60110" w:rsidRPr="00F570DA" w:rsidRDefault="00B60110" w:rsidP="00B60110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</w:p>
        </w:tc>
      </w:tr>
      <w:tr w:rsidR="00B60110" w:rsidRPr="00F570DA" w14:paraId="093219E3" w14:textId="77777777" w:rsidTr="00E55D5E">
        <w:tc>
          <w:tcPr>
            <w:tcW w:w="2303" w:type="dxa"/>
            <w:shd w:val="clear" w:color="auto" w:fill="FFF2BD"/>
          </w:tcPr>
          <w:p w14:paraId="592269DD" w14:textId="77777777" w:rsidR="00B60110" w:rsidRPr="00F570DA" w:rsidRDefault="00B60110" w:rsidP="001A5AE3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파일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이름</w:t>
            </w:r>
          </w:p>
        </w:tc>
        <w:tc>
          <w:tcPr>
            <w:tcW w:w="5607" w:type="dxa"/>
            <w:shd w:val="clear" w:color="auto" w:fill="FFF2BD"/>
          </w:tcPr>
          <w:p w14:paraId="18442452" w14:textId="77777777" w:rsidR="00B60110" w:rsidRPr="00F570DA" w:rsidRDefault="00B60110" w:rsidP="001A5AE3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파일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이름</w:t>
            </w:r>
          </w:p>
        </w:tc>
      </w:tr>
      <w:tr w:rsidR="001A5AE3" w:rsidRPr="00F570DA" w14:paraId="326449BA" w14:textId="77777777" w:rsidTr="00E55D5E">
        <w:tc>
          <w:tcPr>
            <w:tcW w:w="2303" w:type="dxa"/>
            <w:shd w:val="clear" w:color="auto" w:fill="FFF2BD"/>
          </w:tcPr>
          <w:p w14:paraId="6BE782A5" w14:textId="77777777" w:rsidR="001A5AE3" w:rsidRPr="00F570DA" w:rsidRDefault="00550088" w:rsidP="001A5AE3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없음</w:t>
            </w:r>
          </w:p>
        </w:tc>
        <w:tc>
          <w:tcPr>
            <w:tcW w:w="5607" w:type="dxa"/>
            <w:shd w:val="clear" w:color="auto" w:fill="FFF2BD"/>
          </w:tcPr>
          <w:p w14:paraId="2B8BEF33" w14:textId="77777777" w:rsidR="001A5AE3" w:rsidRPr="00F570DA" w:rsidRDefault="001A5AE3" w:rsidP="001A5AE3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</w:p>
        </w:tc>
      </w:tr>
    </w:tbl>
    <w:p w14:paraId="4C6D2203" w14:textId="77777777" w:rsidR="00E02823" w:rsidRPr="00F570DA" w:rsidRDefault="00E02823" w:rsidP="00E02823">
      <w:pPr>
        <w:rPr>
          <w:rFonts w:eastAsia="Malgun Gothic" w:hint="eastAsia"/>
          <w:noProof/>
        </w:rPr>
      </w:pPr>
    </w:p>
    <w:p w14:paraId="11BEA4D6" w14:textId="77777777" w:rsidR="00E02823" w:rsidRPr="00F570DA" w:rsidRDefault="00E02823" w:rsidP="00E02823">
      <w:pPr>
        <w:pStyle w:val="Heading4"/>
        <w:suppressAutoHyphens/>
        <w:spacing w:before="180" w:line="300" w:lineRule="exact"/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</w:pPr>
      <w:bookmarkStart w:id="11" w:name="_Toc229911299"/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과정별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차이점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보관용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VHD(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이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과정을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위해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특별히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마련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)</w:t>
      </w:r>
      <w:bookmarkEnd w:id="11"/>
    </w:p>
    <w:p w14:paraId="59C64DC1" w14:textId="77777777" w:rsidR="00E02823" w:rsidRPr="00F570DA" w:rsidRDefault="00E02823" w:rsidP="00E02823">
      <w:pPr>
        <w:spacing w:after="120" w:line="300" w:lineRule="exact"/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과정을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위해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특별히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마련된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학습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제품에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사용되는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VHD(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하드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디스크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)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부모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(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중간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계층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또는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기본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) VHD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b/>
          <w:noProof/>
          <w:vanish w:val="0"/>
          <w:color w:val="auto"/>
        </w:rPr>
        <w:t>참고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: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핸드오프에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포함됩니다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대해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,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생성을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위한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빌드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가이드에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해당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섹션이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있는지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확인하세요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2"/>
        <w:gridCol w:w="5028"/>
      </w:tblGrid>
      <w:tr w:rsidR="001B3C5F" w:rsidRPr="00F570DA" w14:paraId="3A73C82B" w14:textId="77777777" w:rsidTr="00E55D5E">
        <w:trPr>
          <w:tblHeader/>
        </w:trPr>
        <w:tc>
          <w:tcPr>
            <w:tcW w:w="2882" w:type="dxa"/>
            <w:shd w:val="clear" w:color="auto" w:fill="FFCC00"/>
            <w:vAlign w:val="center"/>
          </w:tcPr>
          <w:p w14:paraId="27A1BECE" w14:textId="77777777" w:rsidR="001B3C5F" w:rsidRPr="00F570DA" w:rsidRDefault="001B3C5F" w:rsidP="001A5AE3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가상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하드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디스크</w:t>
            </w:r>
          </w:p>
          <w:p w14:paraId="0321A893" w14:textId="77777777" w:rsidR="00B60110" w:rsidRPr="00F570DA" w:rsidRDefault="00B60110" w:rsidP="001A5AE3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</w:p>
        </w:tc>
        <w:tc>
          <w:tcPr>
            <w:tcW w:w="5028" w:type="dxa"/>
            <w:shd w:val="clear" w:color="auto" w:fill="FFCC00"/>
            <w:vAlign w:val="center"/>
          </w:tcPr>
          <w:p w14:paraId="3D4CCAAC" w14:textId="77777777" w:rsidR="00B60110" w:rsidRPr="00F570DA" w:rsidRDefault="001B3C5F" w:rsidP="001B3C5F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부모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</w:p>
          <w:p w14:paraId="4607F5F6" w14:textId="77777777" w:rsidR="001B3C5F" w:rsidRPr="00F570DA" w:rsidRDefault="001B3C5F" w:rsidP="001B3C5F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</w:p>
        </w:tc>
      </w:tr>
      <w:tr w:rsidR="001B3C5F" w:rsidRPr="00F570DA" w14:paraId="7086F7D2" w14:textId="77777777" w:rsidTr="00E55D5E">
        <w:tc>
          <w:tcPr>
            <w:tcW w:w="2882" w:type="dxa"/>
            <w:shd w:val="clear" w:color="auto" w:fill="FFF2BD"/>
          </w:tcPr>
          <w:p w14:paraId="06D2DF62" w14:textId="77777777" w:rsidR="001B3C5F" w:rsidRPr="00F570DA" w:rsidRDefault="001B3C5F" w:rsidP="001A5AE3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파일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이름</w:t>
            </w:r>
          </w:p>
        </w:tc>
        <w:tc>
          <w:tcPr>
            <w:tcW w:w="5028" w:type="dxa"/>
            <w:shd w:val="clear" w:color="auto" w:fill="FFF2BD"/>
          </w:tcPr>
          <w:p w14:paraId="62D06A32" w14:textId="77777777" w:rsidR="001B3C5F" w:rsidRPr="00F570DA" w:rsidRDefault="00FB1720" w:rsidP="001A5AE3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파일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이름</w:t>
            </w:r>
          </w:p>
        </w:tc>
      </w:tr>
      <w:tr w:rsidR="001A5AE3" w:rsidRPr="00F570DA" w14:paraId="22E6DFD2" w14:textId="77777777" w:rsidTr="00E55D5E">
        <w:tc>
          <w:tcPr>
            <w:tcW w:w="2882" w:type="dxa"/>
            <w:shd w:val="clear" w:color="auto" w:fill="FFF2BD"/>
          </w:tcPr>
          <w:p w14:paraId="66D1855F" w14:textId="77777777" w:rsidR="001A5AE3" w:rsidRPr="00F570DA" w:rsidRDefault="00550088" w:rsidP="001A5AE3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lastRenderedPageBreak/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없음</w:t>
            </w:r>
          </w:p>
        </w:tc>
        <w:tc>
          <w:tcPr>
            <w:tcW w:w="5028" w:type="dxa"/>
            <w:shd w:val="clear" w:color="auto" w:fill="FFF2BD"/>
          </w:tcPr>
          <w:p w14:paraId="0EF688B2" w14:textId="77777777" w:rsidR="001A5AE3" w:rsidRPr="00F570DA" w:rsidRDefault="001A5AE3" w:rsidP="001A5AE3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</w:p>
        </w:tc>
      </w:tr>
    </w:tbl>
    <w:p w14:paraId="0E2535E3" w14:textId="77777777" w:rsidR="00AA3F11" w:rsidRPr="00F570DA" w:rsidRDefault="00AA3F11" w:rsidP="00AA3F11">
      <w:pPr>
        <w:rPr>
          <w:rFonts w:eastAsia="Malgun Gothic" w:hint="eastAsia"/>
          <w:noProof/>
        </w:rPr>
      </w:pPr>
    </w:p>
    <w:p w14:paraId="4490FA97" w14:textId="77777777" w:rsidR="00AA3F11" w:rsidRPr="00F570DA" w:rsidRDefault="00AA3F11" w:rsidP="00AA3F11">
      <w:pPr>
        <w:pStyle w:val="Heading4"/>
        <w:suppressAutoHyphens/>
        <w:spacing w:before="180" w:line="300" w:lineRule="exact"/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</w:pPr>
      <w:bookmarkStart w:id="12" w:name="_Toc229911300"/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과정별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모놀리식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VHD(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이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과정을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위해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특별히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마련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)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–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Allfiles.vhd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포함</w:t>
      </w:r>
      <w:bookmarkEnd w:id="12"/>
    </w:p>
    <w:p w14:paraId="08EA4462" w14:textId="77777777" w:rsidR="00AA3F11" w:rsidRPr="00F570DA" w:rsidRDefault="00AA3F11" w:rsidP="00AA3F11">
      <w:pPr>
        <w:spacing w:after="120" w:line="300" w:lineRule="exact"/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과정을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위해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특별히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마련된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학습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제품에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사용되는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독립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실행형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(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모놀리식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) VHD(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하드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디스크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)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참고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: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핸드오프에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포함됩니다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대해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,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생성을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위한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빌드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가이드에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해당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섹션이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있는지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확인하세요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0"/>
      </w:tblGrid>
      <w:tr w:rsidR="001B3C5F" w:rsidRPr="00F570DA" w14:paraId="2F4B0492" w14:textId="77777777" w:rsidTr="00E55D5E">
        <w:trPr>
          <w:tblHeader/>
        </w:trPr>
        <w:tc>
          <w:tcPr>
            <w:tcW w:w="7910" w:type="dxa"/>
            <w:shd w:val="clear" w:color="auto" w:fill="FFCC00"/>
            <w:vAlign w:val="center"/>
          </w:tcPr>
          <w:p w14:paraId="1E4E08B2" w14:textId="77777777" w:rsidR="001B3C5F" w:rsidRPr="00F570DA" w:rsidRDefault="001B3C5F" w:rsidP="001A5AE3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가상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하드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디스크</w:t>
            </w:r>
          </w:p>
          <w:p w14:paraId="32B044C5" w14:textId="77777777" w:rsidR="001B3C5F" w:rsidRPr="00F570DA" w:rsidRDefault="001B3C5F" w:rsidP="00B60110">
            <w:pPr>
              <w:pStyle w:val="TableHead"/>
              <w:ind w:left="0"/>
              <w:rPr>
                <w:rFonts w:ascii="Times New Roman" w:eastAsia="Malgun Gothic" w:hAnsi="Times New Roman" w:hint="eastAsia"/>
                <w:noProof/>
              </w:rPr>
            </w:pPr>
          </w:p>
        </w:tc>
      </w:tr>
      <w:tr w:rsidR="001B3C5F" w:rsidRPr="00F570DA" w14:paraId="1D3CAB2E" w14:textId="77777777" w:rsidTr="00E55D5E">
        <w:tc>
          <w:tcPr>
            <w:tcW w:w="7910" w:type="dxa"/>
            <w:shd w:val="clear" w:color="auto" w:fill="FFF2BD"/>
          </w:tcPr>
          <w:p w14:paraId="6BFB280F" w14:textId="77777777" w:rsidR="001B3C5F" w:rsidRPr="00F570DA" w:rsidRDefault="001B3C5F" w:rsidP="00023802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파일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이름</w:t>
            </w:r>
          </w:p>
        </w:tc>
      </w:tr>
      <w:tr w:rsidR="001A5AE3" w:rsidRPr="00F570DA" w14:paraId="6BE06179" w14:textId="77777777" w:rsidTr="00E55D5E">
        <w:tc>
          <w:tcPr>
            <w:tcW w:w="7910" w:type="dxa"/>
            <w:shd w:val="clear" w:color="auto" w:fill="FFF2BD"/>
          </w:tcPr>
          <w:p w14:paraId="69DD5A5C" w14:textId="60347FE3" w:rsidR="001A5AE3" w:rsidRPr="00F570DA" w:rsidRDefault="00550088" w:rsidP="001A5AE3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DP070-LON-DEV-01.vhd</w:t>
            </w:r>
          </w:p>
        </w:tc>
      </w:tr>
    </w:tbl>
    <w:p w14:paraId="1A0847EF" w14:textId="77777777" w:rsidR="00023802" w:rsidRPr="00F570DA" w:rsidRDefault="00023802" w:rsidP="00023802">
      <w:pPr>
        <w:rPr>
          <w:rFonts w:eastAsia="Malgun Gothic" w:hint="eastAsia"/>
          <w:noProof/>
        </w:rPr>
      </w:pPr>
    </w:p>
    <w:p w14:paraId="4ABC61BB" w14:textId="77777777" w:rsidR="0096543B" w:rsidRPr="00F570DA" w:rsidRDefault="0096543B" w:rsidP="0096543B">
      <w:pPr>
        <w:pStyle w:val="Heading1"/>
        <w:rPr>
          <w:rFonts w:eastAsia="Malgun Gothic" w:hint="eastAsia"/>
          <w:noProof/>
          <w:color w:val="auto"/>
        </w:rPr>
      </w:pPr>
      <w:bookmarkStart w:id="13" w:name="_Toc229911301"/>
      <w:bookmarkStart w:id="14" w:name="_Toc29999360"/>
      <w:r w:rsidRPr="00F570DA">
        <w:rPr>
          <w:rFonts w:eastAsia="Malgun Gothic" w:hint="eastAsia"/>
          <w:noProof/>
          <w:color w:val="auto"/>
        </w:rPr>
        <w:t>섹션</w:t>
      </w:r>
      <w:r w:rsidRPr="00F570DA">
        <w:rPr>
          <w:rFonts w:eastAsia="Malgun Gothic" w:hint="eastAsia"/>
          <w:noProof/>
          <w:color w:val="auto"/>
        </w:rPr>
        <w:t xml:space="preserve"> 3. </w:t>
      </w:r>
      <w:r w:rsidRPr="00F570DA">
        <w:rPr>
          <w:rFonts w:eastAsia="Malgun Gothic" w:hint="eastAsia"/>
          <w:noProof/>
          <w:color w:val="auto"/>
        </w:rPr>
        <w:t>용도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변경된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드라이브</w:t>
      </w:r>
      <w:r w:rsidRPr="00F570DA">
        <w:rPr>
          <w:rFonts w:eastAsia="Malgun Gothic" w:hint="eastAsia"/>
          <w:noProof/>
          <w:color w:val="auto"/>
        </w:rPr>
        <w:t>(</w:t>
      </w:r>
      <w:r w:rsidRPr="00F570DA">
        <w:rPr>
          <w:rFonts w:eastAsia="Malgun Gothic" w:hint="eastAsia"/>
          <w:noProof/>
          <w:color w:val="auto"/>
        </w:rPr>
        <w:t>핸드오프용</w:t>
      </w:r>
      <w:r w:rsidRPr="00F570DA">
        <w:rPr>
          <w:rFonts w:eastAsia="Malgun Gothic" w:hint="eastAsia"/>
          <w:noProof/>
          <w:color w:val="auto"/>
        </w:rPr>
        <w:t>)(</w:t>
      </w:r>
      <w:r w:rsidRPr="00F570DA">
        <w:rPr>
          <w:rFonts w:eastAsia="Malgun Gothic" w:hint="eastAsia"/>
          <w:noProof/>
          <w:color w:val="auto"/>
        </w:rPr>
        <w:t>해당하는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경우</w:t>
      </w:r>
      <w:r w:rsidRPr="00F570DA">
        <w:rPr>
          <w:rFonts w:eastAsia="Malgun Gothic" w:hint="eastAsia"/>
          <w:noProof/>
          <w:color w:val="auto"/>
        </w:rPr>
        <w:t>)</w:t>
      </w:r>
      <w:bookmarkEnd w:id="13"/>
      <w:bookmarkEnd w:id="14"/>
    </w:p>
    <w:p w14:paraId="37FE2ED5" w14:textId="2BE31C7E" w:rsidR="0096543B" w:rsidRPr="00F570DA" w:rsidRDefault="0096543B" w:rsidP="0096543B">
      <w:pPr>
        <w:pStyle w:val="Heading4"/>
        <w:suppressAutoHyphens/>
        <w:spacing w:before="180" w:line="300" w:lineRule="exact"/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</w:pPr>
      <w:bookmarkStart w:id="15" w:name="_Toc229911302"/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용도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변경된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중간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계층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및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기존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과정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차이점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보관용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드라이브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(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기존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MSL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과정에서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활용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)</w:t>
      </w:r>
      <w:bookmarkEnd w:id="15"/>
    </w:p>
    <w:p w14:paraId="2D576A6F" w14:textId="77777777" w:rsidR="0096543B" w:rsidRPr="00F570DA" w:rsidRDefault="0096543B" w:rsidP="0096543B">
      <w:pPr>
        <w:spacing w:after="120" w:line="300" w:lineRule="exact"/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기존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과정에서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용도가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변경된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VHD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참고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: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이러한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변경하지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마십시오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변경하면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과정별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드라이브가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되며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해당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표에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나열해야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0"/>
      </w:tblGrid>
      <w:tr w:rsidR="0096543B" w:rsidRPr="00F570DA" w14:paraId="5D883646" w14:textId="77777777" w:rsidTr="00E55D5E">
        <w:trPr>
          <w:tblHeader/>
        </w:trPr>
        <w:tc>
          <w:tcPr>
            <w:tcW w:w="7910" w:type="dxa"/>
            <w:shd w:val="clear" w:color="auto" w:fill="FFCC00"/>
            <w:vAlign w:val="center"/>
          </w:tcPr>
          <w:p w14:paraId="0D9B01FD" w14:textId="77777777" w:rsidR="0096543B" w:rsidRPr="00F570DA" w:rsidRDefault="0096543B" w:rsidP="009B07F7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가상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하드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디스크</w:t>
            </w:r>
          </w:p>
          <w:p w14:paraId="0EA7FC56" w14:textId="77777777" w:rsidR="0096543B" w:rsidRPr="00F570DA" w:rsidRDefault="0096543B" w:rsidP="009B07F7">
            <w:pPr>
              <w:pStyle w:val="TableHead"/>
              <w:ind w:left="0"/>
              <w:rPr>
                <w:rFonts w:ascii="Times New Roman" w:eastAsia="Malgun Gothic" w:hAnsi="Times New Roman" w:hint="eastAsia"/>
                <w:noProof/>
              </w:rPr>
            </w:pPr>
          </w:p>
        </w:tc>
      </w:tr>
      <w:tr w:rsidR="0096543B" w:rsidRPr="00F570DA" w14:paraId="346B9CCF" w14:textId="77777777" w:rsidTr="00E55D5E">
        <w:tc>
          <w:tcPr>
            <w:tcW w:w="7910" w:type="dxa"/>
            <w:shd w:val="clear" w:color="auto" w:fill="FFF2BD"/>
          </w:tcPr>
          <w:p w14:paraId="4D96FCC3" w14:textId="77777777" w:rsidR="0096543B" w:rsidRPr="00F570DA" w:rsidRDefault="0096543B" w:rsidP="009B07F7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파일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이름</w:t>
            </w:r>
          </w:p>
        </w:tc>
      </w:tr>
      <w:tr w:rsidR="0096543B" w:rsidRPr="00F570DA" w14:paraId="44C79934" w14:textId="77777777" w:rsidTr="00E55D5E">
        <w:tc>
          <w:tcPr>
            <w:tcW w:w="7910" w:type="dxa"/>
            <w:shd w:val="clear" w:color="auto" w:fill="FFF2BD"/>
          </w:tcPr>
          <w:p w14:paraId="06CB6AA9" w14:textId="77777777" w:rsidR="0096543B" w:rsidRPr="00F570DA" w:rsidRDefault="00550088" w:rsidP="009B07F7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없음</w:t>
            </w:r>
          </w:p>
        </w:tc>
      </w:tr>
    </w:tbl>
    <w:p w14:paraId="384D487E" w14:textId="77777777" w:rsidR="00C571DE" w:rsidRPr="00F570DA" w:rsidRDefault="00C571DE" w:rsidP="00023802">
      <w:pPr>
        <w:rPr>
          <w:rFonts w:eastAsia="Malgun Gothic" w:hint="eastAsia"/>
          <w:noProof/>
        </w:rPr>
      </w:pPr>
    </w:p>
    <w:p w14:paraId="07E2D322" w14:textId="77777777" w:rsidR="00F034B3" w:rsidRPr="00F570DA" w:rsidRDefault="00F034B3" w:rsidP="00F034B3">
      <w:pPr>
        <w:pStyle w:val="Heading1"/>
        <w:rPr>
          <w:rFonts w:eastAsia="Malgun Gothic" w:hint="eastAsia"/>
          <w:noProof/>
          <w:color w:val="auto"/>
        </w:rPr>
      </w:pPr>
      <w:bookmarkStart w:id="16" w:name="_Toc229911303"/>
      <w:bookmarkStart w:id="17" w:name="_Toc29999361"/>
      <w:r w:rsidRPr="00F570DA">
        <w:rPr>
          <w:rFonts w:eastAsia="Malgun Gothic" w:hint="eastAsia"/>
          <w:noProof/>
          <w:color w:val="auto"/>
        </w:rPr>
        <w:t>섹션</w:t>
      </w:r>
      <w:r w:rsidRPr="00F570DA">
        <w:rPr>
          <w:rFonts w:eastAsia="Malgun Gothic" w:hint="eastAsia"/>
          <w:noProof/>
          <w:color w:val="auto"/>
        </w:rPr>
        <w:t xml:space="preserve"> 4. </w:t>
      </w:r>
      <w:r w:rsidRPr="00F570DA">
        <w:rPr>
          <w:rFonts w:eastAsia="Malgun Gothic" w:hint="eastAsia"/>
          <w:noProof/>
          <w:color w:val="auto"/>
        </w:rPr>
        <w:t>라이선스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초기화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정보</w:t>
      </w:r>
      <w:r w:rsidRPr="00F570DA">
        <w:rPr>
          <w:rFonts w:eastAsia="Malgun Gothic" w:hint="eastAsia"/>
          <w:noProof/>
          <w:color w:val="auto"/>
        </w:rPr>
        <w:t>(</w:t>
      </w:r>
      <w:r w:rsidRPr="00F570DA">
        <w:rPr>
          <w:rFonts w:eastAsia="Malgun Gothic" w:hint="eastAsia"/>
          <w:noProof/>
          <w:color w:val="auto"/>
        </w:rPr>
        <w:t>해당하는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경우</w:t>
      </w:r>
      <w:r w:rsidRPr="00F570DA">
        <w:rPr>
          <w:rFonts w:eastAsia="Malgun Gothic" w:hint="eastAsia"/>
          <w:noProof/>
          <w:color w:val="auto"/>
        </w:rPr>
        <w:t>)</w:t>
      </w:r>
      <w:bookmarkEnd w:id="16"/>
      <w:bookmarkEnd w:id="17"/>
    </w:p>
    <w:p w14:paraId="23CA6C29" w14:textId="77777777" w:rsidR="00EE3FF6" w:rsidRPr="00F570DA" w:rsidRDefault="00EE3FF6" w:rsidP="00AA6563">
      <w:pPr>
        <w:pStyle w:val="Heading4"/>
        <w:suppressAutoHyphens/>
        <w:spacing w:before="180" w:line="300" w:lineRule="exact"/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</w:pPr>
      <w:bookmarkStart w:id="18" w:name="_Toc229911304"/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운영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체제용</w:t>
      </w:r>
      <w:bookmarkEnd w:id="18"/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가상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하드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디스크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라이선스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초기화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설정</w:t>
      </w:r>
    </w:p>
    <w:p w14:paraId="27A42C33" w14:textId="42C8DB19" w:rsidR="00EE3FF6" w:rsidRPr="00F570DA" w:rsidRDefault="00EE3FF6" w:rsidP="00AA6563">
      <w:pPr>
        <w:spacing w:after="120" w:line="300" w:lineRule="exact"/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라이선스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초기화가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필요한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OS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있는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부팅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가능한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VHD(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하드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디스크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)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이들은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최상위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계층의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차이점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보관용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드라이브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또는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모놀리식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이미지입니다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.</w:t>
      </w:r>
    </w:p>
    <w:tbl>
      <w:tblPr>
        <w:tblW w:w="774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1350"/>
        <w:gridCol w:w="3960"/>
      </w:tblGrid>
      <w:tr w:rsidR="004D2175" w:rsidRPr="00F570DA" w14:paraId="75D1B133" w14:textId="77777777" w:rsidTr="00A254E0">
        <w:trPr>
          <w:tblHeader/>
        </w:trPr>
        <w:tc>
          <w:tcPr>
            <w:tcW w:w="2435" w:type="dxa"/>
            <w:shd w:val="clear" w:color="auto" w:fill="FFCC00"/>
            <w:vAlign w:val="center"/>
          </w:tcPr>
          <w:p w14:paraId="6040690E" w14:textId="77777777" w:rsidR="004D2175" w:rsidRPr="00F570DA" w:rsidRDefault="004D2175" w:rsidP="005F2C49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가상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하드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디스크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(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부팅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가능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디스크만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)</w:t>
            </w:r>
          </w:p>
        </w:tc>
        <w:tc>
          <w:tcPr>
            <w:tcW w:w="1350" w:type="dxa"/>
            <w:shd w:val="clear" w:color="auto" w:fill="FFCC00"/>
            <w:vAlign w:val="center"/>
          </w:tcPr>
          <w:p w14:paraId="220B37B2" w14:textId="77777777" w:rsidR="004D2175" w:rsidRPr="00F570DA" w:rsidRDefault="004D2175" w:rsidP="005F2C49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OS</w:t>
            </w:r>
          </w:p>
        </w:tc>
        <w:tc>
          <w:tcPr>
            <w:tcW w:w="3960" w:type="dxa"/>
            <w:shd w:val="clear" w:color="auto" w:fill="FFCC00"/>
            <w:vAlign w:val="center"/>
          </w:tcPr>
          <w:p w14:paraId="236479F0" w14:textId="77777777" w:rsidR="004D2175" w:rsidRPr="00F570DA" w:rsidRDefault="004D2175" w:rsidP="00EE3FF6">
            <w:pPr>
              <w:pStyle w:val="TableHead"/>
              <w:ind w:left="0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라이선스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초기화</w:t>
            </w:r>
          </w:p>
          <w:p w14:paraId="60A6B098" w14:textId="77777777" w:rsidR="004D2175" w:rsidRPr="00F570DA" w:rsidRDefault="004D2175" w:rsidP="008D6645">
            <w:pPr>
              <w:pStyle w:val="TableHead"/>
              <w:ind w:left="0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(Windows Server 2012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용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) </w:t>
            </w:r>
          </w:p>
        </w:tc>
      </w:tr>
      <w:tr w:rsidR="004D2175" w:rsidRPr="00F570DA" w14:paraId="3CF81822" w14:textId="77777777" w:rsidTr="00A254E0">
        <w:tc>
          <w:tcPr>
            <w:tcW w:w="2435" w:type="dxa"/>
            <w:shd w:val="clear" w:color="auto" w:fill="FFF2BD"/>
          </w:tcPr>
          <w:p w14:paraId="0887E6A5" w14:textId="77777777" w:rsidR="004D2175" w:rsidRPr="00F570DA" w:rsidRDefault="004D2175" w:rsidP="005F2C49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파일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이름</w:t>
            </w:r>
          </w:p>
        </w:tc>
        <w:tc>
          <w:tcPr>
            <w:tcW w:w="1350" w:type="dxa"/>
            <w:shd w:val="clear" w:color="auto" w:fill="FFF2BD"/>
          </w:tcPr>
          <w:p w14:paraId="60A7F7D2" w14:textId="77777777" w:rsidR="004D2175" w:rsidRPr="00F570DA" w:rsidRDefault="004D2175" w:rsidP="005F2C49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사용된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운영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체제</w:t>
            </w:r>
          </w:p>
        </w:tc>
        <w:tc>
          <w:tcPr>
            <w:tcW w:w="3960" w:type="dxa"/>
            <w:shd w:val="clear" w:color="auto" w:fill="FFF2BD"/>
          </w:tcPr>
          <w:p w14:paraId="26DB0FC1" w14:textId="77777777" w:rsidR="004D2175" w:rsidRPr="00F570DA" w:rsidRDefault="004D2175" w:rsidP="005F2C49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예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/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아니요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-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실행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횟수</w:t>
            </w:r>
          </w:p>
        </w:tc>
      </w:tr>
      <w:tr w:rsidR="004D2175" w:rsidRPr="00F570DA" w14:paraId="60174A6D" w14:textId="77777777" w:rsidTr="00A254E0">
        <w:tc>
          <w:tcPr>
            <w:tcW w:w="2435" w:type="dxa"/>
            <w:shd w:val="clear" w:color="auto" w:fill="FFF2BD"/>
          </w:tcPr>
          <w:p w14:paraId="63DD65DF" w14:textId="77777777" w:rsidR="004D2175" w:rsidRPr="00F570DA" w:rsidRDefault="00550088" w:rsidP="001A5AE3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없음</w:t>
            </w:r>
          </w:p>
        </w:tc>
        <w:tc>
          <w:tcPr>
            <w:tcW w:w="1350" w:type="dxa"/>
            <w:shd w:val="clear" w:color="auto" w:fill="FFF2BD"/>
          </w:tcPr>
          <w:p w14:paraId="3F9A146C" w14:textId="77777777" w:rsidR="004D2175" w:rsidRPr="00F570DA" w:rsidRDefault="004D2175" w:rsidP="001A5AE3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</w:p>
        </w:tc>
        <w:tc>
          <w:tcPr>
            <w:tcW w:w="3960" w:type="dxa"/>
            <w:shd w:val="clear" w:color="auto" w:fill="FFF2BD"/>
          </w:tcPr>
          <w:p w14:paraId="150E491B" w14:textId="77777777" w:rsidR="004D2175" w:rsidRPr="00F570DA" w:rsidRDefault="004D2175" w:rsidP="001A5AE3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</w:p>
        </w:tc>
      </w:tr>
    </w:tbl>
    <w:p w14:paraId="788F2B95" w14:textId="77777777" w:rsidR="00EE3FF6" w:rsidRPr="00F570DA" w:rsidRDefault="00EE3FF6" w:rsidP="00084BC1">
      <w:pPr>
        <w:rPr>
          <w:rFonts w:eastAsia="Malgun Gothic" w:hint="eastAsia"/>
          <w:noProof/>
        </w:rPr>
      </w:pPr>
    </w:p>
    <w:p w14:paraId="2787FA3A" w14:textId="77777777" w:rsidR="004D2175" w:rsidRPr="00F570DA" w:rsidRDefault="004D2175" w:rsidP="004D2175">
      <w:pPr>
        <w:pStyle w:val="Heading4"/>
        <w:suppressAutoHyphens/>
        <w:spacing w:before="180" w:line="300" w:lineRule="exact"/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</w:pP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lastRenderedPageBreak/>
        <w:t>애플리케이션에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대한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가상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하드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디스크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라이선스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초기화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설정</w:t>
      </w:r>
    </w:p>
    <w:p w14:paraId="269749BB" w14:textId="2E8A394E" w:rsidR="004D2175" w:rsidRPr="00F570DA" w:rsidRDefault="004D2175" w:rsidP="004D2175">
      <w:pPr>
        <w:spacing w:after="120" w:line="300" w:lineRule="exact"/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라이선스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초기화가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필요한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애플리케이션이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설치된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부팅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가능한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VHD(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하드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디스크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)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이들은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최상위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계층의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차이점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보관용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드라이브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또는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모놀리식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이미지입니다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.</w:t>
      </w:r>
    </w:p>
    <w:tbl>
      <w:tblPr>
        <w:tblW w:w="855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1800"/>
        <w:gridCol w:w="4320"/>
      </w:tblGrid>
      <w:tr w:rsidR="004D2175" w:rsidRPr="00F570DA" w14:paraId="28D32CAA" w14:textId="77777777" w:rsidTr="00A254E0">
        <w:trPr>
          <w:tblHeader/>
        </w:trPr>
        <w:tc>
          <w:tcPr>
            <w:tcW w:w="2435" w:type="dxa"/>
            <w:shd w:val="clear" w:color="auto" w:fill="FFCC00"/>
            <w:vAlign w:val="center"/>
          </w:tcPr>
          <w:p w14:paraId="14F4496D" w14:textId="77777777" w:rsidR="004D2175" w:rsidRPr="00F570DA" w:rsidRDefault="004D2175" w:rsidP="003528D3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가상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하드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디스크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(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부팅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가능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디스크만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)</w:t>
            </w:r>
          </w:p>
        </w:tc>
        <w:tc>
          <w:tcPr>
            <w:tcW w:w="1800" w:type="dxa"/>
            <w:shd w:val="clear" w:color="auto" w:fill="FFCC00"/>
            <w:vAlign w:val="center"/>
          </w:tcPr>
          <w:p w14:paraId="7AB1A0CD" w14:textId="77777777" w:rsidR="004D2175" w:rsidRPr="00F570DA" w:rsidRDefault="004D2175" w:rsidP="003528D3">
            <w:pPr>
              <w:pStyle w:val="TableHead"/>
              <w:ind w:left="0"/>
              <w:jc w:val="center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애플리케이션</w:t>
            </w:r>
          </w:p>
        </w:tc>
        <w:tc>
          <w:tcPr>
            <w:tcW w:w="4320" w:type="dxa"/>
            <w:shd w:val="clear" w:color="auto" w:fill="FFCC00"/>
            <w:vAlign w:val="center"/>
          </w:tcPr>
          <w:p w14:paraId="0B72E03F" w14:textId="77777777" w:rsidR="004D2175" w:rsidRPr="00F570DA" w:rsidRDefault="004D2175" w:rsidP="003528D3">
            <w:pPr>
              <w:pStyle w:val="TableHead"/>
              <w:ind w:left="0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라이선스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초기화</w:t>
            </w:r>
          </w:p>
          <w:p w14:paraId="51118975" w14:textId="77777777" w:rsidR="004D2175" w:rsidRPr="00F570DA" w:rsidRDefault="004D2175" w:rsidP="003528D3">
            <w:pPr>
              <w:pStyle w:val="TableHead"/>
              <w:ind w:left="0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(Windows Server 2012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용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) </w:t>
            </w:r>
          </w:p>
        </w:tc>
      </w:tr>
      <w:tr w:rsidR="004D2175" w:rsidRPr="00F570DA" w14:paraId="172790D1" w14:textId="77777777" w:rsidTr="00A254E0">
        <w:tc>
          <w:tcPr>
            <w:tcW w:w="2435" w:type="dxa"/>
            <w:shd w:val="clear" w:color="auto" w:fill="FFF2BD"/>
          </w:tcPr>
          <w:p w14:paraId="48654375" w14:textId="77777777" w:rsidR="004D2175" w:rsidRPr="00F570DA" w:rsidRDefault="004D2175" w:rsidP="003528D3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파일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이름</w:t>
            </w:r>
          </w:p>
        </w:tc>
        <w:tc>
          <w:tcPr>
            <w:tcW w:w="1800" w:type="dxa"/>
            <w:shd w:val="clear" w:color="auto" w:fill="FFF2BD"/>
          </w:tcPr>
          <w:p w14:paraId="6FD9C734" w14:textId="77777777" w:rsidR="004D2175" w:rsidRPr="00F570DA" w:rsidRDefault="004D2175" w:rsidP="003528D3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</w:p>
        </w:tc>
        <w:tc>
          <w:tcPr>
            <w:tcW w:w="4320" w:type="dxa"/>
            <w:shd w:val="clear" w:color="auto" w:fill="FFF2BD"/>
          </w:tcPr>
          <w:p w14:paraId="10BBFEB8" w14:textId="77777777" w:rsidR="004D2175" w:rsidRPr="00F570DA" w:rsidRDefault="004D2175" w:rsidP="003528D3">
            <w:pPr>
              <w:pStyle w:val="TableHead"/>
              <w:rPr>
                <w:rStyle w:val="Emphasis"/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예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/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아니요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-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실행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noProof/>
              </w:rPr>
              <w:t>횟수</w:t>
            </w:r>
          </w:p>
        </w:tc>
      </w:tr>
      <w:tr w:rsidR="004D2175" w:rsidRPr="00F570DA" w14:paraId="4BE37712" w14:textId="77777777" w:rsidTr="00A254E0">
        <w:tc>
          <w:tcPr>
            <w:tcW w:w="2435" w:type="dxa"/>
            <w:shd w:val="clear" w:color="auto" w:fill="FFF2BD"/>
          </w:tcPr>
          <w:p w14:paraId="01B8C362" w14:textId="77777777" w:rsidR="004D2175" w:rsidRPr="00F570DA" w:rsidRDefault="00550088" w:rsidP="003528D3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없음</w:t>
            </w:r>
          </w:p>
        </w:tc>
        <w:tc>
          <w:tcPr>
            <w:tcW w:w="1800" w:type="dxa"/>
            <w:shd w:val="clear" w:color="auto" w:fill="FFF2BD"/>
          </w:tcPr>
          <w:p w14:paraId="282C4565" w14:textId="77777777" w:rsidR="004D2175" w:rsidRPr="00F570DA" w:rsidDel="007857E1" w:rsidRDefault="004D2175" w:rsidP="003528D3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</w:p>
        </w:tc>
        <w:tc>
          <w:tcPr>
            <w:tcW w:w="4320" w:type="dxa"/>
            <w:shd w:val="clear" w:color="auto" w:fill="FFF2BD"/>
          </w:tcPr>
          <w:p w14:paraId="456EEF69" w14:textId="77777777" w:rsidR="004D2175" w:rsidRPr="00F570DA" w:rsidRDefault="004D2175" w:rsidP="003528D3">
            <w:pPr>
              <w:pStyle w:val="TableHead"/>
              <w:rPr>
                <w:rStyle w:val="Emphasis"/>
                <w:rFonts w:eastAsia="Malgun Gothic" w:hint="eastAsia"/>
                <w:b w:val="0"/>
                <w:noProof/>
              </w:rPr>
            </w:pPr>
          </w:p>
        </w:tc>
      </w:tr>
    </w:tbl>
    <w:p w14:paraId="705BC4E7" w14:textId="77777777" w:rsidR="004D2175" w:rsidRPr="00F570DA" w:rsidRDefault="004D2175" w:rsidP="004D2175">
      <w:pPr>
        <w:rPr>
          <w:rFonts w:eastAsia="Malgun Gothic" w:hint="eastAsia"/>
          <w:noProof/>
        </w:rPr>
      </w:pPr>
    </w:p>
    <w:p w14:paraId="0B9DCA2E" w14:textId="77777777" w:rsidR="004D2175" w:rsidRPr="00F570DA" w:rsidRDefault="004D2175" w:rsidP="00084BC1">
      <w:pPr>
        <w:rPr>
          <w:rFonts w:eastAsia="Malgun Gothic" w:hint="eastAsia"/>
          <w:noProof/>
        </w:rPr>
      </w:pPr>
    </w:p>
    <w:p w14:paraId="3F620EB8" w14:textId="77777777" w:rsidR="005A1699" w:rsidRPr="00F570DA" w:rsidRDefault="002E76F7" w:rsidP="002E76F7">
      <w:pPr>
        <w:pStyle w:val="Heading1"/>
        <w:suppressAutoHyphens/>
        <w:snapToGrid w:val="0"/>
        <w:spacing w:after="120" w:line="360" w:lineRule="exact"/>
        <w:rPr>
          <w:rFonts w:ascii="Arial" w:eastAsia="Malgun Gothic" w:hAnsi="Arial" w:cs="Tahoma" w:hint="eastAsia"/>
          <w:noProof/>
          <w:color w:val="auto"/>
          <w:kern w:val="32"/>
          <w:sz w:val="36"/>
          <w:szCs w:val="32"/>
        </w:rPr>
      </w:pPr>
      <w:bookmarkStart w:id="19" w:name="_Toc229911305"/>
      <w:bookmarkStart w:id="20" w:name="_Toc29999362"/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가상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머신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설정</w:t>
      </w:r>
      <w:bookmarkEnd w:id="19"/>
      <w:bookmarkEnd w:id="20"/>
    </w:p>
    <w:p w14:paraId="2FDB71AD" w14:textId="77777777" w:rsidR="001B710D" w:rsidRPr="00F570DA" w:rsidRDefault="001B710D" w:rsidP="001B710D">
      <w:pPr>
        <w:pStyle w:val="Heading4"/>
        <w:suppressAutoHyphens/>
        <w:spacing w:before="180" w:line="300" w:lineRule="exact"/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</w:pPr>
      <w:bookmarkStart w:id="21" w:name="_Toc229911306"/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>가상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>머신</w:t>
      </w:r>
      <w:bookmarkEnd w:id="21"/>
    </w:p>
    <w:p w14:paraId="10A4C29B" w14:textId="77777777" w:rsidR="00732F4C" w:rsidRPr="00F570DA" w:rsidRDefault="00732F4C" w:rsidP="00732F4C">
      <w:pPr>
        <w:spacing w:after="120" w:line="300" w:lineRule="exact"/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과정을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위해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특별히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마련된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학습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제품에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사용되는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VM(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머신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)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머신에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사용되는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VHD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b/>
          <w:noProof/>
          <w:vanish w:val="0"/>
          <w:color w:val="auto"/>
        </w:rPr>
        <w:t>참고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: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머신에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대해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만들기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위한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해당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섹션이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빌드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가이드에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있어야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</w:p>
    <w:p w14:paraId="1BCA7619" w14:textId="77777777" w:rsidR="00EC49C4" w:rsidRPr="00F570DA" w:rsidRDefault="00EC49C4" w:rsidP="00732F4C">
      <w:pPr>
        <w:rPr>
          <w:rFonts w:eastAsia="Malgun Gothic" w:hint="eastAsia"/>
          <w:noProof/>
          <w:lang w:bidi="ar-SA"/>
        </w:rPr>
        <w:sectPr w:rsidR="00EC49C4" w:rsidRPr="00F570DA" w:rsidSect="006433B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12162FE" w14:textId="77777777" w:rsidR="00732F4C" w:rsidRPr="00F570DA" w:rsidRDefault="00732F4C" w:rsidP="00732F4C">
      <w:pPr>
        <w:rPr>
          <w:rFonts w:eastAsia="Malgun Gothic" w:hint="eastAsia"/>
          <w:noProof/>
          <w:lang w:bidi="ar-SA"/>
        </w:rPr>
      </w:pPr>
    </w:p>
    <w:tbl>
      <w:tblPr>
        <w:tblW w:w="132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719"/>
        <w:gridCol w:w="2502"/>
        <w:gridCol w:w="1043"/>
        <w:gridCol w:w="1183"/>
        <w:gridCol w:w="1842"/>
        <w:gridCol w:w="1592"/>
        <w:gridCol w:w="1839"/>
      </w:tblGrid>
      <w:tr w:rsidR="00EC49C4" w:rsidRPr="00F570DA" w14:paraId="019F9545" w14:textId="77777777" w:rsidTr="00EC49C4">
        <w:trPr>
          <w:tblHeader/>
          <w:hidden w:val="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vAlign w:val="center"/>
            <w:hideMark/>
          </w:tcPr>
          <w:p w14:paraId="38DF6FCF" w14:textId="77777777" w:rsidR="00EC49C4" w:rsidRPr="00F570DA" w:rsidRDefault="00EC49C4">
            <w:pPr>
              <w:pStyle w:val="TableHead"/>
              <w:rPr>
                <w:rStyle w:val="Hidden"/>
                <w:rFonts w:eastAsia="Malgun Gothic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VM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이름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vAlign w:val="center"/>
            <w:hideMark/>
          </w:tcPr>
          <w:p w14:paraId="6ED12140" w14:textId="77777777" w:rsidR="00EC49C4" w:rsidRPr="00F570DA" w:rsidRDefault="00EC49C4">
            <w:pPr>
              <w:pStyle w:val="TableHead"/>
              <w:jc w:val="center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컴퓨터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이름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vAlign w:val="center"/>
            <w:hideMark/>
          </w:tcPr>
          <w:p w14:paraId="67F59846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VHD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hideMark/>
          </w:tcPr>
          <w:p w14:paraId="53DF915E" w14:textId="77777777" w:rsidR="00EC49C4" w:rsidRPr="00F570DA" w:rsidRDefault="00EC49C4">
            <w:pPr>
              <w:pStyle w:val="TableHead"/>
              <w:jc w:val="center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인터넷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액세스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필요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여부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hideMark/>
          </w:tcPr>
          <w:p w14:paraId="42D8981E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메모리</w:t>
            </w:r>
          </w:p>
        </w:tc>
        <w:tc>
          <w:tcPr>
            <w:tcW w:w="1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hideMark/>
          </w:tcPr>
          <w:p w14:paraId="0A508FFE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네트워킹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hideMark/>
          </w:tcPr>
          <w:p w14:paraId="4FB0B5A0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ISO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연결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여부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vAlign w:val="center"/>
            <w:hideMark/>
          </w:tcPr>
          <w:p w14:paraId="4934975D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설명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및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설정</w:t>
            </w:r>
          </w:p>
        </w:tc>
      </w:tr>
      <w:tr w:rsidR="00EC49C4" w:rsidRPr="00F570DA" w14:paraId="629C6534" w14:textId="77777777" w:rsidTr="00EC49C4">
        <w:trPr>
          <w:hidden w:val="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BD"/>
            <w:hideMark/>
          </w:tcPr>
          <w:p w14:paraId="622E1A4F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이름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  <w:hideMark/>
          </w:tcPr>
          <w:p w14:paraId="1DB422EB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대개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과정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번호가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없는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가상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머신의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이름입니다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  <w:hideMark/>
          </w:tcPr>
          <w:p w14:paraId="22AC44A0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이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가상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머신에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사용되는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모든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VHD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를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나열합니다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(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다음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포함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).</w:t>
            </w:r>
          </w:p>
          <w:p w14:paraId="45D16AE4" w14:textId="77777777" w:rsidR="00EC49C4" w:rsidRPr="00F570DA" w:rsidRDefault="00EC49C4" w:rsidP="00EC49C4">
            <w:pPr>
              <w:pStyle w:val="TableHead"/>
              <w:numPr>
                <w:ilvl w:val="0"/>
                <w:numId w:val="27"/>
              </w:numPr>
              <w:suppressAutoHyphens w:val="0"/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모놀리식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드라이브</w:t>
            </w:r>
          </w:p>
          <w:p w14:paraId="0DFE9296" w14:textId="77777777" w:rsidR="00EC49C4" w:rsidRPr="00F570DA" w:rsidRDefault="00EC49C4" w:rsidP="00EC49C4">
            <w:pPr>
              <w:pStyle w:val="TableHead"/>
              <w:numPr>
                <w:ilvl w:val="0"/>
                <w:numId w:val="27"/>
              </w:numPr>
              <w:suppressAutoHyphens w:val="0"/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과정별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차이점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보관용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드라이브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</w:p>
          <w:p w14:paraId="7A4A2B3A" w14:textId="77777777" w:rsidR="00EC49C4" w:rsidRPr="00F570DA" w:rsidRDefault="00EC49C4" w:rsidP="00EC49C4">
            <w:pPr>
              <w:pStyle w:val="TableHead"/>
              <w:numPr>
                <w:ilvl w:val="0"/>
                <w:numId w:val="27"/>
              </w:numPr>
              <w:suppressAutoHyphens w:val="0"/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모든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파일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  <w:hideMark/>
          </w:tcPr>
          <w:p w14:paraId="0A694CC1" w14:textId="77777777" w:rsidR="00EC49C4" w:rsidRPr="00F570DA" w:rsidRDefault="00EC49C4">
            <w:pPr>
              <w:pStyle w:val="TableHead"/>
              <w:jc w:val="center"/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해당하는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대로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예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/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아니요를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표시합니다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.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  <w:hideMark/>
          </w:tcPr>
          <w:p w14:paraId="04B2452F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동적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메모리를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사용하는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경우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최소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및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최대를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나열합니다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.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  <w:hideMark/>
          </w:tcPr>
          <w:p w14:paraId="4614D0F9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에뮬레이트된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NICS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수를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나열합니다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. NIC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가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레거시인지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아니면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가상인지도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나열합니다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.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  <w:hideMark/>
          </w:tcPr>
          <w:p w14:paraId="27A1C370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ISO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이름을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나열합니다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(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필요한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경우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).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  <w:hideMark/>
          </w:tcPr>
          <w:p w14:paraId="03D37782" w14:textId="77777777" w:rsidR="00EC49C4" w:rsidRPr="00F570DA" w:rsidRDefault="00EC49C4">
            <w:pPr>
              <w:pStyle w:val="TableHead"/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학습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제품에서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가상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머신의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역할을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설명합니다</w:t>
            </w:r>
            <w:r w:rsidRPr="00F570DA">
              <w:rPr>
                <w:rStyle w:val="Hidden"/>
                <w:rFonts w:ascii="Times New Roman" w:eastAsia="Malgun Gothic" w:hAnsi="Times New Roman" w:hint="eastAsia"/>
                <w:i/>
                <w:iCs/>
                <w:noProof/>
                <w:vanish w:val="0"/>
                <w:color w:val="auto"/>
              </w:rPr>
              <w:t>.</w:t>
            </w:r>
          </w:p>
        </w:tc>
      </w:tr>
      <w:tr w:rsidR="00EC49C4" w:rsidRPr="00F570DA" w14:paraId="75CC247D" w14:textId="77777777" w:rsidTr="00EC49C4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2BCA4785" w14:textId="591B0918" w:rsidR="00EC49C4" w:rsidRPr="00F570DA" w:rsidRDefault="00550088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DP070-LON-DEV-01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0A26952F" w14:textId="7D38D18E" w:rsidR="00EC49C4" w:rsidRPr="00F570DA" w:rsidRDefault="00305FF2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i w:val="0"/>
                <w:noProof/>
              </w:rPr>
              <w:t>LON-DEV-01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0535D3B7" w14:textId="07CC2DC0" w:rsidR="001E53F1" w:rsidRPr="00F570DA" w:rsidRDefault="001E53F1" w:rsidP="001E53F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하드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디스크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1: DP070-LON-DEV-01.vhd</w:t>
            </w:r>
          </w:p>
          <w:p w14:paraId="7D07CA53" w14:textId="77777777" w:rsidR="00EC49C4" w:rsidRPr="00F570DA" w:rsidRDefault="00EC49C4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bookmarkStart w:id="22" w:name="_GoBack"/>
            <w:bookmarkEnd w:id="22"/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2EE9D0DC" w14:textId="77777777" w:rsidR="00EC49C4" w:rsidRPr="00F570DA" w:rsidRDefault="001E53F1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5AFE4164" w14:textId="77777777" w:rsidR="00EC49C4" w:rsidRPr="00F570DA" w:rsidRDefault="001E53F1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8192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671F7F61" w14:textId="77777777" w:rsidR="00EC49C4" w:rsidRPr="00F570DA" w:rsidRDefault="001E53F1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네트워킹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 xml:space="preserve">: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내부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가상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3E669537" w14:textId="77777777" w:rsidR="00EC49C4" w:rsidRPr="00F570DA" w:rsidRDefault="001E53F1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없음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007724D1" w14:textId="57A2C0F0" w:rsidR="00EC49C4" w:rsidRPr="00F570DA" w:rsidRDefault="00022098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 xml:space="preserve">Ubuntu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클라이언트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컴퓨터</w:t>
            </w:r>
          </w:p>
        </w:tc>
      </w:tr>
    </w:tbl>
    <w:p w14:paraId="33A0C2F4" w14:textId="77777777" w:rsidR="00EC49C4" w:rsidRPr="00F570DA" w:rsidRDefault="00EC49C4" w:rsidP="00732F4C">
      <w:pPr>
        <w:rPr>
          <w:rFonts w:eastAsia="Malgun Gothic" w:hint="eastAsia"/>
          <w:noProof/>
          <w:lang w:bidi="ar-SA"/>
        </w:rPr>
      </w:pPr>
    </w:p>
    <w:p w14:paraId="3963CD1A" w14:textId="77777777" w:rsidR="00EC49C4" w:rsidRPr="00F570DA" w:rsidRDefault="00EC49C4" w:rsidP="00084BC1">
      <w:pPr>
        <w:rPr>
          <w:rFonts w:eastAsia="Malgun Gothic" w:hint="eastAsia"/>
          <w:noProof/>
        </w:rPr>
        <w:sectPr w:rsidR="00EC49C4" w:rsidRPr="00F570DA" w:rsidSect="00EC49C4">
          <w:pgSz w:w="15840" w:h="12240" w:orient="landscape" w:code="1"/>
          <w:pgMar w:top="1800" w:right="1440" w:bottom="1800" w:left="1440" w:header="720" w:footer="720" w:gutter="0"/>
          <w:pgNumType w:start="1"/>
          <w:cols w:space="720"/>
          <w:docGrid w:linePitch="360"/>
        </w:sectPr>
      </w:pPr>
    </w:p>
    <w:p w14:paraId="44C03CB5" w14:textId="77777777" w:rsidR="00084BC1" w:rsidRPr="00F570DA" w:rsidRDefault="00084BC1" w:rsidP="00084BC1">
      <w:pPr>
        <w:rPr>
          <w:rFonts w:eastAsia="Malgun Gothic" w:hint="eastAsia"/>
          <w:noProof/>
        </w:rPr>
      </w:pPr>
    </w:p>
    <w:p w14:paraId="1DE5B290" w14:textId="77777777" w:rsidR="00FB1720" w:rsidRPr="00F570DA" w:rsidRDefault="00FB1720" w:rsidP="00FB1720">
      <w:pPr>
        <w:pStyle w:val="Heading4"/>
        <w:suppressAutoHyphens/>
        <w:spacing w:before="180" w:line="300" w:lineRule="exact"/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</w:pPr>
      <w:bookmarkStart w:id="23" w:name="_Toc229911307"/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>가상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>머신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 xml:space="preserve">, 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>모듈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>매핑</w:t>
      </w:r>
      <w:bookmarkEnd w:id="23"/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>및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>종속성</w:t>
      </w:r>
    </w:p>
    <w:p w14:paraId="10000ABE" w14:textId="4A7207FA" w:rsidR="00D30796" w:rsidRPr="00F570DA" w:rsidRDefault="00D30796" w:rsidP="00D30796">
      <w:pPr>
        <w:spacing w:after="120" w:line="300" w:lineRule="exact"/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과정의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모듈과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모듈에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사용된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머신의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이름을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나열합니다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랩이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여러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개인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모듈의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경우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머신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열을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랩별로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구분합니다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.</w:t>
      </w:r>
    </w:p>
    <w:tbl>
      <w:tblPr>
        <w:tblW w:w="7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3686"/>
        <w:gridCol w:w="3103"/>
      </w:tblGrid>
      <w:tr w:rsidR="008850B0" w:rsidRPr="00F570DA" w14:paraId="580EE03A" w14:textId="77777777" w:rsidTr="00BE0928">
        <w:trPr>
          <w:tblHeader/>
          <w:hidden w:val="0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hideMark/>
          </w:tcPr>
          <w:p w14:paraId="6CA8D8FD" w14:textId="77777777" w:rsidR="00BE0928" w:rsidRPr="00F570DA" w:rsidRDefault="00BE0928">
            <w:pPr>
              <w:pStyle w:val="TableHead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모듈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vAlign w:val="center"/>
            <w:hideMark/>
          </w:tcPr>
          <w:p w14:paraId="24994411" w14:textId="77777777" w:rsidR="00BE0928" w:rsidRPr="00F570DA" w:rsidRDefault="00BE0928">
            <w:pPr>
              <w:pStyle w:val="TableHead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가상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머신</w:t>
            </w:r>
          </w:p>
        </w:tc>
        <w:tc>
          <w:tcPr>
            <w:tcW w:w="3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hideMark/>
          </w:tcPr>
          <w:p w14:paraId="26D51838" w14:textId="77777777" w:rsidR="00BE0928" w:rsidRPr="00F570DA" w:rsidRDefault="00BE0928">
            <w:pPr>
              <w:pStyle w:val="TableHead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종속성</w:t>
            </w:r>
          </w:p>
        </w:tc>
      </w:tr>
      <w:tr w:rsidR="008850B0" w:rsidRPr="00F570DA" w14:paraId="382D00ED" w14:textId="77777777" w:rsidTr="00BE0928"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77ABC82F" w14:textId="5BCEB685" w:rsidR="00BE0928" w:rsidRPr="00F570DA" w:rsidRDefault="00022098">
            <w:pPr>
              <w:pStyle w:val="TableHead"/>
              <w:jc w:val="center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142BA964" w14:textId="3F03C749" w:rsidR="00BE0928" w:rsidRPr="00F570DA" w:rsidRDefault="00022098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DP070-LON-DEV-01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6A0E0D9C" w14:textId="4F8AFB19" w:rsidR="00BE0928" w:rsidRPr="00F570DA" w:rsidRDefault="00022098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없음</w:t>
            </w:r>
          </w:p>
        </w:tc>
      </w:tr>
      <w:tr w:rsidR="008850B0" w:rsidRPr="00F570DA" w14:paraId="2F5768C6" w14:textId="77777777" w:rsidTr="00BE0928"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3189431D" w14:textId="2D7AD93B" w:rsidR="00022098" w:rsidRPr="00F570DA" w:rsidRDefault="00022098" w:rsidP="00022098">
            <w:pPr>
              <w:pStyle w:val="TableHead"/>
              <w:jc w:val="center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79E08028" w14:textId="0F011FA1" w:rsidR="00022098" w:rsidRPr="00F570DA" w:rsidRDefault="00022098" w:rsidP="00022098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DP070-LON-DEV-01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34A16974" w14:textId="3E521564" w:rsidR="00022098" w:rsidRPr="00F570DA" w:rsidRDefault="00022098" w:rsidP="00022098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없음</w:t>
            </w:r>
          </w:p>
        </w:tc>
      </w:tr>
      <w:tr w:rsidR="008850B0" w:rsidRPr="00F570DA" w14:paraId="71D1C35C" w14:textId="77777777" w:rsidTr="00BE0928"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180FD702" w14:textId="3321EFB9" w:rsidR="00022098" w:rsidRPr="00F570DA" w:rsidRDefault="00022098" w:rsidP="00022098">
            <w:pPr>
              <w:pStyle w:val="TableHead"/>
              <w:jc w:val="center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32B82458" w14:textId="39270A60" w:rsidR="00022098" w:rsidRPr="00F570DA" w:rsidRDefault="00022098" w:rsidP="00022098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DP070-LON-DEV-01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5D571BC9" w14:textId="5CB572D2" w:rsidR="00022098" w:rsidRPr="00F570DA" w:rsidRDefault="00022098" w:rsidP="00022098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없음</w:t>
            </w:r>
          </w:p>
        </w:tc>
      </w:tr>
      <w:tr w:rsidR="008850B0" w:rsidRPr="00F570DA" w14:paraId="0AE5D424" w14:textId="77777777" w:rsidTr="00BE0928"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637ABA39" w14:textId="72C278FC" w:rsidR="00022098" w:rsidRPr="00F570DA" w:rsidRDefault="00022098" w:rsidP="00022098">
            <w:pPr>
              <w:pStyle w:val="TableHead"/>
              <w:jc w:val="center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7646F86B" w14:textId="29C5E921" w:rsidR="00022098" w:rsidRPr="00F570DA" w:rsidRDefault="00022098" w:rsidP="00022098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DP070-LON-DEV-01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BD"/>
          </w:tcPr>
          <w:p w14:paraId="1BB5074D" w14:textId="61460D6B" w:rsidR="00022098" w:rsidRPr="00F570DA" w:rsidRDefault="00022098" w:rsidP="00022098">
            <w:pPr>
              <w:pStyle w:val="TableHead"/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해당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 xml:space="preserve"> </w:t>
            </w:r>
            <w:r w:rsidRPr="00F570DA">
              <w:rPr>
                <w:rStyle w:val="Emphasis"/>
                <w:rFonts w:ascii="Times New Roman" w:eastAsia="Malgun Gothic" w:hAnsi="Times New Roman" w:hint="eastAsia"/>
                <w:b w:val="0"/>
                <w:bCs/>
                <w:i w:val="0"/>
                <w:noProof/>
              </w:rPr>
              <w:t>없음</w:t>
            </w:r>
          </w:p>
        </w:tc>
      </w:tr>
    </w:tbl>
    <w:p w14:paraId="30FC80D2" w14:textId="77777777" w:rsidR="00FB1720" w:rsidRPr="00F570DA" w:rsidRDefault="00FB1720" w:rsidP="00084BC1">
      <w:pPr>
        <w:rPr>
          <w:rFonts w:eastAsia="Malgun Gothic" w:hint="eastAsia"/>
          <w:noProof/>
        </w:rPr>
      </w:pPr>
    </w:p>
    <w:p w14:paraId="10B82013" w14:textId="7CB66835" w:rsidR="00084BC1" w:rsidRPr="00F570DA" w:rsidRDefault="00084BC1" w:rsidP="00AA6563">
      <w:pPr>
        <w:pStyle w:val="Heading4"/>
        <w:suppressAutoHyphens/>
        <w:spacing w:before="180" w:line="300" w:lineRule="exact"/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</w:pPr>
      <w:bookmarkStart w:id="24" w:name="_Toc229911308"/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>교실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eastAsia="Malgun Gothic" w:hint="eastAsia"/>
          <w:i w:val="0"/>
          <w:iCs w:val="0"/>
          <w:noProof/>
          <w:color w:val="auto"/>
          <w:sz w:val="24"/>
          <w:szCs w:val="24"/>
        </w:rPr>
        <w:t>구성</w:t>
      </w:r>
      <w:bookmarkEnd w:id="24"/>
    </w:p>
    <w:p w14:paraId="02B32ABC" w14:textId="73E1E953" w:rsidR="00084BC1" w:rsidRPr="00F570DA" w:rsidRDefault="00084BC1" w:rsidP="00AA6563">
      <w:pPr>
        <w:ind w:left="720"/>
        <w:rPr>
          <w:rStyle w:val="Hidden"/>
          <w:rFonts w:ascii="Times New Roman" w:eastAsia="Malgun Gothic" w:hAnsi="Times New Roman" w:hint="eastAsia"/>
          <w:noProof/>
          <w:vanish w:val="0"/>
          <w:color w:val="auto"/>
          <w:lang w:bidi="ar-SA"/>
        </w:rPr>
      </w:pPr>
    </w:p>
    <w:tbl>
      <w:tblPr>
        <w:tblW w:w="801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260"/>
        <w:gridCol w:w="1620"/>
        <w:gridCol w:w="1800"/>
        <w:gridCol w:w="1170"/>
      </w:tblGrid>
      <w:tr w:rsidR="00084BC1" w:rsidRPr="00F570DA" w14:paraId="3E81D892" w14:textId="77777777" w:rsidTr="001E06B9">
        <w:trPr>
          <w:tblHeader/>
        </w:trPr>
        <w:tc>
          <w:tcPr>
            <w:tcW w:w="2160" w:type="dxa"/>
            <w:shd w:val="clear" w:color="auto" w:fill="FFCC00"/>
            <w:vAlign w:val="center"/>
          </w:tcPr>
          <w:p w14:paraId="2E7B19C2" w14:textId="77777777" w:rsidR="00084BC1" w:rsidRPr="00F570DA" w:rsidRDefault="00084BC1" w:rsidP="00F75827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가상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머신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이름</w:t>
            </w:r>
          </w:p>
        </w:tc>
        <w:tc>
          <w:tcPr>
            <w:tcW w:w="1260" w:type="dxa"/>
            <w:shd w:val="clear" w:color="auto" w:fill="FFCC00"/>
            <w:vAlign w:val="center"/>
          </w:tcPr>
          <w:p w14:paraId="4397E871" w14:textId="77777777" w:rsidR="00084BC1" w:rsidRPr="00F570DA" w:rsidRDefault="00084BC1" w:rsidP="00F75827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컴퓨터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이름</w:t>
            </w:r>
          </w:p>
        </w:tc>
        <w:tc>
          <w:tcPr>
            <w:tcW w:w="1620" w:type="dxa"/>
            <w:shd w:val="clear" w:color="auto" w:fill="FFCC00"/>
            <w:vAlign w:val="center"/>
          </w:tcPr>
          <w:p w14:paraId="35BD140A" w14:textId="77777777" w:rsidR="00084BC1" w:rsidRPr="00F570DA" w:rsidRDefault="00084BC1" w:rsidP="00F75827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IP(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인터넷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프로토콜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)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주소</w:t>
            </w:r>
          </w:p>
        </w:tc>
        <w:tc>
          <w:tcPr>
            <w:tcW w:w="1800" w:type="dxa"/>
            <w:shd w:val="clear" w:color="auto" w:fill="FFCC00"/>
            <w:vAlign w:val="center"/>
          </w:tcPr>
          <w:p w14:paraId="31B68712" w14:textId="77777777" w:rsidR="00084BC1" w:rsidRPr="00F570DA" w:rsidRDefault="00084BC1" w:rsidP="00F75827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DNS(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도메인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이름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시스템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)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서버</w:t>
            </w:r>
          </w:p>
        </w:tc>
        <w:tc>
          <w:tcPr>
            <w:tcW w:w="1170" w:type="dxa"/>
            <w:shd w:val="clear" w:color="auto" w:fill="FFCC00"/>
            <w:vAlign w:val="center"/>
          </w:tcPr>
          <w:p w14:paraId="4268834C" w14:textId="77777777" w:rsidR="00084BC1" w:rsidRPr="00F570DA" w:rsidRDefault="00084BC1" w:rsidP="00F75827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기본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게이트웨이</w:t>
            </w:r>
          </w:p>
        </w:tc>
      </w:tr>
      <w:tr w:rsidR="00084BC1" w:rsidRPr="00F570DA" w14:paraId="00239E10" w14:textId="77777777" w:rsidTr="001E06B9">
        <w:tc>
          <w:tcPr>
            <w:tcW w:w="2160" w:type="dxa"/>
            <w:shd w:val="clear" w:color="auto" w:fill="FFF2BD"/>
          </w:tcPr>
          <w:p w14:paraId="77A54D62" w14:textId="288D722E" w:rsidR="00084BC1" w:rsidRPr="00F570DA" w:rsidRDefault="001E53F1" w:rsidP="00084BC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i w:val="0"/>
                <w:noProof/>
              </w:rPr>
              <w:t>DP070-LON-DEV-01</w:t>
            </w:r>
          </w:p>
        </w:tc>
        <w:tc>
          <w:tcPr>
            <w:tcW w:w="1260" w:type="dxa"/>
            <w:shd w:val="clear" w:color="auto" w:fill="FFF2BD"/>
          </w:tcPr>
          <w:p w14:paraId="1B96B007" w14:textId="5562045C" w:rsidR="00084BC1" w:rsidRPr="00F570DA" w:rsidRDefault="00305FF2" w:rsidP="00084BC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Emphasis"/>
                <w:rFonts w:ascii="Times New Roman" w:eastAsia="Malgun Gothic" w:hAnsi="Times New Roman" w:hint="eastAsia"/>
                <w:i w:val="0"/>
                <w:noProof/>
              </w:rPr>
              <w:t>LON-DEV-01</w:t>
            </w:r>
          </w:p>
        </w:tc>
        <w:tc>
          <w:tcPr>
            <w:tcW w:w="1620" w:type="dxa"/>
            <w:shd w:val="clear" w:color="auto" w:fill="FFF2BD"/>
          </w:tcPr>
          <w:p w14:paraId="7EEBCB97" w14:textId="77777777" w:rsidR="00084BC1" w:rsidRPr="00F570DA" w:rsidRDefault="00407F90" w:rsidP="00084BC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172.16.0.20</w:t>
            </w:r>
          </w:p>
        </w:tc>
        <w:tc>
          <w:tcPr>
            <w:tcW w:w="1800" w:type="dxa"/>
            <w:shd w:val="clear" w:color="auto" w:fill="FFF2BD"/>
          </w:tcPr>
          <w:p w14:paraId="36EE51E6" w14:textId="3CC1053F" w:rsidR="00084BC1" w:rsidRPr="00F570DA" w:rsidRDefault="00EC7CF1" w:rsidP="00084BC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Fonts w:ascii="Times New Roman" w:eastAsia="Malgun Gothic" w:hAnsi="Times New Roman" w:hint="eastAsia"/>
                <w:i/>
                <w:noProof/>
              </w:rPr>
              <w:t>네트워크의</w:t>
            </w:r>
            <w:r w:rsidRPr="00F570DA">
              <w:rPr>
                <w:rFonts w:ascii="Times New Roman" w:eastAsia="Malgun Gothic" w:hAnsi="Times New Roman" w:hint="eastAsia"/>
                <w:i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i/>
                <w:noProof/>
              </w:rPr>
              <w:t>유효한</w:t>
            </w:r>
            <w:r w:rsidRPr="00F570DA">
              <w:rPr>
                <w:rFonts w:ascii="Times New Roman" w:eastAsia="Malgun Gothic" w:hAnsi="Times New Roman" w:hint="eastAsia"/>
                <w:i/>
                <w:noProof/>
              </w:rPr>
              <w:t xml:space="preserve"> DNS </w:t>
            </w:r>
            <w:r w:rsidRPr="00F570DA">
              <w:rPr>
                <w:rFonts w:ascii="Times New Roman" w:eastAsia="Malgun Gothic" w:hAnsi="Times New Roman" w:hint="eastAsia"/>
                <w:i/>
                <w:noProof/>
              </w:rPr>
              <w:t>계정</w:t>
            </w:r>
          </w:p>
        </w:tc>
        <w:tc>
          <w:tcPr>
            <w:tcW w:w="1170" w:type="dxa"/>
            <w:shd w:val="clear" w:color="auto" w:fill="FFF2BD"/>
          </w:tcPr>
          <w:p w14:paraId="6FC8A9B6" w14:textId="77777777" w:rsidR="00084BC1" w:rsidRPr="00F570DA" w:rsidRDefault="00407F90" w:rsidP="00084BC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172.16.0.1</w:t>
            </w:r>
          </w:p>
        </w:tc>
      </w:tr>
    </w:tbl>
    <w:p w14:paraId="71737180" w14:textId="77777777" w:rsidR="00084BC1" w:rsidRPr="00F570DA" w:rsidRDefault="00084BC1" w:rsidP="00084BC1">
      <w:pPr>
        <w:rPr>
          <w:rFonts w:eastAsia="Malgun Gothic" w:hint="eastAsia"/>
          <w:noProof/>
        </w:rPr>
      </w:pPr>
    </w:p>
    <w:p w14:paraId="5617127B" w14:textId="77777777" w:rsidR="00084BC1" w:rsidRPr="00F570DA" w:rsidRDefault="00084BC1" w:rsidP="00AC1525">
      <w:pPr>
        <w:pStyle w:val="Heading1"/>
        <w:suppressAutoHyphens/>
        <w:snapToGrid w:val="0"/>
        <w:spacing w:after="120" w:line="360" w:lineRule="exact"/>
        <w:rPr>
          <w:rFonts w:ascii="Arial" w:eastAsia="Malgun Gothic" w:hAnsi="Arial" w:cs="Tahoma" w:hint="eastAsia"/>
          <w:noProof/>
          <w:color w:val="auto"/>
          <w:kern w:val="32"/>
          <w:sz w:val="36"/>
          <w:szCs w:val="32"/>
        </w:rPr>
      </w:pPr>
      <w:bookmarkStart w:id="25" w:name="_Toc229911309"/>
      <w:bookmarkStart w:id="26" w:name="_Toc29999363"/>
      <w:r w:rsidRPr="00F570DA">
        <w:rPr>
          <w:rFonts w:eastAsia="Malgun Gothic" w:hint="eastAsia"/>
          <w:noProof/>
        </w:rPr>
        <w:t>가상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eastAsia="Malgun Gothic" w:hint="eastAsia"/>
          <w:noProof/>
        </w:rPr>
        <w:t>머신의</w:t>
      </w:r>
      <w:r w:rsidRPr="00F570DA">
        <w:rPr>
          <w:rFonts w:eastAsia="Malgun Gothic" w:hint="eastAsia"/>
          <w:noProof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소프트웨어</w:t>
      </w:r>
      <w:bookmarkEnd w:id="25"/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및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추가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파일</w:t>
      </w:r>
      <w:bookmarkEnd w:id="26"/>
    </w:p>
    <w:p w14:paraId="4E2CC9FB" w14:textId="78761145" w:rsidR="00084BC1" w:rsidRPr="00F570DA" w:rsidRDefault="00084BC1" w:rsidP="00084BC1">
      <w:pPr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다음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표에는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버전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,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학습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제품에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대해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테스트된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버전의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유형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(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정품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또는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평가판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),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소프트웨어를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얻을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수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있는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위치를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비롯하여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학습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제품을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위한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머신을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설정하는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데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필요한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모든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소프트웨어가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나와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있습니다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.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가상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머신과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함께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사용하도록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ISO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이미지로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과정에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포함된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소프트웨어에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대해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동일한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정보를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기록합니다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.</w:t>
      </w:r>
    </w:p>
    <w:p w14:paraId="274D7F19" w14:textId="77777777" w:rsidR="00084BC1" w:rsidRPr="00F570DA" w:rsidRDefault="00084BC1" w:rsidP="00084BC1">
      <w:pPr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lastRenderedPageBreak/>
        <w:t>또한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표에는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제품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그룹이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제품의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수명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동안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소프트웨어를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포함하도록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승인했는지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여부를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추적하는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열과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규정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준수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확인을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추적하는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열이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포함되어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 xml:space="preserve"> 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있습니다</w:t>
      </w:r>
      <w:r w:rsidRPr="00F570DA"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t>.</w:t>
      </w:r>
    </w:p>
    <w:p w14:paraId="63119E8C" w14:textId="77777777" w:rsidR="0008013A" w:rsidRPr="00F570DA" w:rsidRDefault="0008013A" w:rsidP="0008013A">
      <w:pPr>
        <w:pStyle w:val="Heading2"/>
        <w:rPr>
          <w:rFonts w:eastAsia="Malgun Gothic" w:hint="eastAsia"/>
          <w:noProof/>
          <w:color w:val="auto"/>
        </w:rPr>
      </w:pPr>
      <w:bookmarkStart w:id="27" w:name="_Toc29999364"/>
      <w:r w:rsidRPr="00F570DA">
        <w:rPr>
          <w:rFonts w:eastAsia="Malgun Gothic" w:hint="eastAsia"/>
          <w:noProof/>
          <w:color w:val="auto"/>
        </w:rPr>
        <w:t>가상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머신에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설치된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소프트웨어</w:t>
      </w:r>
      <w:bookmarkEnd w:id="27"/>
    </w:p>
    <w:p w14:paraId="1BFA1F58" w14:textId="77777777" w:rsidR="005766EA" w:rsidRPr="00F570DA" w:rsidRDefault="005766EA" w:rsidP="00084BC1">
      <w:pPr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  <w:sectPr w:rsidR="005766EA" w:rsidRPr="00F570DA" w:rsidSect="00AB62D7">
          <w:pgSz w:w="15840" w:h="12240" w:orient="landscape" w:code="1"/>
          <w:pgMar w:top="1800" w:right="1440" w:bottom="1800" w:left="1440" w:header="720" w:footer="720" w:gutter="0"/>
          <w:pgNumType w:start="1"/>
          <w:cols w:space="720"/>
          <w:docGrid w:linePitch="360"/>
        </w:sectPr>
      </w:pPr>
    </w:p>
    <w:p w14:paraId="65913A39" w14:textId="77777777" w:rsidR="00B974C6" w:rsidRPr="00F570DA" w:rsidRDefault="00B974C6" w:rsidP="00084BC1">
      <w:pPr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</w:p>
    <w:tbl>
      <w:tblPr>
        <w:tblW w:w="15264" w:type="dxa"/>
        <w:tblInd w:w="-1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1229"/>
        <w:gridCol w:w="1405"/>
        <w:gridCol w:w="1405"/>
        <w:gridCol w:w="2019"/>
        <w:gridCol w:w="2273"/>
        <w:gridCol w:w="1530"/>
        <w:gridCol w:w="1350"/>
        <w:gridCol w:w="1962"/>
      </w:tblGrid>
      <w:tr w:rsidR="002015EC" w:rsidRPr="00F570DA" w14:paraId="7F6AA92E" w14:textId="77777777" w:rsidTr="002015EC">
        <w:trPr>
          <w:tblHeader/>
        </w:trPr>
        <w:tc>
          <w:tcPr>
            <w:tcW w:w="10422" w:type="dxa"/>
            <w:gridSpan w:val="6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36" w:space="0" w:color="auto"/>
            </w:tcBorders>
            <w:shd w:val="clear" w:color="auto" w:fill="FFCC00"/>
          </w:tcPr>
          <w:p w14:paraId="0F7392F2" w14:textId="77777777" w:rsidR="002015EC" w:rsidRPr="00F570DA" w:rsidRDefault="002015EC" w:rsidP="00A31A80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VM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개발자가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입력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2" w:space="0" w:color="auto"/>
              <w:left w:val="single" w:sz="36" w:space="0" w:color="auto"/>
              <w:bottom w:val="single" w:sz="2" w:space="0" w:color="auto"/>
              <w:right w:val="single" w:sz="36" w:space="0" w:color="auto"/>
            </w:tcBorders>
            <w:shd w:val="clear" w:color="auto" w:fill="FFCC00"/>
            <w:vAlign w:val="center"/>
          </w:tcPr>
          <w:p w14:paraId="5FD91984" w14:textId="77777777" w:rsidR="002015EC" w:rsidRPr="00F570DA" w:rsidRDefault="002015EC" w:rsidP="00615762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권한을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요청하는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FTE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가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입력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36" w:space="0" w:color="auto"/>
              <w:bottom w:val="single" w:sz="2" w:space="0" w:color="auto"/>
              <w:right w:val="single" w:sz="8" w:space="0" w:color="auto"/>
            </w:tcBorders>
            <w:shd w:val="clear" w:color="auto" w:fill="FFCC00"/>
            <w:vAlign w:val="center"/>
          </w:tcPr>
          <w:p w14:paraId="26B4C15C" w14:textId="77777777" w:rsidR="002015EC" w:rsidRPr="00F570DA" w:rsidRDefault="002015EC" w:rsidP="00BE128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규정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준수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PM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이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입력</w:t>
            </w:r>
          </w:p>
        </w:tc>
      </w:tr>
      <w:tr w:rsidR="002015EC" w:rsidRPr="00F570DA" w14:paraId="6B30F94A" w14:textId="77777777" w:rsidTr="002015EC">
        <w:trPr>
          <w:tblHeader/>
        </w:trPr>
        <w:tc>
          <w:tcPr>
            <w:tcW w:w="2091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  <w:hideMark/>
          </w:tcPr>
          <w:p w14:paraId="39E943D8" w14:textId="77777777" w:rsidR="002015EC" w:rsidRPr="00F570DA" w:rsidRDefault="002015EC" w:rsidP="00615762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소프트웨어</w:t>
            </w:r>
          </w:p>
          <w:p w14:paraId="44DC924E" w14:textId="77777777" w:rsidR="002015EC" w:rsidRPr="00F570DA" w:rsidRDefault="002015EC" w:rsidP="00615762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및</w:t>
            </w:r>
          </w:p>
          <w:p w14:paraId="5CE59632" w14:textId="77777777" w:rsidR="002015EC" w:rsidRPr="00F570DA" w:rsidRDefault="002015EC" w:rsidP="00615762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버전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6EBFF086" w14:textId="77777777" w:rsidR="002015EC" w:rsidRPr="00F570DA" w:rsidRDefault="002015EC" w:rsidP="00BE128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다음의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일부로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설치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  <w:hideMark/>
          </w:tcPr>
          <w:p w14:paraId="547B4841" w14:textId="77777777" w:rsidR="002015EC" w:rsidRPr="00F570DA" w:rsidRDefault="002015EC" w:rsidP="00615762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소스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위치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  <w:hideMark/>
          </w:tcPr>
          <w:p w14:paraId="188FBDF5" w14:textId="77777777" w:rsidR="002015EC" w:rsidRPr="00F570DA" w:rsidRDefault="002015EC" w:rsidP="00BE128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설치된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위치</w:t>
            </w:r>
          </w:p>
        </w:tc>
        <w:tc>
          <w:tcPr>
            <w:tcW w:w="201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</w:tcPr>
          <w:p w14:paraId="5D771966" w14:textId="77777777" w:rsidR="002015EC" w:rsidRPr="00F570DA" w:rsidRDefault="002015EC" w:rsidP="00BE128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소프트웨어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사용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/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타당성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FFCC00"/>
            <w:vAlign w:val="center"/>
          </w:tcPr>
          <w:p w14:paraId="3D163D24" w14:textId="77777777" w:rsidR="002015EC" w:rsidRPr="00F570DA" w:rsidRDefault="002015EC" w:rsidP="00BE128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TFS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의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EULA</w:t>
            </w:r>
          </w:p>
          <w:p w14:paraId="193454D0" w14:textId="77777777" w:rsidR="002015EC" w:rsidRPr="00F570DA" w:rsidRDefault="002015EC" w:rsidP="004D2175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16"/>
                <w:szCs w:val="20"/>
              </w:rPr>
              <w:t>&lt;</w:t>
            </w:r>
            <w:r w:rsidRPr="00F570DA">
              <w:rPr>
                <w:rFonts w:ascii="Times New Roman" w:eastAsia="Malgun Gothic" w:hAnsi="Times New Roman" w:hint="eastAsia"/>
                <w:i/>
                <w:noProof/>
                <w:sz w:val="16"/>
                <w:szCs w:val="20"/>
              </w:rPr>
              <w:t>이름</w:t>
            </w:r>
            <w:r w:rsidRPr="00F570DA">
              <w:rPr>
                <w:rFonts w:ascii="Times New Roman" w:eastAsia="Malgun Gothic" w:hAnsi="Times New Roman" w:hint="eastAsia"/>
                <w:noProof/>
                <w:sz w:val="16"/>
                <w:szCs w:val="20"/>
              </w:rPr>
              <w:t>&gt;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36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vAlign w:val="center"/>
            <w:hideMark/>
          </w:tcPr>
          <w:p w14:paraId="07A67506" w14:textId="77777777" w:rsidR="002015EC" w:rsidRPr="00F570DA" w:rsidRDefault="002015EC" w:rsidP="00615762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소프트웨어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항목</w:t>
            </w:r>
          </w:p>
          <w:p w14:paraId="17E42945" w14:textId="77777777" w:rsidR="002015EC" w:rsidRPr="00F570DA" w:rsidRDefault="002015EC" w:rsidP="00615762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링크</w:t>
            </w:r>
          </w:p>
        </w:tc>
        <w:tc>
          <w:tcPr>
            <w:tcW w:w="1350" w:type="dxa"/>
            <w:tcBorders>
              <w:top w:val="single" w:sz="2" w:space="0" w:color="auto"/>
              <w:left w:val="nil"/>
              <w:bottom w:val="single" w:sz="8" w:space="0" w:color="auto"/>
              <w:right w:val="single" w:sz="36" w:space="0" w:color="auto"/>
            </w:tcBorders>
            <w:shd w:val="clear" w:color="auto" w:fill="FFCC00"/>
            <w:vAlign w:val="center"/>
            <w:hideMark/>
          </w:tcPr>
          <w:p w14:paraId="270FF77D" w14:textId="77777777" w:rsidR="002015EC" w:rsidRPr="00F570DA" w:rsidRDefault="002015EC" w:rsidP="00615762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QERM</w:t>
            </w:r>
          </w:p>
          <w:p w14:paraId="2A962B76" w14:textId="77777777" w:rsidR="002015EC" w:rsidRPr="00F570DA" w:rsidRDefault="002015EC" w:rsidP="00615762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또는</w:t>
            </w:r>
          </w:p>
          <w:p w14:paraId="5E0E186B" w14:textId="77777777" w:rsidR="002015EC" w:rsidRPr="00F570DA" w:rsidRDefault="002015EC" w:rsidP="00615762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CPx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36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vAlign w:val="center"/>
          </w:tcPr>
          <w:p w14:paraId="5DCBB6CF" w14:textId="77777777" w:rsidR="002015EC" w:rsidRPr="00F570DA" w:rsidRDefault="002015EC" w:rsidP="004D2175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빌드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가이드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확인</w:t>
            </w:r>
          </w:p>
        </w:tc>
      </w:tr>
      <w:tr w:rsidR="002015EC" w:rsidRPr="00F570DA" w14:paraId="1CD0ED32" w14:textId="77777777" w:rsidTr="00AB62D7">
        <w:tc>
          <w:tcPr>
            <w:tcW w:w="1526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50D880C5" w14:textId="77777777" w:rsidR="002015EC" w:rsidRPr="00F570DA" w:rsidRDefault="002015EC" w:rsidP="00DC3DD2">
            <w:pPr>
              <w:pStyle w:val="TableBody"/>
              <w:spacing w:before="0" w:after="0"/>
              <w:ind w:left="90"/>
              <w:rPr>
                <w:rFonts w:eastAsia="Malgun Gothic" w:cs="Arial" w:hint="eastAsia"/>
                <w:b/>
                <w:bCs/>
                <w:noProof/>
                <w:sz w:val="20"/>
                <w:szCs w:val="20"/>
              </w:rPr>
            </w:pP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기술</w:t>
            </w:r>
            <w:r w:rsidRPr="00F570DA">
              <w:rPr>
                <w:rFonts w:eastAsia="Malgun Gothic" w:hint="eastAsia"/>
                <w:b/>
                <w:bCs/>
                <w:noProof/>
                <w:sz w:val="14"/>
                <w:szCs w:val="14"/>
              </w:rPr>
              <w:t>(</w:t>
            </w:r>
            <w:r w:rsidRPr="00F570DA">
              <w:rPr>
                <w:rFonts w:eastAsia="Malgun Gothic" w:hint="eastAsia"/>
                <w:b/>
                <w:bCs/>
                <w:noProof/>
                <w:sz w:val="14"/>
                <w:szCs w:val="14"/>
              </w:rPr>
              <w:t>예</w:t>
            </w:r>
            <w:r w:rsidRPr="00F570DA">
              <w:rPr>
                <w:rFonts w:eastAsia="Malgun Gothic" w:hint="eastAsia"/>
                <w:b/>
                <w:bCs/>
                <w:noProof/>
                <w:sz w:val="14"/>
                <w:szCs w:val="14"/>
              </w:rPr>
              <w:t xml:space="preserve">: SQL </w:t>
            </w:r>
            <w:r w:rsidRPr="00F570DA">
              <w:rPr>
                <w:rFonts w:eastAsia="Malgun Gothic" w:hint="eastAsia"/>
                <w:b/>
                <w:bCs/>
                <w:noProof/>
                <w:sz w:val="14"/>
                <w:szCs w:val="14"/>
              </w:rPr>
              <w:t>또는</w:t>
            </w:r>
            <w:r w:rsidRPr="00F570DA">
              <w:rPr>
                <w:rFonts w:eastAsia="Malgun Gothic" w:hint="eastAsia"/>
                <w:b/>
                <w:bCs/>
                <w:noProof/>
                <w:sz w:val="14"/>
                <w:szCs w:val="14"/>
              </w:rPr>
              <w:t xml:space="preserve"> Office </w:t>
            </w:r>
            <w:r w:rsidRPr="00F570DA">
              <w:rPr>
                <w:rFonts w:eastAsia="Malgun Gothic" w:hint="eastAsia"/>
                <w:b/>
                <w:bCs/>
                <w:noProof/>
                <w:sz w:val="14"/>
                <w:szCs w:val="14"/>
              </w:rPr>
              <w:t>등</w:t>
            </w:r>
            <w:r w:rsidRPr="00F570DA">
              <w:rPr>
                <w:rFonts w:eastAsia="Malgun Gothic" w:hint="eastAsia"/>
                <w:b/>
                <w:bCs/>
                <w:noProof/>
                <w:sz w:val="14"/>
                <w:szCs w:val="14"/>
              </w:rPr>
              <w:t>)</w:t>
            </w:r>
          </w:p>
        </w:tc>
      </w:tr>
      <w:tr w:rsidR="00906225" w:rsidRPr="00F570DA" w14:paraId="18EC8ACF" w14:textId="77777777" w:rsidTr="005766EA">
        <w:trPr>
          <w:hidden w:val="0"/>
        </w:trPr>
        <w:tc>
          <w:tcPr>
            <w:tcW w:w="20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14A31234" w14:textId="6666F29E" w:rsidR="00906225" w:rsidRPr="00F570DA" w:rsidRDefault="008A6E18" w:rsidP="00E50ECD">
            <w:pPr>
              <w:ind w:left="95"/>
              <w:rPr>
                <w:rStyle w:val="Hidden"/>
                <w:rFonts w:eastAsia="Malgun Gothic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eastAsia="Malgun Gothic" w:hint="eastAsia"/>
                <w:noProof/>
                <w:vanish w:val="0"/>
                <w:color w:val="auto"/>
              </w:rPr>
              <w:t>없음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4EFE21D7" w14:textId="77777777" w:rsidR="00906225" w:rsidRPr="00F570DA" w:rsidRDefault="00906225" w:rsidP="00906225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066523DA" w14:textId="77777777" w:rsidR="00906225" w:rsidRPr="00F570DA" w:rsidRDefault="00906225" w:rsidP="00906225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711D2780" w14:textId="77777777" w:rsidR="00906225" w:rsidRPr="00F570DA" w:rsidRDefault="00906225" w:rsidP="00906225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06815A61" w14:textId="77777777" w:rsidR="00906225" w:rsidRPr="00F570DA" w:rsidRDefault="00906225" w:rsidP="00906225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FFF2BD"/>
          </w:tcPr>
          <w:p w14:paraId="2B74FEE6" w14:textId="77777777" w:rsidR="00906225" w:rsidRPr="00F570DA" w:rsidRDefault="00906225" w:rsidP="00906225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42639838" w14:textId="77777777" w:rsidR="00906225" w:rsidRPr="00F570DA" w:rsidRDefault="00906225" w:rsidP="00906225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FFF2BD"/>
          </w:tcPr>
          <w:p w14:paraId="01D36DF2" w14:textId="77777777" w:rsidR="00906225" w:rsidRPr="00F570DA" w:rsidRDefault="00906225" w:rsidP="00906225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8" w:space="0" w:color="auto"/>
            </w:tcBorders>
            <w:shd w:val="clear" w:color="auto" w:fill="FFF2BD"/>
          </w:tcPr>
          <w:p w14:paraId="272D88F9" w14:textId="77777777" w:rsidR="00906225" w:rsidRPr="00F570DA" w:rsidRDefault="00906225" w:rsidP="00906225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</w:tr>
      <w:tr w:rsidR="00906225" w:rsidRPr="00F570DA" w14:paraId="223AA1C7" w14:textId="77777777" w:rsidTr="001D17FA">
        <w:tc>
          <w:tcPr>
            <w:tcW w:w="1526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595E337" w14:textId="77777777" w:rsidR="00906225" w:rsidRPr="00F570DA" w:rsidRDefault="00906225" w:rsidP="00887F82">
            <w:pPr>
              <w:pStyle w:val="TableBody"/>
              <w:spacing w:before="0" w:after="0"/>
              <w:ind w:left="90"/>
              <w:rPr>
                <w:rFonts w:eastAsia="Malgun Gothic" w:cs="Arial" w:hint="eastAsia"/>
                <w:b/>
                <w:bCs/>
                <w:noProof/>
                <w:sz w:val="20"/>
                <w:szCs w:val="20"/>
              </w:rPr>
            </w:pP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비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Microsoft IP</w:t>
            </w:r>
            <w:r w:rsidRPr="00F570DA">
              <w:rPr>
                <w:rFonts w:eastAsia="Malgun Gothic" w:hint="eastAsia"/>
                <w:b/>
                <w:bCs/>
                <w:noProof/>
                <w:vanish/>
                <w:sz w:val="20"/>
                <w:szCs w:val="20"/>
              </w:rPr>
              <w:t xml:space="preserve"> (such as OSS-3</w:t>
            </w:r>
            <w:r w:rsidRPr="00F570DA">
              <w:rPr>
                <w:rFonts w:eastAsia="Malgun Gothic" w:hint="eastAsia"/>
                <w:b/>
                <w:bCs/>
                <w:noProof/>
                <w:vanish/>
                <w:sz w:val="20"/>
                <w:szCs w:val="20"/>
                <w:vertAlign w:val="superscript"/>
              </w:rPr>
              <w:t>rd</w:t>
            </w:r>
            <w:r w:rsidRPr="00F570DA">
              <w:rPr>
                <w:rFonts w:eastAsia="Malgun Gothic" w:hint="eastAsia"/>
                <w:b/>
                <w:bCs/>
                <w:noProof/>
                <w:vanish/>
                <w:sz w:val="20"/>
                <w:szCs w:val="20"/>
              </w:rPr>
              <w:t xml:space="preserve"> Party)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&lt;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없는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경우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"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없음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"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입력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&gt;</w:t>
            </w:r>
          </w:p>
        </w:tc>
      </w:tr>
      <w:tr w:rsidR="00CA4C30" w:rsidRPr="00F570DA" w14:paraId="35CAA997" w14:textId="77777777" w:rsidTr="00857F6A">
        <w:trPr>
          <w:hidden w:val="0"/>
        </w:trPr>
        <w:tc>
          <w:tcPr>
            <w:tcW w:w="20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5BD6B1E7" w14:textId="207C65F6" w:rsidR="00CA4C30" w:rsidRPr="00F570DA" w:rsidRDefault="008A6E18" w:rsidP="00CD5B29">
            <w:pPr>
              <w:ind w:left="95"/>
              <w:rPr>
                <w:rStyle w:val="Hidden"/>
                <w:rFonts w:eastAsia="Malgun Gothic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eastAsia="Malgun Gothic" w:hint="eastAsia"/>
                <w:noProof/>
                <w:vanish w:val="0"/>
                <w:color w:val="auto"/>
              </w:rPr>
              <w:t>Ubuntu 18.04.3 LTS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5673C43B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323BF90E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41CE5DF6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24F771F9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FFF2BD"/>
          </w:tcPr>
          <w:p w14:paraId="43DC1B7F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6E17C042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FFF2BD"/>
          </w:tcPr>
          <w:p w14:paraId="20379E1D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8" w:space="0" w:color="auto"/>
            </w:tcBorders>
            <w:shd w:val="clear" w:color="auto" w:fill="FFF2BD"/>
          </w:tcPr>
          <w:p w14:paraId="10B97503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</w:tr>
      <w:tr w:rsidR="00CA4C30" w:rsidRPr="00F570DA" w14:paraId="2B4455C5" w14:textId="77777777" w:rsidTr="001D17FA">
        <w:tc>
          <w:tcPr>
            <w:tcW w:w="1526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AD8D3DB" w14:textId="77777777" w:rsidR="00CA4C30" w:rsidRPr="00F570DA" w:rsidRDefault="00CA4C30" w:rsidP="00887F82">
            <w:pPr>
              <w:pStyle w:val="TableBody"/>
              <w:spacing w:before="0" w:after="0"/>
              <w:ind w:left="90"/>
              <w:rPr>
                <w:rFonts w:eastAsia="Malgun Gothic" w:cs="Arial" w:hint="eastAsia"/>
                <w:b/>
                <w:bCs/>
                <w:noProof/>
                <w:sz w:val="20"/>
                <w:szCs w:val="20"/>
              </w:rPr>
            </w:pP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업데이트에서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설치된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소프트웨어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&lt;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없는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경우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"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없음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"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입력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&gt;</w:t>
            </w:r>
          </w:p>
        </w:tc>
      </w:tr>
      <w:tr w:rsidR="001D17FA" w:rsidRPr="00F570DA" w14:paraId="3FCDFF5C" w14:textId="77777777" w:rsidTr="005766EA">
        <w:trPr>
          <w:hidden w:val="0"/>
        </w:trPr>
        <w:tc>
          <w:tcPr>
            <w:tcW w:w="20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7FEA44F6" w14:textId="443CA595" w:rsidR="001D17FA" w:rsidRPr="00F570DA" w:rsidRDefault="008A6E18" w:rsidP="005766EA">
            <w:pPr>
              <w:ind w:left="95"/>
              <w:rPr>
                <w:rStyle w:val="Hidden"/>
                <w:rFonts w:eastAsia="Malgun Gothic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eastAsia="Malgun Gothic" w:hint="eastAsia"/>
                <w:noProof/>
                <w:vanish w:val="0"/>
                <w:color w:val="auto"/>
              </w:rPr>
              <w:t>없음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596498FC" w14:textId="77777777" w:rsidR="001D17FA" w:rsidRPr="00F570DA" w:rsidRDefault="001D17FA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034DF310" w14:textId="77777777" w:rsidR="001D17FA" w:rsidRPr="00F570DA" w:rsidRDefault="001D17FA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6072556C" w14:textId="77777777" w:rsidR="001D17FA" w:rsidRPr="00F570DA" w:rsidRDefault="001D17FA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1D43FB50" w14:textId="77777777" w:rsidR="001D17FA" w:rsidRPr="00F570DA" w:rsidRDefault="001D17FA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FFF2BD"/>
          </w:tcPr>
          <w:p w14:paraId="540CE5D5" w14:textId="77777777" w:rsidR="001D17FA" w:rsidRPr="00F570DA" w:rsidRDefault="001D17FA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0DD9F7F2" w14:textId="77777777" w:rsidR="001D17FA" w:rsidRPr="00F570DA" w:rsidRDefault="001D17FA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FFF2BD"/>
          </w:tcPr>
          <w:p w14:paraId="7E09B10A" w14:textId="77777777" w:rsidR="001D17FA" w:rsidRPr="00F570DA" w:rsidRDefault="001D17FA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8" w:space="0" w:color="auto"/>
            </w:tcBorders>
            <w:shd w:val="clear" w:color="auto" w:fill="FFF2BD"/>
          </w:tcPr>
          <w:p w14:paraId="54D9BA54" w14:textId="77777777" w:rsidR="001D17FA" w:rsidRPr="00F570DA" w:rsidRDefault="001D17FA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</w:tr>
      <w:tr w:rsidR="00141D5F" w:rsidRPr="00F570DA" w14:paraId="543609B2" w14:textId="77777777" w:rsidTr="001D17FA">
        <w:tc>
          <w:tcPr>
            <w:tcW w:w="1526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5CCA33E7" w14:textId="77777777" w:rsidR="00141D5F" w:rsidRPr="00F570DA" w:rsidRDefault="00141D5F" w:rsidP="00887F82">
            <w:pPr>
              <w:pStyle w:val="TableBody"/>
              <w:spacing w:before="0" w:after="0"/>
              <w:ind w:left="90"/>
              <w:rPr>
                <w:rFonts w:eastAsia="Malgun Gothic" w:cs="Arial" w:hint="eastAsia"/>
                <w:b/>
                <w:bCs/>
                <w:noProof/>
                <w:sz w:val="20"/>
                <w:szCs w:val="20"/>
              </w:rPr>
            </w:pP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VM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또는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연결된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ISO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에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있는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설치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비트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(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설치되지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않음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) &lt;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없는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경우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"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없음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"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입력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&gt;</w:t>
            </w:r>
          </w:p>
        </w:tc>
      </w:tr>
      <w:tr w:rsidR="00CA4C30" w:rsidRPr="00F570DA" w14:paraId="3C931036" w14:textId="77777777" w:rsidTr="00857F6A">
        <w:trPr>
          <w:hidden w:val="0"/>
        </w:trPr>
        <w:tc>
          <w:tcPr>
            <w:tcW w:w="20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3285CBB6" w14:textId="077148DD" w:rsidR="00CA4C30" w:rsidRPr="00F570DA" w:rsidRDefault="008A6E18" w:rsidP="00CA4C30">
            <w:pPr>
              <w:ind w:left="95"/>
              <w:rPr>
                <w:rStyle w:val="Hidden"/>
                <w:rFonts w:eastAsia="Malgun Gothic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eastAsia="Malgun Gothic" w:hint="eastAsia"/>
                <w:noProof/>
                <w:vanish w:val="0"/>
                <w:color w:val="auto"/>
              </w:rPr>
              <w:t>없음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51E4DEF5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544A2EAD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3CED7C3D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7DC3FE62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FFF2BD"/>
          </w:tcPr>
          <w:p w14:paraId="6302E7B7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018049E6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FFF2BD"/>
          </w:tcPr>
          <w:p w14:paraId="319FBE0B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8" w:space="0" w:color="auto"/>
            </w:tcBorders>
            <w:shd w:val="clear" w:color="auto" w:fill="FFF2BD"/>
          </w:tcPr>
          <w:p w14:paraId="584A7C65" w14:textId="77777777" w:rsidR="00CA4C30" w:rsidRPr="00F570DA" w:rsidRDefault="00CA4C30" w:rsidP="00CA4C30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</w:tr>
    </w:tbl>
    <w:p w14:paraId="70E1BDC8" w14:textId="77777777" w:rsidR="004F5A11" w:rsidRPr="00F570DA" w:rsidRDefault="004F5A11" w:rsidP="00084BC1">
      <w:pPr>
        <w:rPr>
          <w:rFonts w:eastAsia="Malgun Gothic" w:hint="eastAsia"/>
          <w:noProof/>
        </w:rPr>
      </w:pPr>
    </w:p>
    <w:p w14:paraId="1F3A9D84" w14:textId="77777777" w:rsidR="0008013A" w:rsidRPr="00F570DA" w:rsidRDefault="0008013A" w:rsidP="0008013A">
      <w:pPr>
        <w:pStyle w:val="Heading2"/>
        <w:rPr>
          <w:rFonts w:eastAsia="Malgun Gothic" w:hint="eastAsia"/>
          <w:noProof/>
          <w:color w:val="auto"/>
        </w:rPr>
      </w:pPr>
      <w:bookmarkStart w:id="28" w:name="_Toc29999365"/>
      <w:r w:rsidRPr="00F570DA">
        <w:rPr>
          <w:rFonts w:eastAsia="Malgun Gothic" w:hint="eastAsia"/>
          <w:noProof/>
          <w:color w:val="auto"/>
        </w:rPr>
        <w:t>가상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머신에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설치된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추가</w:t>
      </w:r>
      <w:r w:rsidRPr="00F570DA">
        <w:rPr>
          <w:rFonts w:eastAsia="Malgun Gothic" w:hint="eastAsia"/>
          <w:noProof/>
          <w:color w:val="auto"/>
        </w:rPr>
        <w:t xml:space="preserve"> </w:t>
      </w:r>
      <w:r w:rsidRPr="00F570DA">
        <w:rPr>
          <w:rFonts w:eastAsia="Malgun Gothic" w:hint="eastAsia"/>
          <w:noProof/>
          <w:color w:val="auto"/>
        </w:rPr>
        <w:t>파일</w:t>
      </w:r>
      <w:bookmarkEnd w:id="28"/>
    </w:p>
    <w:tbl>
      <w:tblPr>
        <w:tblW w:w="15264" w:type="dxa"/>
        <w:tblInd w:w="-1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1405"/>
        <w:gridCol w:w="1405"/>
        <w:gridCol w:w="4292"/>
        <w:gridCol w:w="4842"/>
      </w:tblGrid>
      <w:tr w:rsidR="00BC057E" w:rsidRPr="00F570DA" w14:paraId="28168307" w14:textId="77777777" w:rsidTr="005766EA">
        <w:trPr>
          <w:tblHeader/>
        </w:trPr>
        <w:tc>
          <w:tcPr>
            <w:tcW w:w="1042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36" w:space="0" w:color="auto"/>
            </w:tcBorders>
            <w:shd w:val="clear" w:color="auto" w:fill="FFCC00"/>
          </w:tcPr>
          <w:p w14:paraId="26B98E2C" w14:textId="77777777" w:rsidR="00BC057E" w:rsidRPr="00F570DA" w:rsidRDefault="00BC057E" w:rsidP="005766E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VM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개발자가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입력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4842" w:type="dxa"/>
            <w:vMerge w:val="restart"/>
            <w:tcBorders>
              <w:top w:val="single" w:sz="2" w:space="0" w:color="auto"/>
              <w:left w:val="single" w:sz="36" w:space="0" w:color="auto"/>
              <w:right w:val="single" w:sz="8" w:space="0" w:color="auto"/>
            </w:tcBorders>
            <w:shd w:val="clear" w:color="auto" w:fill="FFCC00"/>
            <w:vAlign w:val="center"/>
          </w:tcPr>
          <w:p w14:paraId="378FF0D2" w14:textId="77777777" w:rsidR="00BC057E" w:rsidRPr="00F570DA" w:rsidRDefault="00BC057E" w:rsidP="005766E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내부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전용</w:t>
            </w:r>
          </w:p>
        </w:tc>
      </w:tr>
      <w:tr w:rsidR="00BC057E" w:rsidRPr="00F570DA" w14:paraId="4A4F8BC1" w14:textId="77777777" w:rsidTr="005766EA">
        <w:trPr>
          <w:tblHeader/>
        </w:trPr>
        <w:tc>
          <w:tcPr>
            <w:tcW w:w="332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  <w:hideMark/>
          </w:tcPr>
          <w:p w14:paraId="02AD7C1D" w14:textId="77777777" w:rsidR="00BC057E" w:rsidRPr="00F570DA" w:rsidRDefault="00BC057E" w:rsidP="005766E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파일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이름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  <w:hideMark/>
          </w:tcPr>
          <w:p w14:paraId="547F0C79" w14:textId="77777777" w:rsidR="00BC057E" w:rsidRPr="00F570DA" w:rsidRDefault="00BC057E" w:rsidP="005766E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소스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위치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  <w:hideMark/>
          </w:tcPr>
          <w:p w14:paraId="290E50AF" w14:textId="77777777" w:rsidR="00BC057E" w:rsidRPr="00F570DA" w:rsidRDefault="00BC057E" w:rsidP="005766E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설치된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위치</w:t>
            </w:r>
          </w:p>
        </w:tc>
        <w:tc>
          <w:tcPr>
            <w:tcW w:w="429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FFCC00"/>
            <w:vAlign w:val="center"/>
          </w:tcPr>
          <w:p w14:paraId="253A0212" w14:textId="77777777" w:rsidR="00BC057E" w:rsidRPr="00F570DA" w:rsidRDefault="00BC057E" w:rsidP="005766E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사용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  <w:t>방법</w:t>
            </w:r>
          </w:p>
        </w:tc>
        <w:tc>
          <w:tcPr>
            <w:tcW w:w="4842" w:type="dxa"/>
            <w:vMerge/>
            <w:tcBorders>
              <w:left w:val="single" w:sz="36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vAlign w:val="center"/>
            <w:hideMark/>
          </w:tcPr>
          <w:p w14:paraId="3D6E44BB" w14:textId="77777777" w:rsidR="00BC057E" w:rsidRPr="00F570DA" w:rsidRDefault="00BC057E" w:rsidP="005766EA">
            <w:pPr>
              <w:pStyle w:val="TableHead"/>
              <w:jc w:val="center"/>
              <w:rPr>
                <w:rFonts w:ascii="Times New Roman" w:eastAsia="Malgun Gothic" w:hAnsi="Times New Roman" w:hint="eastAsia"/>
                <w:noProof/>
                <w:sz w:val="20"/>
                <w:szCs w:val="20"/>
              </w:rPr>
            </w:pPr>
          </w:p>
        </w:tc>
      </w:tr>
      <w:tr w:rsidR="00C65B60" w:rsidRPr="00F570DA" w14:paraId="75B47F08" w14:textId="77777777" w:rsidTr="00AB62D7">
        <w:tc>
          <w:tcPr>
            <w:tcW w:w="1526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B15270" w14:textId="77777777" w:rsidR="00C65B60" w:rsidRPr="00F570DA" w:rsidRDefault="00C65B60" w:rsidP="00141D5F">
            <w:pPr>
              <w:pStyle w:val="TableBody"/>
              <w:spacing w:before="0" w:after="0"/>
              <w:ind w:left="90"/>
              <w:rPr>
                <w:rFonts w:eastAsia="Malgun Gothic" w:cs="Arial" w:hint="eastAsia"/>
                <w:b/>
                <w:bCs/>
                <w:noProof/>
                <w:sz w:val="20"/>
                <w:szCs w:val="20"/>
              </w:rPr>
            </w:pP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비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소프트웨어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파일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(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텍스트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파일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, Office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문서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, PowerShell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스크립트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,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구성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파일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 xml:space="preserve"> 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등</w:t>
            </w:r>
            <w:r w:rsidRPr="00F570DA">
              <w:rPr>
                <w:rFonts w:eastAsia="Malgun Gothic" w:hint="eastAsia"/>
                <w:b/>
                <w:bCs/>
                <w:noProof/>
                <w:sz w:val="20"/>
                <w:szCs w:val="20"/>
              </w:rPr>
              <w:t>)</w:t>
            </w:r>
          </w:p>
        </w:tc>
      </w:tr>
      <w:tr w:rsidR="00E50ECD" w:rsidRPr="00F570DA" w14:paraId="5E040EDC" w14:textId="77777777" w:rsidTr="005766EA">
        <w:trPr>
          <w:hidden w:val="0"/>
        </w:trPr>
        <w:tc>
          <w:tcPr>
            <w:tcW w:w="3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4640D865" w14:textId="268FEDEE" w:rsidR="00E50ECD" w:rsidRPr="00F570DA" w:rsidRDefault="008A6E18" w:rsidP="0008013A">
            <w:pPr>
              <w:pStyle w:val="TableBody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  <w:r w:rsidRPr="00F570DA"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  <w:t>없음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40BA658C" w14:textId="77777777" w:rsidR="00E50ECD" w:rsidRPr="00F570DA" w:rsidRDefault="00E50ECD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BD"/>
          </w:tcPr>
          <w:p w14:paraId="49D67F54" w14:textId="77777777" w:rsidR="00E50ECD" w:rsidRPr="00F570DA" w:rsidRDefault="00E50ECD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FFF2BD"/>
          </w:tcPr>
          <w:p w14:paraId="44DFA0B1" w14:textId="77777777" w:rsidR="00E50ECD" w:rsidRPr="00F570DA" w:rsidRDefault="00E50ECD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8" w:space="0" w:color="auto"/>
            </w:tcBorders>
            <w:shd w:val="clear" w:color="auto" w:fill="FFF2BD"/>
          </w:tcPr>
          <w:p w14:paraId="522484B6" w14:textId="77777777" w:rsidR="00E50ECD" w:rsidRPr="00F570DA" w:rsidRDefault="00E50ECD" w:rsidP="005766EA">
            <w:pPr>
              <w:pStyle w:val="TableBody"/>
              <w:jc w:val="center"/>
              <w:rPr>
                <w:rStyle w:val="Hidden"/>
                <w:rFonts w:ascii="Calibri" w:eastAsia="Malgun Gothic" w:hAnsi="Calibri" w:hint="eastAsia"/>
                <w:noProof/>
                <w:vanish w:val="0"/>
                <w:color w:val="auto"/>
                <w:sz w:val="22"/>
                <w:szCs w:val="22"/>
              </w:rPr>
            </w:pPr>
          </w:p>
        </w:tc>
      </w:tr>
    </w:tbl>
    <w:p w14:paraId="5CBAF878" w14:textId="77777777" w:rsidR="00C65B60" w:rsidRPr="00F570DA" w:rsidRDefault="00C65B60" w:rsidP="00084BC1">
      <w:pPr>
        <w:rPr>
          <w:rFonts w:eastAsia="Malgun Gothic" w:hint="eastAsia"/>
          <w:noProof/>
        </w:rPr>
      </w:pPr>
    </w:p>
    <w:p w14:paraId="0BDAF8AD" w14:textId="77777777" w:rsidR="00A94F74" w:rsidRPr="00F570DA" w:rsidRDefault="00A94F74" w:rsidP="00084BC1">
      <w:pPr>
        <w:rPr>
          <w:rFonts w:eastAsia="Malgun Gothic" w:hint="eastAsia"/>
          <w:noProof/>
        </w:rPr>
        <w:sectPr w:rsidR="00A94F74" w:rsidRPr="00F570DA" w:rsidSect="00A94F74">
          <w:pgSz w:w="15840" w:h="12240" w:orient="landscape" w:code="1"/>
          <w:pgMar w:top="1800" w:right="1440" w:bottom="1800" w:left="1440" w:header="720" w:footer="720" w:gutter="0"/>
          <w:pgNumType w:start="1"/>
          <w:cols w:space="720"/>
          <w:docGrid w:linePitch="360"/>
        </w:sectPr>
      </w:pPr>
    </w:p>
    <w:p w14:paraId="6A82B998" w14:textId="77777777" w:rsidR="008D6645" w:rsidRPr="00F570DA" w:rsidRDefault="008D6645" w:rsidP="00084BC1">
      <w:pPr>
        <w:rPr>
          <w:rFonts w:eastAsia="Malgun Gothic" w:hint="eastAsia"/>
          <w:noProof/>
        </w:rPr>
      </w:pPr>
    </w:p>
    <w:p w14:paraId="3416F7A0" w14:textId="77777777" w:rsidR="00084BC1" w:rsidRPr="00F570DA" w:rsidRDefault="00084BC1" w:rsidP="00AC1525">
      <w:pPr>
        <w:pStyle w:val="Heading1"/>
        <w:suppressAutoHyphens/>
        <w:snapToGrid w:val="0"/>
        <w:spacing w:after="120" w:line="360" w:lineRule="exact"/>
        <w:rPr>
          <w:rFonts w:ascii="Arial" w:eastAsia="Malgun Gothic" w:hAnsi="Arial" w:cs="Tahoma" w:hint="eastAsia"/>
          <w:noProof/>
          <w:color w:val="auto"/>
          <w:kern w:val="32"/>
          <w:sz w:val="36"/>
          <w:szCs w:val="32"/>
        </w:rPr>
      </w:pPr>
      <w:bookmarkStart w:id="29" w:name="_Toc229911310"/>
      <w:bookmarkStart w:id="30" w:name="_Toc29999366"/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사용자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계정</w:t>
      </w:r>
      <w:bookmarkEnd w:id="29"/>
      <w:bookmarkEnd w:id="30"/>
    </w:p>
    <w:p w14:paraId="133600AC" w14:textId="60CB1DE9" w:rsidR="00084BC1" w:rsidRPr="00F570DA" w:rsidRDefault="00084BC1" w:rsidP="00084BC1">
      <w:pPr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표에는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학습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제품에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사용되는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모든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사용자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또는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그룹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계정이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나열되어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있습니다</w:t>
      </w:r>
      <w:r w:rsidRPr="00F570DA">
        <w:rPr>
          <w:rFonts w:ascii="Times New Roman" w:eastAsia="Malgun Gothic" w:hAnsi="Times New Roman" w:hint="eastAsia"/>
          <w:noProof/>
        </w:rPr>
        <w:t xml:space="preserve">. </w:t>
      </w:r>
      <w:r w:rsidRPr="00F570DA">
        <w:rPr>
          <w:rFonts w:ascii="Times New Roman" w:eastAsia="Malgun Gothic" w:hAnsi="Times New Roman" w:hint="eastAsia"/>
          <w:noProof/>
        </w:rPr>
        <w:t>이러한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계정은</w:t>
      </w:r>
      <w:r w:rsidRPr="00F570DA">
        <w:rPr>
          <w:rFonts w:ascii="Times New Roman" w:eastAsia="Malgun Gothic" w:hAnsi="Times New Roman" w:hint="eastAsia"/>
          <w:noProof/>
        </w:rPr>
        <w:t xml:space="preserve"> MILS </w:t>
      </w:r>
      <w:r w:rsidRPr="00F570DA">
        <w:rPr>
          <w:rFonts w:ascii="Times New Roman" w:eastAsia="Malgun Gothic" w:hAnsi="Times New Roman" w:hint="eastAsia"/>
          <w:noProof/>
        </w:rPr>
        <w:t>승인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이름을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사용하여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지역화되어야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합니다</w:t>
      </w:r>
      <w:r w:rsidRPr="00F570DA">
        <w:rPr>
          <w:rFonts w:ascii="Times New Roman" w:eastAsia="Malgun Gothic" w:hAnsi="Times New Roman" w:hint="eastAsia"/>
          <w:noProof/>
        </w:rPr>
        <w:t xml:space="preserve">. </w:t>
      </w:r>
      <w:r w:rsidRPr="00F570DA">
        <w:rPr>
          <w:rFonts w:ascii="Times New Roman" w:eastAsia="Malgun Gothic" w:hAnsi="Times New Roman" w:hint="eastAsia"/>
          <w:noProof/>
        </w:rPr>
        <w:t>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과정을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위해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특별히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만든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계정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또는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기존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계정의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변경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사항만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나열합니다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tbl>
      <w:tblPr>
        <w:tblW w:w="792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520"/>
        <w:gridCol w:w="1080"/>
        <w:gridCol w:w="2520"/>
      </w:tblGrid>
      <w:tr w:rsidR="00084BC1" w:rsidRPr="00F570DA" w14:paraId="7C6DD28D" w14:textId="77777777" w:rsidTr="002550BC">
        <w:trPr>
          <w:tblHeader/>
        </w:trPr>
        <w:tc>
          <w:tcPr>
            <w:tcW w:w="1800" w:type="dxa"/>
            <w:shd w:val="clear" w:color="auto" w:fill="FFCC00"/>
            <w:vAlign w:val="center"/>
          </w:tcPr>
          <w:p w14:paraId="19C47CCF" w14:textId="77777777" w:rsidR="00084BC1" w:rsidRPr="00F570DA" w:rsidRDefault="00084BC1" w:rsidP="00F75827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사용자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또는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그룹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이름</w:t>
            </w:r>
          </w:p>
        </w:tc>
        <w:tc>
          <w:tcPr>
            <w:tcW w:w="2520" w:type="dxa"/>
            <w:shd w:val="clear" w:color="auto" w:fill="FFCC00"/>
            <w:vAlign w:val="center"/>
          </w:tcPr>
          <w:p w14:paraId="21F4DF20" w14:textId="77777777" w:rsidR="00084BC1" w:rsidRPr="00F570DA" w:rsidRDefault="00084BC1" w:rsidP="00F75827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로그온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이름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br/>
              <w:t>(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위치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포함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)</w:t>
            </w:r>
          </w:p>
        </w:tc>
        <w:tc>
          <w:tcPr>
            <w:tcW w:w="1080" w:type="dxa"/>
            <w:shd w:val="clear" w:color="auto" w:fill="FFCC00"/>
            <w:vAlign w:val="center"/>
          </w:tcPr>
          <w:p w14:paraId="4A20A4DE" w14:textId="77777777" w:rsidR="00084BC1" w:rsidRPr="00F570DA" w:rsidRDefault="00084BC1" w:rsidP="005D6403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암호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br/>
            </w:r>
            <w:r w:rsidRPr="00F570DA">
              <w:rPr>
                <w:rFonts w:ascii="Times New Roman" w:eastAsia="Malgun Gothic" w:hAnsi="Times New Roman" w:hint="eastAsia"/>
                <w:noProof/>
                <w:sz w:val="14"/>
              </w:rPr>
              <w:t>(</w:t>
            </w:r>
            <w:r w:rsidRPr="00F570DA">
              <w:rPr>
                <w:rFonts w:ascii="Times New Roman" w:eastAsia="Malgun Gothic" w:hAnsi="Times New Roman" w:hint="eastAsia"/>
                <w:noProof/>
                <w:sz w:val="14"/>
              </w:rPr>
              <w:t>그룹</w:t>
            </w:r>
            <w:r w:rsidRPr="00F570DA">
              <w:rPr>
                <w:rFonts w:ascii="Times New Roman" w:eastAsia="Malgun Gothic" w:hAnsi="Times New Roman" w:hint="eastAsia"/>
                <w:noProof/>
                <w:sz w:val="14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14"/>
              </w:rPr>
              <w:t>계정의</w:t>
            </w:r>
            <w:r w:rsidRPr="00F570DA">
              <w:rPr>
                <w:rFonts w:ascii="Times New Roman" w:eastAsia="Malgun Gothic" w:hAnsi="Times New Roman" w:hint="eastAsia"/>
                <w:noProof/>
                <w:sz w:val="14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14"/>
              </w:rPr>
              <w:t>경우</w:t>
            </w:r>
            <w:r w:rsidRPr="00F570DA">
              <w:rPr>
                <w:rFonts w:ascii="Times New Roman" w:eastAsia="Malgun Gothic" w:hAnsi="Times New Roman" w:hint="eastAsia"/>
                <w:noProof/>
                <w:sz w:val="14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14"/>
              </w:rPr>
              <w:t>해당</w:t>
            </w:r>
            <w:r w:rsidRPr="00F570DA">
              <w:rPr>
                <w:rFonts w:ascii="Times New Roman" w:eastAsia="Malgun Gothic" w:hAnsi="Times New Roman" w:hint="eastAsia"/>
                <w:noProof/>
                <w:sz w:val="14"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  <w:sz w:val="14"/>
              </w:rPr>
              <w:t>없음</w:t>
            </w:r>
            <w:r w:rsidRPr="00F570DA">
              <w:rPr>
                <w:rFonts w:ascii="Times New Roman" w:eastAsia="Malgun Gothic" w:hAnsi="Times New Roman" w:hint="eastAsia"/>
                <w:noProof/>
                <w:sz w:val="14"/>
              </w:rPr>
              <w:t>)</w:t>
            </w:r>
          </w:p>
        </w:tc>
        <w:tc>
          <w:tcPr>
            <w:tcW w:w="2520" w:type="dxa"/>
            <w:shd w:val="clear" w:color="auto" w:fill="FFCC00"/>
            <w:vAlign w:val="center"/>
          </w:tcPr>
          <w:p w14:paraId="6161B51C" w14:textId="77777777" w:rsidR="00084BC1" w:rsidRPr="00F570DA" w:rsidRDefault="00084BC1" w:rsidP="00F75827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기타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계정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속성</w:t>
            </w:r>
          </w:p>
        </w:tc>
      </w:tr>
      <w:tr w:rsidR="00084BC1" w:rsidRPr="00F570DA" w14:paraId="048BAA91" w14:textId="77777777" w:rsidTr="002550BC">
        <w:tc>
          <w:tcPr>
            <w:tcW w:w="1800" w:type="dxa"/>
            <w:shd w:val="clear" w:color="auto" w:fill="FFF2BD"/>
          </w:tcPr>
          <w:p w14:paraId="56E06ACA" w14:textId="77777777" w:rsidR="00084BC1" w:rsidRPr="00F570DA" w:rsidRDefault="001E53F1" w:rsidP="00084BC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azureuser</w:t>
            </w:r>
          </w:p>
        </w:tc>
        <w:tc>
          <w:tcPr>
            <w:tcW w:w="2520" w:type="dxa"/>
            <w:shd w:val="clear" w:color="auto" w:fill="FFF2BD"/>
          </w:tcPr>
          <w:p w14:paraId="7A6DAD5B" w14:textId="77777777" w:rsidR="00084BC1" w:rsidRPr="00F570DA" w:rsidRDefault="001E53F1" w:rsidP="00084BC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azureuser</w:t>
            </w:r>
          </w:p>
        </w:tc>
        <w:tc>
          <w:tcPr>
            <w:tcW w:w="1080" w:type="dxa"/>
            <w:shd w:val="clear" w:color="auto" w:fill="FFF2BD"/>
          </w:tcPr>
          <w:p w14:paraId="5CA0846D" w14:textId="77777777" w:rsidR="00084BC1" w:rsidRPr="00F570DA" w:rsidRDefault="001E53F1" w:rsidP="00084BC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Pa55w.rd</w:t>
            </w:r>
          </w:p>
        </w:tc>
        <w:tc>
          <w:tcPr>
            <w:tcW w:w="2520" w:type="dxa"/>
            <w:shd w:val="clear" w:color="auto" w:fill="FFF2BD"/>
          </w:tcPr>
          <w:p w14:paraId="150539EB" w14:textId="3836DC80" w:rsidR="00084BC1" w:rsidRPr="00F570DA" w:rsidRDefault="00C85100" w:rsidP="00084BC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해당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없음</w:t>
            </w:r>
          </w:p>
        </w:tc>
      </w:tr>
    </w:tbl>
    <w:p w14:paraId="7D1B2702" w14:textId="77777777" w:rsidR="00084BC1" w:rsidRPr="00F570DA" w:rsidRDefault="00084BC1" w:rsidP="00084BC1">
      <w:pPr>
        <w:rPr>
          <w:rFonts w:ascii="Times New Roman" w:eastAsia="Malgun Gothic" w:hAnsi="Times New Roman" w:hint="eastAsia"/>
          <w:noProof/>
        </w:rPr>
      </w:pPr>
    </w:p>
    <w:p w14:paraId="15B4699F" w14:textId="5B1972EB" w:rsidR="00084BC1" w:rsidRPr="00F570DA" w:rsidRDefault="00084BC1" w:rsidP="00D31870">
      <w:pPr>
        <w:pStyle w:val="Heading4"/>
        <w:suppressAutoHyphens/>
        <w:spacing w:before="180" w:line="300" w:lineRule="exact"/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</w:pPr>
      <w:bookmarkStart w:id="31" w:name="_Toc229911311"/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설치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 xml:space="preserve"> </w:t>
      </w:r>
      <w:r w:rsidRPr="00F570DA">
        <w:rPr>
          <w:rFonts w:ascii="Times New Roman" w:eastAsia="Malgun Gothic" w:hAnsi="Times New Roman" w:hint="eastAsia"/>
          <w:i w:val="0"/>
          <w:iCs w:val="0"/>
          <w:noProof/>
          <w:color w:val="auto"/>
          <w:sz w:val="24"/>
          <w:szCs w:val="24"/>
        </w:rPr>
        <w:t>파일</w:t>
      </w:r>
      <w:bookmarkEnd w:id="31"/>
    </w:p>
    <w:p w14:paraId="771A6B9F" w14:textId="0DE56EE1" w:rsidR="00084BC1" w:rsidRPr="00F570DA" w:rsidRDefault="00084BC1" w:rsidP="00084BC1">
      <w:pPr>
        <w:rPr>
          <w:rStyle w:val="Hidden"/>
          <w:rFonts w:ascii="Times New Roman" w:eastAsia="Malgun Gothic" w:hAnsi="Times New Roman" w:hint="eastAsia"/>
          <w:noProof/>
          <w:vanish w:val="0"/>
          <w:color w:val="auto"/>
        </w:rPr>
      </w:pP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표에는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소프트웨어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섹션에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나열되지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않고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만드는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필요한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모든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설치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파일이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나열되어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있습니다</w:t>
      </w:r>
      <w:r w:rsidRPr="00F570DA">
        <w:rPr>
          <w:rFonts w:ascii="Times New Roman" w:eastAsia="Malgun Gothic" w:hAnsi="Times New Roman" w:hint="eastAsia"/>
          <w:noProof/>
        </w:rPr>
        <w:t>. (</w:t>
      </w:r>
      <w:r w:rsidRPr="00F570DA">
        <w:rPr>
          <w:rFonts w:ascii="Times New Roman" w:eastAsia="Malgun Gothic" w:hAnsi="Times New Roman" w:hint="eastAsia"/>
          <w:noProof/>
        </w:rPr>
        <w:t>예</w:t>
      </w:r>
      <w:r w:rsidRPr="00F570DA">
        <w:rPr>
          <w:rFonts w:ascii="Times New Roman" w:eastAsia="Malgun Gothic" w:hAnsi="Times New Roman" w:hint="eastAsia"/>
          <w:noProof/>
        </w:rPr>
        <w:t>: AD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구성하거나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공유를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만드는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스크립트</w:t>
      </w:r>
      <w:r w:rsidRPr="00F570DA">
        <w:rPr>
          <w:rFonts w:ascii="Times New Roman" w:eastAsia="Malgun Gothic" w:hAnsi="Times New Roman" w:hint="eastAsia"/>
          <w:noProof/>
        </w:rPr>
        <w:t>)</w:t>
      </w:r>
    </w:p>
    <w:tbl>
      <w:tblPr>
        <w:tblW w:w="792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5784"/>
      </w:tblGrid>
      <w:tr w:rsidR="00084BC1" w:rsidRPr="00F570DA" w14:paraId="6AFCB914" w14:textId="77777777" w:rsidTr="002550BC">
        <w:trPr>
          <w:tblHeader/>
        </w:trPr>
        <w:tc>
          <w:tcPr>
            <w:tcW w:w="2136" w:type="dxa"/>
            <w:shd w:val="clear" w:color="auto" w:fill="FFCC00"/>
            <w:vAlign w:val="center"/>
          </w:tcPr>
          <w:p w14:paraId="4B9FAC85" w14:textId="77777777" w:rsidR="00084BC1" w:rsidRPr="00F570DA" w:rsidRDefault="00084BC1" w:rsidP="00F75827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파일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또는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폴더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이름</w:t>
            </w:r>
          </w:p>
        </w:tc>
        <w:tc>
          <w:tcPr>
            <w:tcW w:w="5784" w:type="dxa"/>
            <w:shd w:val="clear" w:color="auto" w:fill="FFCC00"/>
            <w:vAlign w:val="center"/>
          </w:tcPr>
          <w:p w14:paraId="47AA4A99" w14:textId="77777777" w:rsidR="00084BC1" w:rsidRPr="00F570DA" w:rsidRDefault="00084BC1" w:rsidP="002550BC">
            <w:pPr>
              <w:pStyle w:val="TableHead"/>
              <w:rPr>
                <w:rFonts w:ascii="Times New Roman" w:eastAsia="Malgun Gothic" w:hAnsi="Times New Roman" w:hint="eastAsia"/>
                <w:noProof/>
              </w:rPr>
            </w:pPr>
            <w:r w:rsidRPr="00F570DA">
              <w:rPr>
                <w:rFonts w:ascii="Times New Roman" w:eastAsia="Malgun Gothic" w:hAnsi="Times New Roman" w:hint="eastAsia"/>
                <w:noProof/>
              </w:rPr>
              <w:t>소스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디포에서의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 xml:space="preserve"> </w:t>
            </w:r>
            <w:r w:rsidRPr="00F570DA">
              <w:rPr>
                <w:rFonts w:ascii="Times New Roman" w:eastAsia="Malgun Gothic" w:hAnsi="Times New Roman" w:hint="eastAsia"/>
                <w:noProof/>
              </w:rPr>
              <w:t>경로</w:t>
            </w:r>
          </w:p>
        </w:tc>
      </w:tr>
      <w:tr w:rsidR="00084BC1" w:rsidRPr="00F570DA" w14:paraId="649BF20D" w14:textId="77777777" w:rsidTr="002550BC">
        <w:trPr>
          <w:hidden w:val="0"/>
        </w:trPr>
        <w:tc>
          <w:tcPr>
            <w:tcW w:w="2136" w:type="dxa"/>
            <w:shd w:val="clear" w:color="auto" w:fill="FFF2BD"/>
          </w:tcPr>
          <w:p w14:paraId="31C88E57" w14:textId="77777777" w:rsidR="00084BC1" w:rsidRPr="00F570DA" w:rsidRDefault="001E53F1" w:rsidP="00084BC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해당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 xml:space="preserve"> </w:t>
            </w:r>
            <w:r w:rsidRPr="00F570DA"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  <w:t>없음</w:t>
            </w:r>
          </w:p>
        </w:tc>
        <w:tc>
          <w:tcPr>
            <w:tcW w:w="5784" w:type="dxa"/>
            <w:shd w:val="clear" w:color="auto" w:fill="FFF2BD"/>
          </w:tcPr>
          <w:p w14:paraId="76097A0B" w14:textId="77777777" w:rsidR="00084BC1" w:rsidRPr="00F570DA" w:rsidRDefault="00084BC1" w:rsidP="00084BC1">
            <w:pPr>
              <w:pStyle w:val="TableBody"/>
              <w:rPr>
                <w:rStyle w:val="Hidden"/>
                <w:rFonts w:ascii="Times New Roman" w:eastAsia="Malgun Gothic" w:hAnsi="Times New Roman" w:hint="eastAsia"/>
                <w:noProof/>
                <w:vanish w:val="0"/>
                <w:color w:val="auto"/>
              </w:rPr>
            </w:pPr>
          </w:p>
        </w:tc>
      </w:tr>
    </w:tbl>
    <w:p w14:paraId="4DA1D8E1" w14:textId="77777777" w:rsidR="00084BC1" w:rsidRPr="00F570DA" w:rsidRDefault="00084BC1" w:rsidP="00084BC1">
      <w:pPr>
        <w:rPr>
          <w:rFonts w:eastAsia="Malgun Gothic" w:hint="eastAsia"/>
          <w:noProof/>
        </w:rPr>
      </w:pPr>
    </w:p>
    <w:p w14:paraId="550A08C1" w14:textId="77777777" w:rsidR="00084BC1" w:rsidRPr="00F570DA" w:rsidRDefault="00084BC1" w:rsidP="00084BC1">
      <w:pPr>
        <w:pStyle w:val="Pb"/>
        <w:framePr w:wrap="around"/>
        <w:rPr>
          <w:rFonts w:eastAsia="Malgun Gothic" w:hint="eastAsia"/>
          <w:noProof/>
        </w:rPr>
      </w:pPr>
    </w:p>
    <w:p w14:paraId="7CFEA5DB" w14:textId="77777777" w:rsidR="00084BC1" w:rsidRPr="00F570DA" w:rsidRDefault="00094ACC" w:rsidP="00A16F12">
      <w:pPr>
        <w:pStyle w:val="Heading1"/>
        <w:suppressAutoHyphens/>
        <w:snapToGrid w:val="0"/>
        <w:spacing w:after="120" w:line="360" w:lineRule="exact"/>
        <w:rPr>
          <w:rFonts w:ascii="Arial" w:eastAsia="Malgun Gothic" w:hAnsi="Arial" w:cs="Tahoma" w:hint="eastAsia"/>
          <w:noProof/>
          <w:color w:val="auto"/>
          <w:kern w:val="32"/>
          <w:sz w:val="36"/>
          <w:szCs w:val="32"/>
        </w:rPr>
      </w:pPr>
      <w:bookmarkStart w:id="32" w:name="_Toc170638838"/>
      <w:bookmarkStart w:id="33" w:name="_Toc229911312"/>
      <w:bookmarkStart w:id="34" w:name="_Toc29999367"/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독립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실행형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드라이브</w:t>
      </w:r>
      <w:bookmarkEnd w:id="32"/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(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모놀리식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 xml:space="preserve">)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2"/>
        </w:rPr>
        <w:t>만들기</w:t>
      </w:r>
      <w:bookmarkEnd w:id="33"/>
      <w:bookmarkEnd w:id="34"/>
    </w:p>
    <w:p w14:paraId="502DC947" w14:textId="77777777" w:rsidR="00084BC1" w:rsidRPr="00F570DA" w:rsidRDefault="00084BC1" w:rsidP="00084BC1">
      <w:p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섹션에는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학습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제품을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위해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만든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독립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실행형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드라이브가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나열되어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있습니다</w:t>
      </w:r>
      <w:r w:rsidRPr="00F570DA">
        <w:rPr>
          <w:rFonts w:ascii="Times New Roman" w:eastAsia="Malgun Gothic" w:hAnsi="Times New Roman" w:hint="eastAsia"/>
          <w:noProof/>
        </w:rPr>
        <w:t xml:space="preserve">. </w:t>
      </w:r>
      <w:r w:rsidRPr="00F570DA">
        <w:rPr>
          <w:rFonts w:ascii="Times New Roman" w:eastAsia="Malgun Gothic" w:hAnsi="Times New Roman" w:hint="eastAsia"/>
          <w:noProof/>
        </w:rPr>
        <w:t>여기에는</w:t>
      </w:r>
      <w:r w:rsidRPr="00F570DA">
        <w:rPr>
          <w:rFonts w:ascii="Times New Roman" w:eastAsia="Malgun Gothic" w:hAnsi="Times New Roman" w:hint="eastAsia"/>
          <w:noProof/>
        </w:rPr>
        <w:t xml:space="preserve"> Microsoft Learning </w:t>
      </w:r>
      <w:r w:rsidRPr="00F570DA">
        <w:rPr>
          <w:rFonts w:ascii="Times New Roman" w:eastAsia="Malgun Gothic" w:hAnsi="Times New Roman" w:hint="eastAsia"/>
          <w:noProof/>
        </w:rPr>
        <w:t>기본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이미지가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포함되지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않습니다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78F996A" w14:textId="77777777" w:rsidR="00FB1720" w:rsidRPr="00F570DA" w:rsidRDefault="00FB1720" w:rsidP="00FB1720">
      <w:pPr>
        <w:pBdr>
          <w:top w:val="single" w:sz="12" w:space="4" w:color="auto"/>
          <w:left w:val="single" w:sz="12" w:space="6" w:color="auto"/>
          <w:bottom w:val="single" w:sz="12" w:space="4" w:color="auto"/>
          <w:right w:val="single" w:sz="12" w:space="6" w:color="auto"/>
        </w:pBdr>
        <w:shd w:val="clear" w:color="auto" w:fill="C9E9FF"/>
        <w:spacing w:before="240" w:after="240" w:line="240" w:lineRule="auto"/>
        <w:ind w:left="720" w:right="187"/>
        <w:rPr>
          <w:rFonts w:ascii="Times New Roman" w:eastAsia="Malgun Gothic" w:hAnsi="Times New Roman" w:hint="eastAsia"/>
          <w:bCs/>
          <w:noProof/>
          <w:kern w:val="32"/>
          <w:sz w:val="20"/>
          <w:szCs w:val="20"/>
        </w:rPr>
      </w:pPr>
      <w:r w:rsidRPr="00F570DA">
        <w:rPr>
          <w:rFonts w:ascii="Times New Roman" w:eastAsia="Malgun Gothic" w:hAnsi="Times New Roman" w:hint="eastAsia"/>
          <w:b/>
          <w:bCs/>
          <w:noProof/>
          <w:sz w:val="20"/>
          <w:szCs w:val="20"/>
        </w:rPr>
        <w:t>중요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: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사용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가능한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경우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항상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기존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MSL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기본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드라이브와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MSL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중간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계층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드라이브를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사용해야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합니다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.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모놀리식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드라이브는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기존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기본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이미지를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사용할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수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없거나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과정에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기존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기본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이미지가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충분하지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않은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경우에만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만들어야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합니다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.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자체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모놀리식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(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독립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실행형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)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드라이브를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개발하기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전에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MSL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기술자에게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문의하여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지침을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확인해야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합니다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.</w:t>
      </w:r>
    </w:p>
    <w:p w14:paraId="2AFD2B36" w14:textId="77777777" w:rsidR="00FB1720" w:rsidRPr="00F570DA" w:rsidRDefault="00FB1720" w:rsidP="00084BC1">
      <w:pPr>
        <w:rPr>
          <w:rFonts w:ascii="Times New Roman" w:eastAsia="Malgun Gothic" w:hAnsi="Times New Roman" w:hint="eastAsia"/>
          <w:noProof/>
        </w:rPr>
      </w:pPr>
    </w:p>
    <w:p w14:paraId="4D6F76D5" w14:textId="77777777" w:rsidR="00A16F12" w:rsidRPr="00F570DA" w:rsidRDefault="00A16F12" w:rsidP="00A16F12">
      <w:pPr>
        <w:pBdr>
          <w:top w:val="single" w:sz="12" w:space="4" w:color="auto"/>
          <w:left w:val="single" w:sz="12" w:space="6" w:color="auto"/>
          <w:bottom w:val="single" w:sz="12" w:space="4" w:color="auto"/>
          <w:right w:val="single" w:sz="12" w:space="6" w:color="auto"/>
        </w:pBdr>
        <w:shd w:val="clear" w:color="auto" w:fill="C9E9FF"/>
        <w:spacing w:before="240" w:after="240" w:line="240" w:lineRule="auto"/>
        <w:ind w:left="720" w:right="187"/>
        <w:rPr>
          <w:rFonts w:ascii="Times New Roman" w:eastAsia="Malgun Gothic" w:hAnsi="Times New Roman" w:hint="eastAsia"/>
          <w:bCs/>
          <w:noProof/>
          <w:kern w:val="32"/>
          <w:sz w:val="20"/>
          <w:szCs w:val="20"/>
        </w:rPr>
      </w:pPr>
      <w:r w:rsidRPr="00F570DA">
        <w:rPr>
          <w:rFonts w:ascii="Times New Roman" w:eastAsia="Malgun Gothic" w:hAnsi="Times New Roman" w:hint="eastAsia"/>
          <w:b/>
          <w:bCs/>
          <w:noProof/>
          <w:sz w:val="20"/>
          <w:szCs w:val="20"/>
        </w:rPr>
        <w:t>참고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: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파일을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만들기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전에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하드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디스크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파일을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만드는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디렉터리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구조를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만들어야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합니다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.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하드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디스크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파일을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만드는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폴더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위치가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없는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경우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Hyper-V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는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폴더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위치를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찾을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수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없기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때문에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파일을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만들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수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없다는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오류를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표시합니다</w:t>
      </w:r>
      <w:r w:rsidRPr="00F570DA">
        <w:rPr>
          <w:rFonts w:ascii="Times New Roman" w:eastAsia="Malgun Gothic" w:hAnsi="Times New Roman" w:hint="eastAsia"/>
          <w:bCs/>
          <w:noProof/>
          <w:sz w:val="20"/>
          <w:szCs w:val="20"/>
        </w:rPr>
        <w:t>.</w:t>
      </w:r>
    </w:p>
    <w:p w14:paraId="0E213C5C" w14:textId="589F32AC" w:rsidR="00084BC1" w:rsidRPr="00F570DA" w:rsidRDefault="00084BC1" w:rsidP="001E4394">
      <w:pPr>
        <w:pStyle w:val="Heading4"/>
        <w:rPr>
          <w:rFonts w:ascii="Arial" w:eastAsia="Malgun Gothic" w:hAnsi="Arial" w:cs="Tahoma" w:hint="eastAsia"/>
          <w:bCs w:val="0"/>
          <w:i w:val="0"/>
          <w:noProof/>
          <w:color w:val="auto"/>
          <w:kern w:val="32"/>
          <w:sz w:val="32"/>
          <w:szCs w:val="36"/>
        </w:rPr>
      </w:pPr>
      <w:bookmarkStart w:id="35" w:name="_Toc170638840"/>
      <w:bookmarkStart w:id="36" w:name="_Toc229911316"/>
      <w:r w:rsidRPr="00F570DA">
        <w:rPr>
          <w:rFonts w:ascii="Arial" w:eastAsia="Malgun Gothic" w:hAnsi="Arial" w:hint="eastAsia"/>
          <w:bCs w:val="0"/>
          <w:i w:val="0"/>
          <w:noProof/>
          <w:color w:val="auto"/>
          <w:sz w:val="32"/>
          <w:szCs w:val="36"/>
        </w:rPr>
        <w:t xml:space="preserve">DP070-LON-DEV-01 </w:t>
      </w:r>
      <w:r w:rsidRPr="00F570DA">
        <w:rPr>
          <w:rFonts w:ascii="Arial" w:eastAsia="Malgun Gothic" w:hAnsi="Arial" w:hint="eastAsia"/>
          <w:bCs w:val="0"/>
          <w:i w:val="0"/>
          <w:noProof/>
          <w:color w:val="auto"/>
          <w:sz w:val="32"/>
          <w:szCs w:val="36"/>
        </w:rPr>
        <w:t>독립</w:t>
      </w:r>
      <w:r w:rsidRPr="00F570DA">
        <w:rPr>
          <w:rFonts w:ascii="Arial" w:eastAsia="Malgun Gothic" w:hAnsi="Arial" w:hint="eastAsia"/>
          <w:bCs w:val="0"/>
          <w:i w:val="0"/>
          <w:noProof/>
          <w:color w:val="auto"/>
          <w:sz w:val="32"/>
          <w:szCs w:val="36"/>
        </w:rPr>
        <w:t xml:space="preserve"> </w:t>
      </w:r>
      <w:r w:rsidRPr="00F570DA">
        <w:rPr>
          <w:rFonts w:ascii="Arial" w:eastAsia="Malgun Gothic" w:hAnsi="Arial" w:hint="eastAsia"/>
          <w:bCs w:val="0"/>
          <w:i w:val="0"/>
          <w:noProof/>
          <w:color w:val="auto"/>
          <w:sz w:val="32"/>
          <w:szCs w:val="36"/>
        </w:rPr>
        <w:t>실행형</w:t>
      </w:r>
      <w:r w:rsidRPr="00F570DA">
        <w:rPr>
          <w:rFonts w:ascii="Arial" w:eastAsia="Malgun Gothic" w:hAnsi="Arial" w:hint="eastAsia"/>
          <w:bCs w:val="0"/>
          <w:i w:val="0"/>
          <w:noProof/>
          <w:color w:val="auto"/>
          <w:sz w:val="32"/>
          <w:szCs w:val="36"/>
        </w:rPr>
        <w:t xml:space="preserve"> </w:t>
      </w:r>
      <w:bookmarkEnd w:id="35"/>
      <w:r w:rsidRPr="00F570DA">
        <w:rPr>
          <w:rFonts w:ascii="Arial" w:eastAsia="Malgun Gothic" w:hAnsi="Arial" w:hint="eastAsia"/>
          <w:bCs w:val="0"/>
          <w:i w:val="0"/>
          <w:noProof/>
          <w:color w:val="auto"/>
          <w:sz w:val="32"/>
          <w:szCs w:val="36"/>
        </w:rPr>
        <w:t>드라이브</w:t>
      </w:r>
      <w:r w:rsidRPr="00F570DA">
        <w:rPr>
          <w:rFonts w:ascii="Arial" w:eastAsia="Malgun Gothic" w:hAnsi="Arial" w:hint="eastAsia"/>
          <w:bCs w:val="0"/>
          <w:i w:val="0"/>
          <w:noProof/>
          <w:color w:val="auto"/>
          <w:sz w:val="32"/>
          <w:szCs w:val="36"/>
        </w:rPr>
        <w:t xml:space="preserve"> </w:t>
      </w:r>
      <w:r w:rsidRPr="00F570DA">
        <w:rPr>
          <w:rFonts w:ascii="Arial" w:eastAsia="Malgun Gothic" w:hAnsi="Arial" w:hint="eastAsia"/>
          <w:bCs w:val="0"/>
          <w:i w:val="0"/>
          <w:noProof/>
          <w:color w:val="auto"/>
          <w:sz w:val="32"/>
          <w:szCs w:val="36"/>
        </w:rPr>
        <w:t>만들기</w:t>
      </w:r>
      <w:bookmarkEnd w:id="36"/>
    </w:p>
    <w:p w14:paraId="2C154AEC" w14:textId="77777777" w:rsidR="007503E9" w:rsidRPr="00F570DA" w:rsidRDefault="007503E9" w:rsidP="002B39BA">
      <w:pPr>
        <w:pStyle w:val="Ln1"/>
        <w:numPr>
          <w:ilvl w:val="0"/>
          <w:numId w:val="1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 xml:space="preserve">Hyper-V </w:t>
      </w:r>
      <w:r w:rsidRPr="00F570DA">
        <w:rPr>
          <w:rFonts w:ascii="Times New Roman" w:eastAsia="Malgun Gothic" w:hAnsi="Times New Roman" w:hint="eastAsia"/>
          <w:b/>
          <w:noProof/>
        </w:rPr>
        <w:t>관리자</w:t>
      </w:r>
      <w:r w:rsidRPr="00F570DA">
        <w:rPr>
          <w:rFonts w:ascii="Times New Roman" w:eastAsia="Malgun Gothic" w:hAnsi="Times New Roman" w:hint="eastAsia"/>
          <w:noProof/>
        </w:rPr>
        <w:t>(</w:t>
      </w:r>
      <w:r w:rsidRPr="00F570DA">
        <w:rPr>
          <w:rFonts w:ascii="Times New Roman" w:eastAsia="Malgun Gothic" w:hAnsi="Times New Roman" w:hint="eastAsia"/>
          <w:noProof/>
        </w:rPr>
        <w:t>시작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noProof/>
        </w:rPr>
        <w:t>모든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프로그램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noProof/>
        </w:rPr>
        <w:t>관리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도구</w:t>
      </w:r>
      <w:r w:rsidRPr="00F570DA">
        <w:rPr>
          <w:rFonts w:ascii="Times New Roman" w:eastAsia="Malgun Gothic" w:hAnsi="Times New Roman" w:hint="eastAsia"/>
          <w:noProof/>
        </w:rPr>
        <w:t xml:space="preserve">, Hyper-V </w:t>
      </w:r>
      <w:r w:rsidRPr="00F570DA">
        <w:rPr>
          <w:rFonts w:ascii="Times New Roman" w:eastAsia="Malgun Gothic" w:hAnsi="Times New Roman" w:hint="eastAsia"/>
          <w:noProof/>
        </w:rPr>
        <w:t>관리자</w:t>
      </w:r>
      <w:r w:rsidRPr="00F570DA">
        <w:rPr>
          <w:rFonts w:ascii="Times New Roman" w:eastAsia="Malgun Gothic" w:hAnsi="Times New Roman" w:hint="eastAsia"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호스트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컴퓨터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이름을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작업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창에서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새로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만들기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하드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디스크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7E80DBC" w14:textId="77777777" w:rsidR="007503E9" w:rsidRPr="00F570DA" w:rsidRDefault="007503E9" w:rsidP="002B39BA">
      <w:pPr>
        <w:pStyle w:val="Ln1"/>
        <w:numPr>
          <w:ilvl w:val="0"/>
          <w:numId w:val="1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새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하드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디스크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마법사</w:t>
      </w:r>
      <w:r w:rsidRPr="00F570DA">
        <w:rPr>
          <w:rFonts w:ascii="Times New Roman" w:eastAsia="Malgun Gothic" w:hAnsi="Times New Roman" w:hint="eastAsia"/>
          <w:noProof/>
        </w:rPr>
        <w:t>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시작하기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C63C282" w14:textId="77777777" w:rsidR="00CF0C81" w:rsidRPr="00F570DA" w:rsidRDefault="00CF0C81" w:rsidP="00CF0C81">
      <w:pPr>
        <w:pStyle w:val="Ln1"/>
        <w:numPr>
          <w:ilvl w:val="0"/>
          <w:numId w:val="1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디스크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형식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선택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VHD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A29CD92" w14:textId="77777777" w:rsidR="007503E9" w:rsidRPr="00F570DA" w:rsidRDefault="007503E9" w:rsidP="002B39BA">
      <w:pPr>
        <w:pStyle w:val="Ln1"/>
        <w:numPr>
          <w:ilvl w:val="0"/>
          <w:numId w:val="1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디스크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형식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선택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동적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확장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0C01370" w14:textId="632D7F80" w:rsidR="007503E9" w:rsidRPr="00F570DA" w:rsidRDefault="007503E9" w:rsidP="00CF0C81">
      <w:pPr>
        <w:pStyle w:val="Ln1"/>
        <w:numPr>
          <w:ilvl w:val="0"/>
          <w:numId w:val="1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이름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및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위치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지정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이름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DP070-LON-DEV-01.vhd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위치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C:\Program Files\Microsoft Learning\DP070\Drives\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3B66868" w14:textId="243FF204" w:rsidR="007503E9" w:rsidRPr="00F570DA" w:rsidRDefault="007503E9" w:rsidP="002B39BA">
      <w:pPr>
        <w:pStyle w:val="Ln1"/>
        <w:numPr>
          <w:ilvl w:val="0"/>
          <w:numId w:val="1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디스크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구성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새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하드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디스크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만들기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7D04AE0" w14:textId="77777777" w:rsidR="007503E9" w:rsidRPr="00F570DA" w:rsidRDefault="007503E9" w:rsidP="002B39BA">
      <w:pPr>
        <w:pStyle w:val="Ln1"/>
        <w:numPr>
          <w:ilvl w:val="0"/>
          <w:numId w:val="1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새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하드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디스크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마법사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완료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완료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327D54C2" w14:textId="77777777" w:rsidR="006758E8" w:rsidRPr="00F570DA" w:rsidRDefault="006758E8" w:rsidP="00C85100">
      <w:pPr>
        <w:pStyle w:val="Le"/>
        <w:rPr>
          <w:rFonts w:eastAsia="Malgun Gothic" w:hint="eastAsia"/>
          <w:noProof/>
        </w:rPr>
      </w:pPr>
      <w:bookmarkStart w:id="37" w:name="_Toc170638844"/>
    </w:p>
    <w:p w14:paraId="0D295533" w14:textId="77777777" w:rsidR="004836C2" w:rsidRPr="00F570DA" w:rsidRDefault="004836C2" w:rsidP="00BB4CF2">
      <w:pPr>
        <w:pStyle w:val="Heading1"/>
        <w:rPr>
          <w:rFonts w:ascii="Arial" w:eastAsia="Malgun Gothic" w:hAnsi="Arial" w:cs="Arial" w:hint="eastAsia"/>
          <w:noProof/>
          <w:color w:val="auto"/>
          <w:sz w:val="36"/>
          <w:szCs w:val="36"/>
        </w:rPr>
      </w:pPr>
      <w:bookmarkStart w:id="38" w:name="_Toc229911319"/>
      <w:bookmarkStart w:id="39" w:name="_Toc29999368"/>
      <w:r w:rsidRPr="00F570DA">
        <w:rPr>
          <w:rFonts w:ascii="Arial" w:eastAsia="Malgun Gothic" w:hAnsi="Arial" w:hint="eastAsia"/>
          <w:noProof/>
          <w:color w:val="auto"/>
          <w:sz w:val="36"/>
          <w:szCs w:val="36"/>
        </w:rPr>
        <w:lastRenderedPageBreak/>
        <w:t xml:space="preserve">Hyper-V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6"/>
        </w:rPr>
        <w:t>관리자에서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6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6"/>
        </w:rPr>
        <w:t>네트워킹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6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6"/>
        </w:rPr>
        <w:t>구성</w:t>
      </w:r>
      <w:bookmarkEnd w:id="38"/>
      <w:bookmarkEnd w:id="39"/>
    </w:p>
    <w:p w14:paraId="05B62AEC" w14:textId="3DDA5D9A" w:rsidR="004836C2" w:rsidRPr="00F570DA" w:rsidRDefault="004836C2" w:rsidP="002B39BA">
      <w:pPr>
        <w:pStyle w:val="Ln1"/>
        <w:numPr>
          <w:ilvl w:val="0"/>
          <w:numId w:val="12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 xml:space="preserve">Hyper-V </w:t>
      </w:r>
      <w:r w:rsidRPr="00F570DA">
        <w:rPr>
          <w:rFonts w:ascii="Times New Roman" w:eastAsia="Malgun Gothic" w:hAnsi="Times New Roman" w:hint="eastAsia"/>
          <w:b/>
          <w:noProof/>
        </w:rPr>
        <w:t>관리자</w:t>
      </w:r>
      <w:r w:rsidRPr="00F570DA">
        <w:rPr>
          <w:rFonts w:ascii="Times New Roman" w:eastAsia="Malgun Gothic" w:hAnsi="Times New Roman" w:hint="eastAsia"/>
          <w:noProof/>
        </w:rPr>
        <w:t>(</w:t>
      </w:r>
      <w:r w:rsidRPr="00F570DA">
        <w:rPr>
          <w:rFonts w:ascii="Times New Roman" w:eastAsia="Malgun Gothic" w:hAnsi="Times New Roman" w:hint="eastAsia"/>
          <w:noProof/>
        </w:rPr>
        <w:t>시작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noProof/>
        </w:rPr>
        <w:t>모든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프로그램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noProof/>
        </w:rPr>
        <w:t>관리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도구</w:t>
      </w:r>
      <w:r w:rsidRPr="00F570DA">
        <w:rPr>
          <w:rFonts w:ascii="Times New Roman" w:eastAsia="Malgun Gothic" w:hAnsi="Times New Roman" w:hint="eastAsia"/>
          <w:noProof/>
        </w:rPr>
        <w:t xml:space="preserve">, Hyper-V </w:t>
      </w:r>
      <w:r w:rsidRPr="00F570DA">
        <w:rPr>
          <w:rFonts w:ascii="Times New Roman" w:eastAsia="Malgun Gothic" w:hAnsi="Times New Roman" w:hint="eastAsia"/>
          <w:noProof/>
        </w:rPr>
        <w:t>관리자</w:t>
      </w:r>
      <w:r w:rsidRPr="00F570DA">
        <w:rPr>
          <w:rFonts w:ascii="Times New Roman" w:eastAsia="Malgun Gothic" w:hAnsi="Times New Roman" w:hint="eastAsia"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호스트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컴퓨터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이름을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작업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창에서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스위치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관리자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38994559" w14:textId="7EA5EB21" w:rsidR="009C0F75" w:rsidRPr="00F570DA" w:rsidRDefault="009C0F75" w:rsidP="002B39BA">
      <w:pPr>
        <w:pStyle w:val="Ln1"/>
        <w:numPr>
          <w:ilvl w:val="0"/>
          <w:numId w:val="12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스위치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관리자</w:t>
      </w:r>
      <w:r w:rsidRPr="00F570DA">
        <w:rPr>
          <w:rFonts w:ascii="Times New Roman" w:eastAsia="Malgun Gothic" w:hAnsi="Times New Roman" w:hint="eastAsia"/>
          <w:noProof/>
        </w:rPr>
        <w:t>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만들려는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스위치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유형을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선택하십시오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비공개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스위치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만들기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B064836" w14:textId="3E3A3FCF" w:rsidR="009C0F75" w:rsidRPr="00F570DA" w:rsidRDefault="009C0F75" w:rsidP="002B39BA">
      <w:pPr>
        <w:pStyle w:val="Ln1"/>
        <w:numPr>
          <w:ilvl w:val="0"/>
          <w:numId w:val="12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이름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b/>
          <w:noProof/>
          <w:color w:val="auto"/>
        </w:rPr>
        <w:t>개인</w:t>
      </w:r>
      <w:r w:rsidRPr="00F570DA">
        <w:rPr>
          <w:rStyle w:val="Placeholder"/>
          <w:rFonts w:ascii="Times New Roman" w:eastAsia="Malgun Gothic" w:hAnsi="Times New Roman" w:hint="eastAsia"/>
          <w:b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b/>
          <w:noProof/>
          <w:color w:val="auto"/>
        </w:rPr>
        <w:t>네트워크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개인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네트워크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확인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B0D3A7F" w14:textId="77777777" w:rsidR="004836C2" w:rsidRPr="00F570DA" w:rsidRDefault="004836C2" w:rsidP="00C85100">
      <w:pPr>
        <w:pStyle w:val="Le"/>
        <w:rPr>
          <w:rFonts w:eastAsia="Malgun Gothic" w:hint="eastAsia"/>
          <w:noProof/>
        </w:rPr>
      </w:pPr>
    </w:p>
    <w:p w14:paraId="758A1624" w14:textId="2299C12F" w:rsidR="00084BC1" w:rsidRPr="00F570DA" w:rsidRDefault="00084BC1" w:rsidP="00BB4CF2">
      <w:pPr>
        <w:pStyle w:val="Heading1"/>
        <w:rPr>
          <w:rFonts w:ascii="Arial" w:eastAsia="Malgun Gothic" w:hAnsi="Arial" w:cs="Arial" w:hint="eastAsia"/>
          <w:noProof/>
          <w:color w:val="auto"/>
          <w:sz w:val="36"/>
          <w:szCs w:val="36"/>
        </w:rPr>
      </w:pPr>
      <w:bookmarkStart w:id="40" w:name="_Toc229911320"/>
      <w:bookmarkStart w:id="41" w:name="_Toc29999369"/>
      <w:r w:rsidRPr="00F570DA">
        <w:rPr>
          <w:rFonts w:ascii="Arial" w:eastAsia="Malgun Gothic" w:hAnsi="Arial" w:hint="eastAsia"/>
          <w:noProof/>
          <w:color w:val="auto"/>
          <w:sz w:val="36"/>
          <w:szCs w:val="36"/>
        </w:rPr>
        <w:t>가상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6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6"/>
        </w:rPr>
        <w:t>머신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6"/>
        </w:rPr>
        <w:t xml:space="preserve"> </w:t>
      </w:r>
      <w:r w:rsidRPr="00F570DA">
        <w:rPr>
          <w:rFonts w:ascii="Arial" w:eastAsia="Malgun Gothic" w:hAnsi="Arial" w:hint="eastAsia"/>
          <w:noProof/>
          <w:color w:val="auto"/>
          <w:sz w:val="36"/>
          <w:szCs w:val="36"/>
        </w:rPr>
        <w:t>만들기</w:t>
      </w:r>
      <w:bookmarkEnd w:id="37"/>
      <w:bookmarkEnd w:id="40"/>
      <w:bookmarkEnd w:id="41"/>
    </w:p>
    <w:p w14:paraId="4D805498" w14:textId="77777777" w:rsidR="006E59E3" w:rsidRPr="00F570DA" w:rsidRDefault="006E59E3" w:rsidP="002B39BA">
      <w:pPr>
        <w:pStyle w:val="Ln1"/>
        <w:numPr>
          <w:ilvl w:val="0"/>
          <w:numId w:val="19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 xml:space="preserve">Hyper-V </w:t>
      </w:r>
      <w:r w:rsidRPr="00F570DA">
        <w:rPr>
          <w:rFonts w:ascii="Times New Roman" w:eastAsia="Malgun Gothic" w:hAnsi="Times New Roman" w:hint="eastAsia"/>
          <w:b/>
          <w:noProof/>
        </w:rPr>
        <w:t>관리자</w:t>
      </w:r>
      <w:r w:rsidRPr="00F570DA">
        <w:rPr>
          <w:rFonts w:ascii="Times New Roman" w:eastAsia="Malgun Gothic" w:hAnsi="Times New Roman" w:hint="eastAsia"/>
          <w:noProof/>
        </w:rPr>
        <w:t>(</w:t>
      </w:r>
      <w:r w:rsidRPr="00F570DA">
        <w:rPr>
          <w:rFonts w:ascii="Times New Roman" w:eastAsia="Malgun Gothic" w:hAnsi="Times New Roman" w:hint="eastAsia"/>
          <w:noProof/>
        </w:rPr>
        <w:t>시작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noProof/>
        </w:rPr>
        <w:t>모든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프로그램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noProof/>
        </w:rPr>
        <w:t>관리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도구</w:t>
      </w:r>
      <w:r w:rsidRPr="00F570DA">
        <w:rPr>
          <w:rFonts w:ascii="Times New Roman" w:eastAsia="Malgun Gothic" w:hAnsi="Times New Roman" w:hint="eastAsia"/>
          <w:noProof/>
        </w:rPr>
        <w:t xml:space="preserve">, Hyper-V </w:t>
      </w:r>
      <w:r w:rsidRPr="00F570DA">
        <w:rPr>
          <w:rFonts w:ascii="Times New Roman" w:eastAsia="Malgun Gothic" w:hAnsi="Times New Roman" w:hint="eastAsia"/>
          <w:noProof/>
        </w:rPr>
        <w:t>관리자</w:t>
      </w:r>
      <w:r w:rsidRPr="00F570DA">
        <w:rPr>
          <w:rFonts w:ascii="Times New Roman" w:eastAsia="Malgun Gothic" w:hAnsi="Times New Roman" w:hint="eastAsia"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호스트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컴퓨터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이름을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작업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창에서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새로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만들기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머신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F3A2C40" w14:textId="77777777" w:rsidR="006E59E3" w:rsidRPr="00F570DA" w:rsidRDefault="006E59E3" w:rsidP="002B39BA">
      <w:pPr>
        <w:pStyle w:val="Ln1"/>
        <w:numPr>
          <w:ilvl w:val="0"/>
          <w:numId w:val="19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새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컴퓨터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마법사</w:t>
      </w:r>
      <w:r w:rsidRPr="00F570DA">
        <w:rPr>
          <w:rFonts w:ascii="Times New Roman" w:eastAsia="Malgun Gothic" w:hAnsi="Times New Roman" w:hint="eastAsia"/>
          <w:noProof/>
        </w:rPr>
        <w:t>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시작하기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전에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5C075B6" w14:textId="63814710" w:rsidR="00084BC1" w:rsidRPr="00F570DA" w:rsidRDefault="00084BC1" w:rsidP="001C671D">
      <w:pPr>
        <w:pStyle w:val="Ln1"/>
        <w:numPr>
          <w:ilvl w:val="0"/>
          <w:numId w:val="19"/>
        </w:numPr>
        <w:rPr>
          <w:rFonts w:ascii="Times New Roman" w:eastAsia="Malgun Gothic" w:hAnsi="Times New Roman" w:hint="eastAsia"/>
          <w:noProof/>
        </w:rPr>
      </w:pPr>
      <w:r w:rsidRPr="00F570DA">
        <w:rPr>
          <w:rStyle w:val="Strong"/>
          <w:rFonts w:ascii="Times New Roman" w:eastAsia="Malgun Gothic" w:hAnsi="Times New Roman" w:hint="eastAsia"/>
          <w:noProof/>
        </w:rPr>
        <w:t>이름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및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위치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지정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이름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DP070-LON-DEV-01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컴퓨터를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다른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위치에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저장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확인란을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b/>
          <w:noProof/>
        </w:rPr>
        <w:t>위치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b/>
          <w:noProof/>
          <w:color w:val="auto"/>
        </w:rPr>
        <w:t>C:\Program Files\Microsoft Learning\DP070\Drives\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3706E28" w14:textId="77777777" w:rsidR="001C671D" w:rsidRPr="00F570DA" w:rsidRDefault="001C671D" w:rsidP="001C671D">
      <w:pPr>
        <w:pStyle w:val="Ln1"/>
        <w:numPr>
          <w:ilvl w:val="0"/>
          <w:numId w:val="19"/>
        </w:numPr>
        <w:spacing w:after="120" w:line="300" w:lineRule="exact"/>
        <w:rPr>
          <w:rStyle w:val="Placeholder"/>
          <w:rFonts w:ascii="Times New Roman" w:eastAsia="Malgun Gothic" w:hAnsi="Times New Roman" w:hint="eastAsia"/>
          <w:noProof/>
          <w:color w:val="auto"/>
        </w:rPr>
      </w:pPr>
      <w:r w:rsidRPr="00F570DA">
        <w:rPr>
          <w:rFonts w:ascii="Times New Roman" w:eastAsia="Malgun Gothic" w:hAnsi="Times New Roman" w:hint="eastAsia"/>
          <w:b/>
          <w:bCs/>
          <w:noProof/>
        </w:rPr>
        <w:t>세대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지정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선택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페이지에서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1</w:t>
      </w:r>
      <w:r w:rsidRPr="00F570DA">
        <w:rPr>
          <w:rFonts w:ascii="Times New Roman" w:eastAsia="Malgun Gothic" w:hAnsi="Times New Roman" w:hint="eastAsia"/>
          <w:b/>
          <w:bCs/>
          <w:noProof/>
        </w:rPr>
        <w:t>세대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를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클릭하고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b/>
          <w:noProof/>
          <w:color w:val="auto"/>
        </w:rPr>
        <w:t>다음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을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클릭합니다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.</w:t>
      </w:r>
    </w:p>
    <w:p w14:paraId="4B3EC05C" w14:textId="33268099" w:rsidR="00BD2C2C" w:rsidRPr="00F570DA" w:rsidRDefault="00BD2C2C" w:rsidP="002B39BA">
      <w:pPr>
        <w:pStyle w:val="Ln1"/>
        <w:numPr>
          <w:ilvl w:val="0"/>
          <w:numId w:val="19"/>
        </w:numPr>
        <w:spacing w:after="120" w:line="300" w:lineRule="exact"/>
        <w:rPr>
          <w:rStyle w:val="Placeholder"/>
          <w:rFonts w:ascii="Times New Roman" w:eastAsia="Malgun Gothic" w:hAnsi="Times New Roman" w:hint="eastAsia"/>
          <w:noProof/>
          <w:color w:val="auto"/>
        </w:rPr>
      </w:pPr>
      <w:r w:rsidRPr="00F570DA">
        <w:rPr>
          <w:rFonts w:ascii="Times New Roman" w:eastAsia="Malgun Gothic" w:hAnsi="Times New Roman" w:hint="eastAsia"/>
          <w:b/>
          <w:bCs/>
          <w:noProof/>
        </w:rPr>
        <w:t>메모리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할당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페이지에서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시작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메모리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b/>
          <w:noProof/>
          <w:color w:val="auto"/>
        </w:rPr>
        <w:t>8192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를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입력하고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b/>
          <w:noProof/>
          <w:color w:val="auto"/>
        </w:rPr>
        <w:t>다음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을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클릭합니다</w:t>
      </w:r>
      <w:r w:rsidRPr="00F570DA">
        <w:rPr>
          <w:rStyle w:val="Placeholder"/>
          <w:rFonts w:ascii="Times New Roman" w:eastAsia="Malgun Gothic" w:hAnsi="Times New Roman" w:hint="eastAsia"/>
          <w:noProof/>
          <w:color w:val="auto"/>
        </w:rPr>
        <w:t>.</w:t>
      </w:r>
    </w:p>
    <w:p w14:paraId="41665C5E" w14:textId="60ACB64D" w:rsidR="00084BC1" w:rsidRPr="00F570DA" w:rsidRDefault="005942C0" w:rsidP="002B39BA">
      <w:pPr>
        <w:pStyle w:val="Ln1"/>
        <w:numPr>
          <w:ilvl w:val="0"/>
          <w:numId w:val="19"/>
        </w:numPr>
        <w:rPr>
          <w:rFonts w:ascii="Times New Roman" w:eastAsia="Malgun Gothic" w:hAnsi="Times New Roman" w:hint="eastAsia"/>
          <w:noProof/>
        </w:rPr>
      </w:pPr>
      <w:r w:rsidRPr="00F570DA">
        <w:rPr>
          <w:rStyle w:val="Strong"/>
          <w:rFonts w:ascii="Times New Roman" w:eastAsia="Malgun Gothic" w:hAnsi="Times New Roman" w:hint="eastAsia"/>
          <w:noProof/>
        </w:rPr>
        <w:t>네트워킹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구성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연결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목록에서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b/>
          <w:noProof/>
          <w:color w:val="auto"/>
        </w:rPr>
        <w:t>개인</w:t>
      </w:r>
      <w:r w:rsidRPr="00F570DA">
        <w:rPr>
          <w:rStyle w:val="Placeholder"/>
          <w:rFonts w:ascii="Times New Roman" w:eastAsia="Malgun Gothic" w:hAnsi="Times New Roman" w:hint="eastAsia"/>
          <w:b/>
          <w:noProof/>
          <w:color w:val="auto"/>
        </w:rPr>
        <w:t xml:space="preserve"> </w:t>
      </w:r>
      <w:r w:rsidRPr="00F570DA">
        <w:rPr>
          <w:rStyle w:val="Placeholder"/>
          <w:rFonts w:ascii="Times New Roman" w:eastAsia="Malgun Gothic" w:hAnsi="Times New Roman" w:hint="eastAsia"/>
          <w:b/>
          <w:noProof/>
          <w:color w:val="auto"/>
        </w:rPr>
        <w:t>네트워크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EF25EEA" w14:textId="71900A6D" w:rsidR="000B23D5" w:rsidRPr="00F570DA" w:rsidRDefault="00084BC1" w:rsidP="002B39BA">
      <w:pPr>
        <w:pStyle w:val="Ln1"/>
        <w:numPr>
          <w:ilvl w:val="0"/>
          <w:numId w:val="19"/>
        </w:numPr>
        <w:ind w:left="1152"/>
        <w:rPr>
          <w:rFonts w:ascii="Times New Roman" w:eastAsia="Malgun Gothic" w:hAnsi="Times New Roman" w:hint="eastAsia"/>
          <w:noProof/>
        </w:rPr>
      </w:pPr>
      <w:r w:rsidRPr="00F570DA">
        <w:rPr>
          <w:rStyle w:val="Strong"/>
          <w:rFonts w:ascii="Times New Roman" w:eastAsia="Malgun Gothic" w:hAnsi="Times New Roman" w:hint="eastAsia"/>
          <w:noProof/>
        </w:rPr>
        <w:lastRenderedPageBreak/>
        <w:t>가상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하드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디스크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연결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기존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하드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디스크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사용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위치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C:\Program Files\Microsoft Learning\DP070\Drives\DP070-LON-DEV-01.vhd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32FE58B" w14:textId="77777777" w:rsidR="005E584E" w:rsidRPr="00F570DA" w:rsidRDefault="00D773B2" w:rsidP="002B39BA">
      <w:pPr>
        <w:pStyle w:val="Ln1"/>
        <w:numPr>
          <w:ilvl w:val="0"/>
          <w:numId w:val="19"/>
        </w:numPr>
        <w:ind w:left="1152"/>
        <w:rPr>
          <w:rFonts w:ascii="Times New Roman" w:eastAsia="Malgun Gothic" w:hAnsi="Times New Roman" w:hint="eastAsia"/>
          <w:noProof/>
        </w:rPr>
      </w:pPr>
      <w:r w:rsidRPr="00F570DA">
        <w:rPr>
          <w:rStyle w:val="Strong"/>
          <w:rFonts w:ascii="Times New Roman" w:eastAsia="Malgun Gothic" w:hAnsi="Times New Roman" w:hint="eastAsia"/>
          <w:noProof/>
        </w:rPr>
        <w:t>새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가상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컴퓨터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마법사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완료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b w:val="0"/>
          <w:noProof/>
        </w:rPr>
        <w:t>페이지에서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noProof/>
        </w:rPr>
        <w:t>마침</w:t>
      </w:r>
      <w:r w:rsidRPr="00F570DA">
        <w:rPr>
          <w:rStyle w:val="Strong"/>
          <w:rFonts w:ascii="Times New Roman" w:eastAsia="Malgun Gothic" w:hAnsi="Times New Roman" w:hint="eastAsia"/>
          <w:b w:val="0"/>
          <w:noProof/>
        </w:rPr>
        <w:t>을</w:t>
      </w:r>
      <w:r w:rsidRPr="00F570DA">
        <w:rPr>
          <w:rStyle w:val="Strong"/>
          <w:rFonts w:ascii="Times New Roman" w:eastAsia="Malgun Gothic" w:hAnsi="Times New Roman" w:hint="eastAsia"/>
          <w:b w:val="0"/>
          <w:noProof/>
        </w:rPr>
        <w:t xml:space="preserve"> </w:t>
      </w:r>
      <w:r w:rsidRPr="00F570DA">
        <w:rPr>
          <w:rStyle w:val="Strong"/>
          <w:rFonts w:ascii="Times New Roman" w:eastAsia="Malgun Gothic" w:hAnsi="Times New Roman" w:hint="eastAsia"/>
          <w:b w:val="0"/>
          <w:noProof/>
        </w:rPr>
        <w:t>클릭합니다</w:t>
      </w:r>
      <w:r w:rsidRPr="00F570DA">
        <w:rPr>
          <w:rFonts w:ascii="Times New Roman" w:eastAsia="Malgun Gothic" w:hAnsi="Times New Roman" w:hint="eastAsia"/>
          <w:bCs/>
          <w:noProof/>
        </w:rPr>
        <w:t>.</w:t>
      </w:r>
    </w:p>
    <w:p w14:paraId="5F85B141" w14:textId="181FC1CE" w:rsidR="00A83D4A" w:rsidRPr="00F570DA" w:rsidRDefault="00A83D4A" w:rsidP="00A83D4A">
      <w:pPr>
        <w:pStyle w:val="Ln1"/>
        <w:numPr>
          <w:ilvl w:val="0"/>
          <w:numId w:val="19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Cs/>
          <w:noProof/>
        </w:rPr>
        <w:t>Internet Explorer</w:t>
      </w:r>
      <w:r w:rsidRPr="00F570DA">
        <w:rPr>
          <w:rFonts w:ascii="Times New Roman" w:eastAsia="Malgun Gothic" w:hAnsi="Times New Roman" w:hint="eastAsia"/>
          <w:bCs/>
          <w:noProof/>
        </w:rPr>
        <w:t>를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시작하고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hyperlink r:id="rId19" w:history="1">
        <w:r w:rsidRPr="00F570DA">
          <w:rPr>
            <w:rStyle w:val="Hyperlink"/>
            <w:rFonts w:ascii="Times New Roman" w:eastAsia="Malgun Gothic" w:hAnsi="Times New Roman" w:hint="eastAsia"/>
            <w:b/>
            <w:bCs/>
            <w:noProof/>
            <w:color w:val="auto"/>
          </w:rPr>
          <w:t>https://ubuntu.com/download/desktop</w:t>
        </w:r>
      </w:hyperlink>
      <w:r w:rsidRPr="00F570DA">
        <w:rPr>
          <w:rFonts w:ascii="Times New Roman" w:eastAsia="Malgun Gothic" w:hAnsi="Times New Roman" w:hint="eastAsia"/>
          <w:bCs/>
          <w:noProof/>
        </w:rPr>
        <w:t>으로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이동합니다</w:t>
      </w:r>
      <w:r w:rsidRPr="00F570DA">
        <w:rPr>
          <w:rFonts w:ascii="Times New Roman" w:eastAsia="Malgun Gothic" w:hAnsi="Times New Roman" w:hint="eastAsia"/>
          <w:bCs/>
          <w:noProof/>
        </w:rPr>
        <w:t>.</w:t>
      </w:r>
    </w:p>
    <w:p w14:paraId="26EDE774" w14:textId="77777777" w:rsidR="00A83D4A" w:rsidRPr="00F570DA" w:rsidRDefault="00A83D4A" w:rsidP="00A83D4A">
      <w:pPr>
        <w:pStyle w:val="Ln1"/>
        <w:numPr>
          <w:ilvl w:val="0"/>
          <w:numId w:val="19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Ubuntu 18.04.3 LTS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섹션에서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Download(</w:t>
      </w:r>
      <w:r w:rsidRPr="00F570DA">
        <w:rPr>
          <w:rFonts w:ascii="Times New Roman" w:eastAsia="Malgun Gothic" w:hAnsi="Times New Roman" w:hint="eastAsia"/>
          <w:b/>
          <w:noProof/>
        </w:rPr>
        <w:t>다운로드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FD519A5" w14:textId="77777777" w:rsidR="00A83D4A" w:rsidRPr="00F570DA" w:rsidRDefault="00A83D4A" w:rsidP="00A83D4A">
      <w:pPr>
        <w:pStyle w:val="Ln1"/>
        <w:numPr>
          <w:ilvl w:val="0"/>
          <w:numId w:val="19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메시지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알림에서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Ubuntu-18.04.3-desktop-amd64.iso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파일을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적절한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위치에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다운로드합니다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7D4593DF" w14:textId="77777777" w:rsidR="00A83D4A" w:rsidRPr="00F570DA" w:rsidRDefault="00A83D4A" w:rsidP="00A83D4A">
      <w:pPr>
        <w:pStyle w:val="Ln1"/>
        <w:numPr>
          <w:ilvl w:val="0"/>
          <w:numId w:val="19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다운로드가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완료될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때까지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기다린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Internet Explorer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닫습니다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7146D668" w14:textId="3DECDABA" w:rsidR="00A83D4A" w:rsidRPr="00F570DA" w:rsidRDefault="00A83D4A" w:rsidP="00A83D4A">
      <w:pPr>
        <w:pStyle w:val="Ln1"/>
        <w:numPr>
          <w:ilvl w:val="0"/>
          <w:numId w:val="19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 xml:space="preserve">Hyper-V </w:t>
      </w:r>
      <w:r w:rsidRPr="00F570DA">
        <w:rPr>
          <w:rFonts w:ascii="Times New Roman" w:eastAsia="Malgun Gothic" w:hAnsi="Times New Roman" w:hint="eastAsia"/>
          <w:b/>
          <w:noProof/>
        </w:rPr>
        <w:t>관리자</w:t>
      </w:r>
      <w:r w:rsidRPr="00F570DA">
        <w:rPr>
          <w:rFonts w:ascii="Times New Roman" w:eastAsia="Malgun Gothic" w:hAnsi="Times New Roman" w:hint="eastAsia"/>
          <w:noProof/>
        </w:rPr>
        <w:t>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컴퓨터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아래의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DP070-LON-DEV-01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마우스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오른쪽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단추로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설정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59C527C" w14:textId="428FF766" w:rsidR="00A83D4A" w:rsidRPr="00F570DA" w:rsidRDefault="00A83D4A" w:rsidP="002B39BA">
      <w:pPr>
        <w:pStyle w:val="Ln1"/>
        <w:numPr>
          <w:ilvl w:val="0"/>
          <w:numId w:val="19"/>
        </w:numPr>
        <w:ind w:left="1152"/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DP070-LON-DEV-01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설정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 xml:space="preserve">IDE </w:t>
      </w:r>
      <w:r w:rsidRPr="00F570DA">
        <w:rPr>
          <w:rFonts w:ascii="Times New Roman" w:eastAsia="Malgun Gothic" w:hAnsi="Times New Roman" w:hint="eastAsia"/>
          <w:b/>
          <w:noProof/>
        </w:rPr>
        <w:t>컨트롤러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1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아래에서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 xml:space="preserve">DVD </w:t>
      </w:r>
      <w:r w:rsidRPr="00F570DA">
        <w:rPr>
          <w:rFonts w:ascii="Times New Roman" w:eastAsia="Malgun Gothic" w:hAnsi="Times New Roman" w:hint="eastAsia"/>
          <w:b/>
          <w:noProof/>
        </w:rPr>
        <w:t>드라이브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19153EE2" w14:textId="77777777" w:rsidR="00A83D4A" w:rsidRPr="00F570DA" w:rsidRDefault="00A83D4A" w:rsidP="002B39BA">
      <w:pPr>
        <w:pStyle w:val="Ln1"/>
        <w:numPr>
          <w:ilvl w:val="0"/>
          <w:numId w:val="19"/>
        </w:numPr>
        <w:ind w:left="1152"/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미디어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섹션에서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이미지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파일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다운로드한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Ubuntu-18.04.3-desktop-amd64.iso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파일의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위치를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적용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F1A23CA" w14:textId="2812D820" w:rsidR="00A83D4A" w:rsidRPr="00F570DA" w:rsidRDefault="00A83D4A" w:rsidP="00A83D4A">
      <w:pPr>
        <w:pStyle w:val="Ln1"/>
        <w:numPr>
          <w:ilvl w:val="0"/>
          <w:numId w:val="19"/>
        </w:numPr>
        <w:ind w:left="1152"/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DP070-LON-DEV-01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설정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프로세서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프로세서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4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8DBE55C" w14:textId="0768791E" w:rsidR="00A83D4A" w:rsidRPr="00F570DA" w:rsidRDefault="00395656" w:rsidP="002B39BA">
      <w:pPr>
        <w:pStyle w:val="Ln1"/>
        <w:numPr>
          <w:ilvl w:val="0"/>
          <w:numId w:val="19"/>
        </w:numPr>
        <w:ind w:left="1152"/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관리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섹션에서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검사점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b/>
          <w:noProof/>
        </w:rPr>
        <w:t>표준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검사점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b/>
          <w:noProof/>
        </w:rPr>
        <w:t>확인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차례로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19073BC0" w14:textId="77777777" w:rsidR="00084BC1" w:rsidRPr="00F570DA" w:rsidRDefault="00084BC1" w:rsidP="00597291">
      <w:pPr>
        <w:pStyle w:val="Note"/>
        <w:pBdr>
          <w:left w:val="single" w:sz="12" w:space="8" w:color="auto"/>
        </w:pBdr>
        <w:rPr>
          <w:rFonts w:ascii="Times New Roman" w:eastAsia="Malgun Gothic" w:hAnsi="Times New Roman" w:cs="Times New Roman" w:hint="eastAsia"/>
          <w:noProof/>
        </w:rPr>
      </w:pPr>
      <w:r w:rsidRPr="00F570DA">
        <w:rPr>
          <w:rStyle w:val="NotePrefix"/>
          <w:rFonts w:ascii="Times New Roman" w:eastAsia="Malgun Gothic" w:hAnsi="Times New Roman" w:hint="eastAsia"/>
          <w:noProof/>
        </w:rPr>
        <w:t>참고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: </w:t>
      </w: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설정을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문서화해야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합니다</w:t>
      </w:r>
      <w:r w:rsidRPr="00F570DA">
        <w:rPr>
          <w:rFonts w:ascii="Times New Roman" w:eastAsia="Malgun Gothic" w:hAnsi="Times New Roman" w:hint="eastAsia"/>
          <w:noProof/>
        </w:rPr>
        <w:t xml:space="preserve">. </w:t>
      </w:r>
      <w:r w:rsidRPr="00F570DA">
        <w:rPr>
          <w:rFonts w:ascii="Times New Roman" w:eastAsia="Malgun Gothic" w:hAnsi="Times New Roman" w:hint="eastAsia"/>
          <w:noProof/>
        </w:rPr>
        <w:t>이러한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설정은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앞에서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제공된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표의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설정과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일치해야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58BF2A4" w14:textId="77777777" w:rsidR="008E578C" w:rsidRPr="00F570DA" w:rsidRDefault="008E578C" w:rsidP="00A83D4A">
      <w:pPr>
        <w:pStyle w:val="Le"/>
        <w:rPr>
          <w:rFonts w:eastAsia="Malgun Gothic" w:hint="eastAsia"/>
          <w:noProof/>
        </w:rPr>
      </w:pPr>
    </w:p>
    <w:p w14:paraId="24E858C5" w14:textId="77777777" w:rsidR="005F573C" w:rsidRPr="00F570DA" w:rsidRDefault="005F573C" w:rsidP="005F573C">
      <w:pPr>
        <w:keepNext/>
        <w:keepLines/>
        <w:suppressAutoHyphens/>
        <w:snapToGrid w:val="0"/>
        <w:spacing w:before="480" w:after="120" w:line="360" w:lineRule="exact"/>
        <w:outlineLvl w:val="0"/>
        <w:rPr>
          <w:rFonts w:ascii="Arial" w:eastAsia="Malgun Gothic" w:hAnsi="Arial" w:cs="Tahoma" w:hint="eastAsia"/>
          <w:b/>
          <w:bCs/>
          <w:noProof/>
          <w:kern w:val="32"/>
          <w:sz w:val="36"/>
          <w:szCs w:val="32"/>
        </w:rPr>
      </w:pPr>
      <w:bookmarkStart w:id="42" w:name="_Toc227199276"/>
      <w:bookmarkStart w:id="43" w:name="_Toc229911321"/>
      <w:bookmarkStart w:id="44" w:name="_Toc170638845"/>
      <w:bookmarkStart w:id="45" w:name="_Toc29999370"/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lastRenderedPageBreak/>
        <w:t>가상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>머신에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>연결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>및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>가상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>머신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>시작</w:t>
      </w:r>
      <w:bookmarkEnd w:id="42"/>
      <w:bookmarkEnd w:id="43"/>
      <w:bookmarkEnd w:id="45"/>
    </w:p>
    <w:p w14:paraId="00A23338" w14:textId="75FA15D2" w:rsidR="005F573C" w:rsidRPr="00F570DA" w:rsidRDefault="005F573C" w:rsidP="002B39BA">
      <w:pPr>
        <w:pStyle w:val="Ln1"/>
        <w:numPr>
          <w:ilvl w:val="0"/>
          <w:numId w:val="13"/>
        </w:numPr>
        <w:tabs>
          <w:tab w:val="clear" w:pos="720"/>
          <w:tab w:val="num" w:pos="1152"/>
        </w:tabs>
        <w:spacing w:after="120" w:line="300" w:lineRule="exact"/>
        <w:ind w:left="1152"/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 xml:space="preserve">Hyper-V </w:t>
      </w:r>
      <w:r w:rsidRPr="00F570DA">
        <w:rPr>
          <w:rFonts w:ascii="Times New Roman" w:eastAsia="Malgun Gothic" w:hAnsi="Times New Roman" w:hint="eastAsia"/>
          <w:b/>
          <w:noProof/>
        </w:rPr>
        <w:t>관리자</w:t>
      </w:r>
      <w:r w:rsidRPr="00F570DA">
        <w:rPr>
          <w:rFonts w:ascii="Times New Roman" w:eastAsia="Malgun Gothic" w:hAnsi="Times New Roman" w:hint="eastAsia"/>
          <w:noProof/>
        </w:rPr>
        <w:t>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가상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컴퓨터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아래의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DP070-LON-DEV-01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마우스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오른쪽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단추로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시작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993A0EA" w14:textId="1623FD19" w:rsidR="005F573C" w:rsidRPr="00F570DA" w:rsidRDefault="005F573C" w:rsidP="002B39BA">
      <w:pPr>
        <w:pStyle w:val="Ln1"/>
        <w:numPr>
          <w:ilvl w:val="0"/>
          <w:numId w:val="13"/>
        </w:numPr>
        <w:tabs>
          <w:tab w:val="clear" w:pos="720"/>
          <w:tab w:val="num" w:pos="1152"/>
        </w:tabs>
        <w:spacing w:after="120" w:line="300" w:lineRule="exact"/>
        <w:ind w:left="1152"/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DP070-LON-DEV-01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마우스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오른쪽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단추로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연결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F912C57" w14:textId="77777777" w:rsidR="009B3037" w:rsidRPr="00F570DA" w:rsidRDefault="005F573C" w:rsidP="002B39BA">
      <w:pPr>
        <w:pStyle w:val="Ln1"/>
        <w:numPr>
          <w:ilvl w:val="0"/>
          <w:numId w:val="13"/>
        </w:numPr>
        <w:tabs>
          <w:tab w:val="clear" w:pos="720"/>
          <w:tab w:val="num" w:pos="1152"/>
        </w:tabs>
        <w:spacing w:after="120" w:line="300" w:lineRule="exact"/>
        <w:ind w:left="1152"/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시작될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때까지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기다립니다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F5EEA28" w14:textId="69A502E0" w:rsidR="005F573C" w:rsidRPr="00F570DA" w:rsidRDefault="005F573C" w:rsidP="00E55D5E">
      <w:pPr>
        <w:pStyle w:val="Le"/>
        <w:rPr>
          <w:rFonts w:eastAsia="Malgun Gothic" w:hint="eastAsia"/>
          <w:noProof/>
        </w:rPr>
      </w:pPr>
    </w:p>
    <w:p w14:paraId="5749F797" w14:textId="3AFCF521" w:rsidR="00084BC1" w:rsidRPr="00F570DA" w:rsidRDefault="00084BC1" w:rsidP="005F573C">
      <w:pPr>
        <w:keepNext/>
        <w:keepLines/>
        <w:suppressAutoHyphens/>
        <w:snapToGrid w:val="0"/>
        <w:spacing w:before="480" w:after="120" w:line="360" w:lineRule="exact"/>
        <w:outlineLvl w:val="0"/>
        <w:rPr>
          <w:rFonts w:ascii="Arial" w:eastAsia="Malgun Gothic" w:hAnsi="Arial" w:cs="Tahoma" w:hint="eastAsia"/>
          <w:b/>
          <w:bCs/>
          <w:noProof/>
          <w:kern w:val="32"/>
          <w:sz w:val="36"/>
          <w:szCs w:val="32"/>
        </w:rPr>
      </w:pPr>
      <w:bookmarkStart w:id="46" w:name="_Toc229911322"/>
      <w:bookmarkStart w:id="47" w:name="_Toc29999371"/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>가상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>머신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 xml:space="preserve"> </w:t>
      </w:r>
      <w:r w:rsidRPr="00F570DA">
        <w:rPr>
          <w:rFonts w:ascii="Arial" w:eastAsia="Malgun Gothic" w:hAnsi="Arial" w:hint="eastAsia"/>
          <w:b/>
          <w:bCs/>
          <w:noProof/>
          <w:sz w:val="36"/>
          <w:szCs w:val="32"/>
        </w:rPr>
        <w:t>구성</w:t>
      </w:r>
      <w:bookmarkEnd w:id="44"/>
      <w:bookmarkEnd w:id="46"/>
      <w:bookmarkEnd w:id="47"/>
    </w:p>
    <w:p w14:paraId="4BAC4DBF" w14:textId="77777777" w:rsidR="00084BC1" w:rsidRPr="00F570DA" w:rsidRDefault="00084BC1" w:rsidP="00084BC1">
      <w:pPr>
        <w:pStyle w:val="Note"/>
        <w:rPr>
          <w:rFonts w:ascii="Times New Roman" w:eastAsia="Malgun Gothic" w:hAnsi="Times New Roman" w:cs="Times New Roman" w:hint="eastAsia"/>
          <w:noProof/>
        </w:rPr>
      </w:pPr>
      <w:r w:rsidRPr="00F570DA">
        <w:rPr>
          <w:rStyle w:val="NotePrefix"/>
          <w:rFonts w:ascii="Times New Roman" w:eastAsia="Malgun Gothic" w:hAnsi="Times New Roman" w:hint="eastAsia"/>
          <w:noProof/>
        </w:rPr>
        <w:t>중요</w:t>
      </w:r>
      <w:r w:rsidRPr="00F570DA">
        <w:rPr>
          <w:rStyle w:val="NotePrefix"/>
          <w:rFonts w:ascii="Times New Roman" w:eastAsia="Malgun Gothic" w:hAnsi="Times New Roman" w:hint="eastAsia"/>
          <w:noProof/>
        </w:rPr>
        <w:t>:</w:t>
      </w:r>
      <w:r w:rsidRPr="00F570DA">
        <w:rPr>
          <w:rStyle w:val="Strong"/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여기에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제공되는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정보는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지역화를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통해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만들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있도록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충분히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완전해야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합니다</w:t>
      </w:r>
      <w:r w:rsidRPr="00F570DA">
        <w:rPr>
          <w:rFonts w:ascii="Times New Roman" w:eastAsia="Malgun Gothic" w:hAnsi="Times New Roman" w:hint="eastAsia"/>
          <w:noProof/>
        </w:rPr>
        <w:t xml:space="preserve">. </w:t>
      </w:r>
      <w:r w:rsidRPr="00F570DA">
        <w:rPr>
          <w:rFonts w:ascii="Times New Roman" w:eastAsia="Malgun Gothic" w:hAnsi="Times New Roman" w:hint="eastAsia"/>
          <w:noProof/>
        </w:rPr>
        <w:t>지역화를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통해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서버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환경을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만들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없는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경우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공급업체에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문의하고</w:t>
      </w:r>
      <w:r w:rsidRPr="00F570DA">
        <w:rPr>
          <w:rFonts w:ascii="Times New Roman" w:eastAsia="Malgun Gothic" w:hAnsi="Times New Roman" w:hint="eastAsia"/>
          <w:noProof/>
        </w:rPr>
        <w:t xml:space="preserve"> Courseware Support </w:t>
      </w:r>
      <w:r w:rsidRPr="00F570DA">
        <w:rPr>
          <w:rFonts w:ascii="Times New Roman" w:eastAsia="Malgun Gothic" w:hAnsi="Times New Roman" w:hint="eastAsia"/>
          <w:noProof/>
        </w:rPr>
        <w:t>팀에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문의해야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수도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있습니다</w:t>
      </w:r>
      <w:r w:rsidRPr="00F570DA">
        <w:rPr>
          <w:rFonts w:ascii="Times New Roman" w:eastAsia="Malgun Gothic" w:hAnsi="Times New Roman" w:hint="eastAsia"/>
          <w:noProof/>
        </w:rPr>
        <w:t xml:space="preserve">. </w:t>
      </w:r>
      <w:r w:rsidRPr="00F570DA">
        <w:rPr>
          <w:rFonts w:ascii="Times New Roman" w:eastAsia="Malgun Gothic" w:hAnsi="Times New Roman" w:hint="eastAsia"/>
          <w:noProof/>
        </w:rPr>
        <w:t>이는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공급업체가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환경을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만들기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위해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수행한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작업에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유일한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기록입니다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C2F75D3" w14:textId="77777777" w:rsidR="009B3037" w:rsidRPr="00F570DA" w:rsidRDefault="009B3037" w:rsidP="009B3037">
      <w:pPr>
        <w:pStyle w:val="Heading4"/>
        <w:rPr>
          <w:rFonts w:ascii="Arial" w:eastAsia="Malgun Gothic" w:hAnsi="Arial" w:cs="Arial" w:hint="eastAsia"/>
          <w:i w:val="0"/>
          <w:noProof/>
          <w:color w:val="auto"/>
          <w:kern w:val="32"/>
          <w:sz w:val="32"/>
          <w:szCs w:val="32"/>
        </w:rPr>
      </w:pPr>
      <w:bookmarkStart w:id="48" w:name="_Toc170638846"/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 xml:space="preserve">Ubuntu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구성</w:t>
      </w:r>
    </w:p>
    <w:p w14:paraId="33C7E689" w14:textId="77777777" w:rsidR="009B3037" w:rsidRPr="00F570DA" w:rsidRDefault="009B3037" w:rsidP="009B3037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Language(</w:t>
      </w:r>
      <w:r w:rsidRPr="00F570DA">
        <w:rPr>
          <w:rFonts w:ascii="Times New Roman" w:eastAsia="Malgun Gothic" w:hAnsi="Times New Roman" w:hint="eastAsia"/>
          <w:b/>
          <w:noProof/>
        </w:rPr>
        <w:t>언어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English(</w:t>
      </w:r>
      <w:r w:rsidRPr="00F570DA">
        <w:rPr>
          <w:rFonts w:ascii="Times New Roman" w:eastAsia="Malgun Gothic" w:hAnsi="Times New Roman" w:hint="eastAsia"/>
          <w:b/>
          <w:noProof/>
        </w:rPr>
        <w:t>영어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16E3E92B" w14:textId="77777777" w:rsidR="009B3037" w:rsidRPr="00F570DA" w:rsidRDefault="009B3037" w:rsidP="009B3037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ubuntu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아래쪽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화살표를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눌러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 xml:space="preserve">Install Ubuntu(Ubuntu 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강조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표시하고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074D077" w14:textId="77777777" w:rsidR="009B3037" w:rsidRPr="00F570DA" w:rsidRDefault="009B3037" w:rsidP="009B3037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Install(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Welcome(</w:t>
      </w:r>
      <w:r w:rsidRPr="00F570DA">
        <w:rPr>
          <w:rFonts w:ascii="Times New Roman" w:eastAsia="Malgun Gothic" w:hAnsi="Times New Roman" w:hint="eastAsia"/>
          <w:b/>
          <w:noProof/>
        </w:rPr>
        <w:t>시작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English(</w:t>
      </w:r>
      <w:r w:rsidRPr="00F570DA">
        <w:rPr>
          <w:rFonts w:ascii="Times New Roman" w:eastAsia="Malgun Gothic" w:hAnsi="Times New Roman" w:hint="eastAsia"/>
          <w:b/>
          <w:noProof/>
        </w:rPr>
        <w:t>영어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Continue(</w:t>
      </w:r>
      <w:r w:rsidRPr="00F570DA">
        <w:rPr>
          <w:rFonts w:ascii="Times New Roman" w:eastAsia="Malgun Gothic" w:hAnsi="Times New Roman" w:hint="eastAsia"/>
          <w:b/>
          <w:noProof/>
        </w:rPr>
        <w:t>계속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C6E47C2" w14:textId="77777777" w:rsidR="008F3136" w:rsidRPr="00F570DA" w:rsidRDefault="008F3136" w:rsidP="008F3136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Keyboard layout(</w:t>
      </w:r>
      <w:r w:rsidRPr="00F570DA">
        <w:rPr>
          <w:rFonts w:ascii="Times New Roman" w:eastAsia="Malgun Gothic" w:hAnsi="Times New Roman" w:hint="eastAsia"/>
          <w:b/>
          <w:noProof/>
        </w:rPr>
        <w:t>자판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배열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English (US)(</w:t>
      </w:r>
      <w:r w:rsidRPr="00F570DA">
        <w:rPr>
          <w:rFonts w:ascii="Times New Roman" w:eastAsia="Malgun Gothic" w:hAnsi="Times New Roman" w:hint="eastAsia"/>
          <w:b/>
          <w:noProof/>
        </w:rPr>
        <w:t>영어</w:t>
      </w:r>
      <w:r w:rsidRPr="00F570DA">
        <w:rPr>
          <w:rFonts w:ascii="Times New Roman" w:eastAsia="Malgun Gothic" w:hAnsi="Times New Roman" w:hint="eastAsia"/>
          <w:b/>
          <w:noProof/>
        </w:rPr>
        <w:t>(</w:t>
      </w:r>
      <w:r w:rsidRPr="00F570DA">
        <w:rPr>
          <w:rFonts w:ascii="Times New Roman" w:eastAsia="Malgun Gothic" w:hAnsi="Times New Roman" w:hint="eastAsia"/>
          <w:b/>
          <w:noProof/>
        </w:rPr>
        <w:t>미국</w:t>
      </w:r>
      <w:r w:rsidRPr="00F570DA">
        <w:rPr>
          <w:rFonts w:ascii="Times New Roman" w:eastAsia="Malgun Gothic" w:hAnsi="Times New Roman" w:hint="eastAsia"/>
          <w:b/>
          <w:noProof/>
        </w:rPr>
        <w:t>))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Continue(</w:t>
      </w:r>
      <w:r w:rsidRPr="00F570DA">
        <w:rPr>
          <w:rFonts w:ascii="Times New Roman" w:eastAsia="Malgun Gothic" w:hAnsi="Times New Roman" w:hint="eastAsia"/>
          <w:b/>
          <w:noProof/>
        </w:rPr>
        <w:t>계속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DC3D836" w14:textId="77777777" w:rsidR="008F3136" w:rsidRPr="00F570DA" w:rsidRDefault="008F3136" w:rsidP="008F3136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Updates and other software(</w:t>
      </w:r>
      <w:r w:rsidRPr="00F570DA">
        <w:rPr>
          <w:rFonts w:ascii="Times New Roman" w:eastAsia="Malgun Gothic" w:hAnsi="Times New Roman" w:hint="eastAsia"/>
          <w:b/>
          <w:noProof/>
        </w:rPr>
        <w:t>업데이트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및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기타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소프트웨어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Normal installation(</w:t>
      </w:r>
      <w:r w:rsidRPr="00F570DA">
        <w:rPr>
          <w:rFonts w:ascii="Times New Roman" w:eastAsia="Malgun Gothic" w:hAnsi="Times New Roman" w:hint="eastAsia"/>
          <w:b/>
          <w:noProof/>
        </w:rPr>
        <w:t>일반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Continue(</w:t>
      </w:r>
      <w:r w:rsidRPr="00F570DA">
        <w:rPr>
          <w:rFonts w:ascii="Times New Roman" w:eastAsia="Malgun Gothic" w:hAnsi="Times New Roman" w:hint="eastAsia"/>
          <w:b/>
          <w:noProof/>
        </w:rPr>
        <w:t>계속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D4A5753" w14:textId="77777777" w:rsidR="008F3136" w:rsidRPr="00F570DA" w:rsidRDefault="008F3136" w:rsidP="008F3136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Installation type(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유형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Erase disk and install Ubuntu(</w:t>
      </w:r>
      <w:r w:rsidRPr="00F570DA">
        <w:rPr>
          <w:rFonts w:ascii="Times New Roman" w:eastAsia="Malgun Gothic" w:hAnsi="Times New Roman" w:hint="eastAsia"/>
          <w:b/>
          <w:noProof/>
        </w:rPr>
        <w:t>디스크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지우기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및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Ubuntu 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Install Now(</w:t>
      </w:r>
      <w:r w:rsidRPr="00F570DA">
        <w:rPr>
          <w:rFonts w:ascii="Times New Roman" w:eastAsia="Malgun Gothic" w:hAnsi="Times New Roman" w:hint="eastAsia"/>
          <w:b/>
          <w:noProof/>
        </w:rPr>
        <w:t>지금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1804DE7A" w14:textId="77777777" w:rsidR="006D0AEB" w:rsidRPr="00F570DA" w:rsidRDefault="006D0AEB" w:rsidP="006D0AEB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lastRenderedPageBreak/>
        <w:t>Write the changes to disks?(</w:t>
      </w:r>
      <w:r w:rsidRPr="00F570DA">
        <w:rPr>
          <w:rFonts w:ascii="Times New Roman" w:eastAsia="Malgun Gothic" w:hAnsi="Times New Roman" w:hint="eastAsia"/>
          <w:b/>
          <w:noProof/>
        </w:rPr>
        <w:t>변경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사항을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디스크에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기록하시겠습니까</w:t>
      </w:r>
      <w:r w:rsidRPr="00F570DA">
        <w:rPr>
          <w:rFonts w:ascii="Times New Roman" w:eastAsia="Malgun Gothic" w:hAnsi="Times New Roman" w:hint="eastAsia"/>
          <w:b/>
          <w:noProof/>
        </w:rPr>
        <w:t>?)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Continue(</w:t>
      </w:r>
      <w:r w:rsidRPr="00F570DA">
        <w:rPr>
          <w:rFonts w:ascii="Times New Roman" w:eastAsia="Malgun Gothic" w:hAnsi="Times New Roman" w:hint="eastAsia"/>
          <w:b/>
          <w:noProof/>
        </w:rPr>
        <w:t>계속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DD7A133" w14:textId="77777777" w:rsidR="006D0AEB" w:rsidRPr="00F570DA" w:rsidRDefault="006D0AEB" w:rsidP="006D0AEB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Install(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Where are you?(</w:t>
      </w:r>
      <w:r w:rsidRPr="00F570DA">
        <w:rPr>
          <w:rFonts w:ascii="Times New Roman" w:eastAsia="Malgun Gothic" w:hAnsi="Times New Roman" w:hint="eastAsia"/>
          <w:b/>
          <w:noProof/>
        </w:rPr>
        <w:t>현재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위치는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어디입니까</w:t>
      </w:r>
      <w:r w:rsidRPr="00F570DA">
        <w:rPr>
          <w:rFonts w:ascii="Times New Roman" w:eastAsia="Malgun Gothic" w:hAnsi="Times New Roman" w:hint="eastAsia"/>
          <w:b/>
          <w:noProof/>
        </w:rPr>
        <w:t>?)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텍스트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Los Angeles Time(</w:t>
      </w:r>
      <w:r w:rsidRPr="00F570DA">
        <w:rPr>
          <w:rFonts w:ascii="Times New Roman" w:eastAsia="Malgun Gothic" w:hAnsi="Times New Roman" w:hint="eastAsia"/>
          <w:b/>
          <w:noProof/>
        </w:rPr>
        <w:t>로스앤젤레스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시간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Continue(</w:t>
      </w:r>
      <w:r w:rsidRPr="00F570DA">
        <w:rPr>
          <w:rFonts w:ascii="Times New Roman" w:eastAsia="Malgun Gothic" w:hAnsi="Times New Roman" w:hint="eastAsia"/>
          <w:b/>
          <w:noProof/>
        </w:rPr>
        <w:t>계속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44FE1D1" w14:textId="77777777" w:rsidR="006D0AEB" w:rsidRPr="00F570DA" w:rsidRDefault="006D0AEB" w:rsidP="006D0AEB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Who are you?(</w:t>
      </w:r>
      <w:r w:rsidRPr="00F570DA">
        <w:rPr>
          <w:rFonts w:ascii="Times New Roman" w:eastAsia="Malgun Gothic" w:hAnsi="Times New Roman" w:hint="eastAsia"/>
          <w:b/>
          <w:noProof/>
        </w:rPr>
        <w:t>본인의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정보는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어떻게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되나요</w:t>
      </w:r>
      <w:r w:rsidRPr="00F570DA">
        <w:rPr>
          <w:rFonts w:ascii="Times New Roman" w:eastAsia="Malgun Gothic" w:hAnsi="Times New Roman" w:hint="eastAsia"/>
          <w:b/>
          <w:noProof/>
        </w:rPr>
        <w:t>?)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페이지에서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아래와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같이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정보를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Continue(</w:t>
      </w:r>
      <w:r w:rsidRPr="00F570DA">
        <w:rPr>
          <w:rFonts w:ascii="Times New Roman" w:eastAsia="Malgun Gothic" w:hAnsi="Times New Roman" w:hint="eastAsia"/>
          <w:b/>
          <w:noProof/>
        </w:rPr>
        <w:t>계속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796E2EC" w14:textId="77777777" w:rsidR="006D0AEB" w:rsidRPr="00F570DA" w:rsidRDefault="006D0AEB" w:rsidP="00E55D5E">
      <w:pPr>
        <w:numPr>
          <w:ilvl w:val="1"/>
          <w:numId w:val="30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Your name(</w:t>
      </w:r>
      <w:r w:rsidRPr="00F570DA">
        <w:rPr>
          <w:rFonts w:ascii="Times New Roman" w:eastAsia="Malgun Gothic" w:hAnsi="Times New Roman" w:hint="eastAsia"/>
          <w:b/>
          <w:noProof/>
        </w:rPr>
        <w:t>이름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: azureuser</w:t>
      </w:r>
    </w:p>
    <w:p w14:paraId="628C42F6" w14:textId="1F66226C" w:rsidR="006D0AEB" w:rsidRPr="00F570DA" w:rsidRDefault="006D0AEB" w:rsidP="00E55D5E">
      <w:pPr>
        <w:numPr>
          <w:ilvl w:val="1"/>
          <w:numId w:val="30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Your computer</w:t>
      </w:r>
      <w:r w:rsidRPr="00F570DA">
        <w:rPr>
          <w:rFonts w:ascii="Times New Roman" w:eastAsia="Malgun Gothic" w:hAnsi="Times New Roman" w:hint="eastAsia"/>
          <w:b/>
          <w:noProof/>
        </w:rPr>
        <w:t>’</w:t>
      </w:r>
      <w:r w:rsidRPr="00F570DA">
        <w:rPr>
          <w:rFonts w:ascii="Times New Roman" w:eastAsia="Malgun Gothic" w:hAnsi="Times New Roman" w:hint="eastAsia"/>
          <w:b/>
          <w:noProof/>
        </w:rPr>
        <w:t>s name(</w:t>
      </w:r>
      <w:r w:rsidRPr="00F570DA">
        <w:rPr>
          <w:rFonts w:ascii="Times New Roman" w:eastAsia="Malgun Gothic" w:hAnsi="Times New Roman" w:hint="eastAsia"/>
          <w:b/>
          <w:noProof/>
        </w:rPr>
        <w:t>컴퓨터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이름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: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LON-DEV-01</w:t>
      </w:r>
    </w:p>
    <w:p w14:paraId="39F1BF4B" w14:textId="77777777" w:rsidR="006D0AEB" w:rsidRPr="00F570DA" w:rsidRDefault="006D0AEB" w:rsidP="00E55D5E">
      <w:pPr>
        <w:numPr>
          <w:ilvl w:val="1"/>
          <w:numId w:val="30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Pick a username(</w:t>
      </w:r>
      <w:r w:rsidRPr="00F570DA">
        <w:rPr>
          <w:rFonts w:ascii="Times New Roman" w:eastAsia="Malgun Gothic" w:hAnsi="Times New Roman" w:hint="eastAsia"/>
          <w:b/>
          <w:noProof/>
        </w:rPr>
        <w:t>사용자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이름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선택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: azureuser</w:t>
      </w:r>
    </w:p>
    <w:p w14:paraId="0A44779E" w14:textId="77777777" w:rsidR="006D0AEB" w:rsidRPr="00F570DA" w:rsidRDefault="006D0AEB" w:rsidP="00E55D5E">
      <w:pPr>
        <w:numPr>
          <w:ilvl w:val="1"/>
          <w:numId w:val="30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Choose a password(</w:t>
      </w:r>
      <w:r w:rsidRPr="00F570DA">
        <w:rPr>
          <w:rFonts w:ascii="Times New Roman" w:eastAsia="Malgun Gothic" w:hAnsi="Times New Roman" w:hint="eastAsia"/>
          <w:b/>
          <w:noProof/>
        </w:rPr>
        <w:t>암호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선택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: Pa55w.rd</w:t>
      </w:r>
    </w:p>
    <w:p w14:paraId="7FAD93EE" w14:textId="77777777" w:rsidR="006D0AEB" w:rsidRPr="00F570DA" w:rsidRDefault="006D0AEB" w:rsidP="00E55D5E">
      <w:pPr>
        <w:numPr>
          <w:ilvl w:val="1"/>
          <w:numId w:val="30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Confirm your password(</w:t>
      </w:r>
      <w:r w:rsidRPr="00F570DA">
        <w:rPr>
          <w:rFonts w:ascii="Times New Roman" w:eastAsia="Malgun Gothic" w:hAnsi="Times New Roman" w:hint="eastAsia"/>
          <w:b/>
          <w:noProof/>
        </w:rPr>
        <w:t>암호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확인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: Pa55w.rd</w:t>
      </w:r>
    </w:p>
    <w:p w14:paraId="4110FFC1" w14:textId="77777777" w:rsidR="009B3037" w:rsidRPr="00F570DA" w:rsidRDefault="006D0AEB" w:rsidP="009B3037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Ubuntu</w:t>
      </w:r>
      <w:r w:rsidRPr="00F570DA">
        <w:rPr>
          <w:rFonts w:ascii="Times New Roman" w:eastAsia="Malgun Gothic" w:hAnsi="Times New Roman" w:hint="eastAsia"/>
          <w:noProof/>
        </w:rPr>
        <w:t>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설치되는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동안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기다립니다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4307757" w14:textId="77777777" w:rsidR="00571CF0" w:rsidRPr="00F570DA" w:rsidRDefault="00571CF0" w:rsidP="00571CF0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Installation Complete(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완료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Restart Now(</w:t>
      </w:r>
      <w:r w:rsidRPr="00F570DA">
        <w:rPr>
          <w:rFonts w:ascii="Times New Roman" w:eastAsia="Malgun Gothic" w:hAnsi="Times New Roman" w:hint="eastAsia"/>
          <w:b/>
          <w:noProof/>
        </w:rPr>
        <w:t>지금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다시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시작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42E8375" w14:textId="77777777" w:rsidR="006D0AEB" w:rsidRPr="00F570DA" w:rsidRDefault="00C634A7" w:rsidP="009B3037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Please remove the installation medium, then press ENTER(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미디어를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제거하고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b/>
          <w:noProof/>
        </w:rPr>
        <w:t>키를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누르십시오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메시지가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표시되면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7760F4B" w14:textId="77777777" w:rsidR="009B3037" w:rsidRPr="00F570DA" w:rsidRDefault="00FF5E3A" w:rsidP="009B3037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재부팅되면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암호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pa55w.rd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사용하여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azureuser</w:t>
      </w:r>
      <w:r w:rsidRPr="00F570DA">
        <w:rPr>
          <w:rFonts w:ascii="Times New Roman" w:eastAsia="Malgun Gothic" w:hAnsi="Times New Roman" w:hint="eastAsia"/>
          <w:noProof/>
        </w:rPr>
        <w:t>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로그인합니다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3735B0C0" w14:textId="77777777" w:rsidR="00080944" w:rsidRPr="00F570DA" w:rsidRDefault="00080944" w:rsidP="00080944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What</w:t>
      </w:r>
      <w:r w:rsidRPr="00F570DA">
        <w:rPr>
          <w:rFonts w:ascii="Times New Roman" w:eastAsia="Malgun Gothic" w:hAnsi="Times New Roman" w:hint="eastAsia"/>
          <w:b/>
          <w:noProof/>
        </w:rPr>
        <w:t>’</w:t>
      </w:r>
      <w:r w:rsidRPr="00F570DA">
        <w:rPr>
          <w:rFonts w:ascii="Times New Roman" w:eastAsia="Malgun Gothic" w:hAnsi="Times New Roman" w:hint="eastAsia"/>
          <w:b/>
          <w:noProof/>
        </w:rPr>
        <w:t>s new in Ubuntu(Ubuntu</w:t>
      </w:r>
      <w:r w:rsidRPr="00F570DA">
        <w:rPr>
          <w:rFonts w:ascii="Times New Roman" w:eastAsia="Malgun Gothic" w:hAnsi="Times New Roman" w:hint="eastAsia"/>
          <w:b/>
          <w:noProof/>
        </w:rPr>
        <w:t>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새로운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기능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Next(</w:t>
      </w:r>
      <w:r w:rsidRPr="00F570DA">
        <w:rPr>
          <w:rFonts w:ascii="Times New Roman" w:eastAsia="Malgun Gothic" w:hAnsi="Times New Roman" w:hint="eastAsia"/>
          <w:b/>
          <w:noProof/>
        </w:rPr>
        <w:t>다음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1CA7CEF" w14:textId="77777777" w:rsidR="00080944" w:rsidRPr="00F570DA" w:rsidRDefault="00080944" w:rsidP="00080944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Livepatch(</w:t>
      </w:r>
      <w:r w:rsidRPr="00F570DA">
        <w:rPr>
          <w:rFonts w:ascii="Times New Roman" w:eastAsia="Malgun Gothic" w:hAnsi="Times New Roman" w:hint="eastAsia"/>
          <w:b/>
          <w:noProof/>
        </w:rPr>
        <w:t>라이브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패치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Next(</w:t>
      </w:r>
      <w:r w:rsidRPr="00F570DA">
        <w:rPr>
          <w:rFonts w:ascii="Times New Roman" w:eastAsia="Malgun Gothic" w:hAnsi="Times New Roman" w:hint="eastAsia"/>
          <w:b/>
          <w:noProof/>
        </w:rPr>
        <w:t>다음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7027A5BA" w14:textId="77777777" w:rsidR="00080944" w:rsidRPr="00F570DA" w:rsidRDefault="00080944" w:rsidP="00080944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lastRenderedPageBreak/>
        <w:t xml:space="preserve">Help improve Ubuntu(Ubuntu </w:t>
      </w:r>
      <w:r w:rsidRPr="00F570DA">
        <w:rPr>
          <w:rFonts w:ascii="Times New Roman" w:eastAsia="Malgun Gothic" w:hAnsi="Times New Roman" w:hint="eastAsia"/>
          <w:b/>
          <w:noProof/>
        </w:rPr>
        <w:t>제품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개선에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참여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No, don</w:t>
      </w:r>
      <w:r w:rsidRPr="00F570DA">
        <w:rPr>
          <w:rFonts w:ascii="Times New Roman" w:eastAsia="Malgun Gothic" w:hAnsi="Times New Roman" w:hint="eastAsia"/>
          <w:b/>
          <w:noProof/>
        </w:rPr>
        <w:t>’</w:t>
      </w:r>
      <w:r w:rsidRPr="00F570DA">
        <w:rPr>
          <w:rFonts w:ascii="Times New Roman" w:eastAsia="Malgun Gothic" w:hAnsi="Times New Roman" w:hint="eastAsia"/>
          <w:b/>
          <w:noProof/>
        </w:rPr>
        <w:t>t send system info(</w:t>
      </w:r>
      <w:r w:rsidRPr="00F570DA">
        <w:rPr>
          <w:rFonts w:ascii="Times New Roman" w:eastAsia="Malgun Gothic" w:hAnsi="Times New Roman" w:hint="eastAsia"/>
          <w:b/>
          <w:noProof/>
        </w:rPr>
        <w:t>아니요</w:t>
      </w:r>
      <w:r w:rsidRPr="00F570DA">
        <w:rPr>
          <w:rFonts w:ascii="Times New Roman" w:eastAsia="Malgun Gothic" w:hAnsi="Times New Roman" w:hint="eastAsia"/>
          <w:b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b/>
          <w:noProof/>
        </w:rPr>
        <w:t>시스템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정보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보내지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않음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Next(</w:t>
      </w:r>
      <w:r w:rsidRPr="00F570DA">
        <w:rPr>
          <w:rFonts w:ascii="Times New Roman" w:eastAsia="Malgun Gothic" w:hAnsi="Times New Roman" w:hint="eastAsia"/>
          <w:b/>
          <w:noProof/>
        </w:rPr>
        <w:t>다음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778AFF0F" w14:textId="331B3099" w:rsidR="00FF5E3A" w:rsidRPr="00F570DA" w:rsidRDefault="00B11FAF" w:rsidP="00E55D5E">
      <w:pPr>
        <w:numPr>
          <w:ilvl w:val="0"/>
          <w:numId w:val="18"/>
        </w:numPr>
        <w:rPr>
          <w:rFonts w:ascii="Times New Roman" w:eastAsia="Malgun Gothic" w:hAnsi="Times New Roman" w:hint="eastAsia"/>
          <w:noProof/>
          <w:sz w:val="20"/>
          <w:szCs w:val="20"/>
        </w:rPr>
      </w:pPr>
      <w:r w:rsidRPr="00F570DA">
        <w:rPr>
          <w:rFonts w:ascii="Times New Roman" w:eastAsia="Malgun Gothic" w:hAnsi="Times New Roman" w:hint="eastAsia"/>
          <w:b/>
          <w:noProof/>
        </w:rPr>
        <w:t>Ready to go(</w:t>
      </w:r>
      <w:r w:rsidRPr="00F570DA">
        <w:rPr>
          <w:rFonts w:ascii="Times New Roman" w:eastAsia="Malgun Gothic" w:hAnsi="Times New Roman" w:hint="eastAsia"/>
          <w:b/>
          <w:noProof/>
        </w:rPr>
        <w:t>진행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완료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Done(</w:t>
      </w:r>
      <w:r w:rsidRPr="00F570DA">
        <w:rPr>
          <w:rFonts w:ascii="Times New Roman" w:eastAsia="Malgun Gothic" w:hAnsi="Times New Roman" w:hint="eastAsia"/>
          <w:b/>
          <w:noProof/>
        </w:rPr>
        <w:t>완료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A67CF19" w14:textId="77777777" w:rsidR="009B3037" w:rsidRPr="00F570DA" w:rsidRDefault="009B3037" w:rsidP="00E55D5E">
      <w:pPr>
        <w:pStyle w:val="Le"/>
        <w:rPr>
          <w:rFonts w:ascii="Times New Roman" w:eastAsia="Malgun Gothic" w:hAnsi="Times New Roman" w:hint="eastAsia"/>
          <w:noProof/>
        </w:rPr>
      </w:pPr>
    </w:p>
    <w:p w14:paraId="30732581" w14:textId="77777777" w:rsidR="00C85100" w:rsidRPr="00F570DA" w:rsidRDefault="00C85100">
      <w:pPr>
        <w:spacing w:after="0" w:line="240" w:lineRule="auto"/>
        <w:rPr>
          <w:rFonts w:ascii="Arial" w:eastAsia="Malgun Gothic" w:hAnsi="Arial" w:cs="Arial" w:hint="eastAsia"/>
          <w:b/>
          <w:bCs/>
          <w:iCs/>
          <w:noProof/>
          <w:kern w:val="32"/>
          <w:sz w:val="32"/>
          <w:szCs w:val="32"/>
        </w:rPr>
      </w:pPr>
      <w:bookmarkStart w:id="49" w:name="_Toc242795264"/>
      <w:r w:rsidRPr="00F570DA">
        <w:rPr>
          <w:rFonts w:eastAsia="Malgun Gothic" w:hint="eastAsia"/>
          <w:noProof/>
        </w:rPr>
        <w:br w:type="page"/>
      </w:r>
    </w:p>
    <w:p w14:paraId="438F9746" w14:textId="0067FD75" w:rsidR="006B0DFD" w:rsidRPr="00F570DA" w:rsidRDefault="006B0DFD" w:rsidP="00094ACC">
      <w:pPr>
        <w:pStyle w:val="Heading4"/>
        <w:rPr>
          <w:rFonts w:ascii="Arial" w:eastAsia="Malgun Gothic" w:hAnsi="Arial" w:cs="Arial" w:hint="eastAsia"/>
          <w:i w:val="0"/>
          <w:noProof/>
          <w:color w:val="auto"/>
          <w:kern w:val="32"/>
          <w:sz w:val="32"/>
          <w:szCs w:val="32"/>
        </w:rPr>
      </w:pP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lastRenderedPageBreak/>
        <w:t>가상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 xml:space="preserve">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머신에서</w:t>
      </w:r>
      <w:bookmarkEnd w:id="49"/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 xml:space="preserve">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네트워크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 xml:space="preserve">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설정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 xml:space="preserve">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구성</w:t>
      </w:r>
    </w:p>
    <w:p w14:paraId="76AB2FDE" w14:textId="6C0A01AA" w:rsidR="00127A19" w:rsidRPr="00F570DA" w:rsidRDefault="00127A19" w:rsidP="00E55D5E">
      <w:pPr>
        <w:numPr>
          <w:ilvl w:val="0"/>
          <w:numId w:val="31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바탕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화면의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오른쪽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상단에서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드롭다운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화살표를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Wired Off(</w:t>
      </w:r>
      <w:r w:rsidRPr="00F570DA">
        <w:rPr>
          <w:rFonts w:ascii="Times New Roman" w:eastAsia="Malgun Gothic" w:hAnsi="Times New Roman" w:hint="eastAsia"/>
          <w:b/>
          <w:noProof/>
        </w:rPr>
        <w:t>유선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해제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Wired Settings(</w:t>
      </w:r>
      <w:r w:rsidRPr="00F570DA">
        <w:rPr>
          <w:rFonts w:ascii="Times New Roman" w:eastAsia="Malgun Gothic" w:hAnsi="Times New Roman" w:hint="eastAsia"/>
          <w:b/>
          <w:noProof/>
        </w:rPr>
        <w:t>유선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설정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05856E1" w14:textId="77777777" w:rsidR="00127A19" w:rsidRPr="00F570DA" w:rsidRDefault="00127A19" w:rsidP="00E55D5E">
      <w:pPr>
        <w:numPr>
          <w:ilvl w:val="0"/>
          <w:numId w:val="31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Network(</w:t>
      </w:r>
      <w:r w:rsidRPr="00F570DA">
        <w:rPr>
          <w:rFonts w:ascii="Times New Roman" w:eastAsia="Malgun Gothic" w:hAnsi="Times New Roman" w:hint="eastAsia"/>
          <w:b/>
          <w:noProof/>
        </w:rPr>
        <w:t>네트워크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Wired(</w:t>
      </w:r>
      <w:r w:rsidRPr="00F570DA">
        <w:rPr>
          <w:rFonts w:ascii="Times New Roman" w:eastAsia="Malgun Gothic" w:hAnsi="Times New Roman" w:hint="eastAsia"/>
          <w:b/>
          <w:noProof/>
        </w:rPr>
        <w:t>유선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섹션에서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톱니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모양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아이콘을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7809B9B2" w14:textId="77777777" w:rsidR="00127A19" w:rsidRPr="00F570DA" w:rsidRDefault="00127A19" w:rsidP="00E55D5E">
      <w:pPr>
        <w:numPr>
          <w:ilvl w:val="0"/>
          <w:numId w:val="31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Wired(</w:t>
      </w:r>
      <w:r w:rsidRPr="00F570DA">
        <w:rPr>
          <w:rFonts w:ascii="Times New Roman" w:eastAsia="Malgun Gothic" w:hAnsi="Times New Roman" w:hint="eastAsia"/>
          <w:b/>
          <w:noProof/>
        </w:rPr>
        <w:t>유선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Details(</w:t>
      </w:r>
      <w:r w:rsidRPr="00F570DA">
        <w:rPr>
          <w:rFonts w:ascii="Times New Roman" w:eastAsia="Malgun Gothic" w:hAnsi="Times New Roman" w:hint="eastAsia"/>
          <w:b/>
          <w:noProof/>
        </w:rPr>
        <w:t>세부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정보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탭에서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Make available to other users(</w:t>
      </w:r>
      <w:r w:rsidRPr="00F570DA">
        <w:rPr>
          <w:rFonts w:ascii="Times New Roman" w:eastAsia="Malgun Gothic" w:hAnsi="Times New Roman" w:hint="eastAsia"/>
          <w:b/>
          <w:noProof/>
        </w:rPr>
        <w:t>다른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사용자가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사용할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있도록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설정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확인란을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취소합니다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825D834" w14:textId="77777777" w:rsidR="00EC7CF1" w:rsidRPr="00F570DA" w:rsidRDefault="00127A19" w:rsidP="00E55D5E">
      <w:pPr>
        <w:numPr>
          <w:ilvl w:val="0"/>
          <w:numId w:val="31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IPv4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탭에서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같이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정보를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Apply(</w:t>
      </w:r>
      <w:r w:rsidRPr="00F570DA">
        <w:rPr>
          <w:rFonts w:ascii="Times New Roman" w:eastAsia="Malgun Gothic" w:hAnsi="Times New Roman" w:hint="eastAsia"/>
          <w:b/>
          <w:noProof/>
        </w:rPr>
        <w:t>적용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EE40427" w14:textId="4D14C0FF" w:rsidR="00EC7CF1" w:rsidRPr="00F570DA" w:rsidRDefault="00127A19" w:rsidP="00E55D5E">
      <w:pPr>
        <w:numPr>
          <w:ilvl w:val="1"/>
          <w:numId w:val="31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 xml:space="preserve">IPv4 Method(IPv4 </w:t>
      </w:r>
      <w:r w:rsidRPr="00F570DA">
        <w:rPr>
          <w:rFonts w:ascii="Times New Roman" w:eastAsia="Malgun Gothic" w:hAnsi="Times New Roman" w:hint="eastAsia"/>
          <w:b/>
          <w:noProof/>
        </w:rPr>
        <w:t>방식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: Manual(</w:t>
      </w:r>
      <w:r w:rsidRPr="00F570DA">
        <w:rPr>
          <w:rFonts w:ascii="Times New Roman" w:eastAsia="Malgun Gothic" w:hAnsi="Times New Roman" w:hint="eastAsia"/>
          <w:noProof/>
        </w:rPr>
        <w:t>수동</w:t>
      </w:r>
      <w:r w:rsidRPr="00F570DA">
        <w:rPr>
          <w:rFonts w:ascii="Times New Roman" w:eastAsia="Malgun Gothic" w:hAnsi="Times New Roman" w:hint="eastAsia"/>
          <w:noProof/>
        </w:rPr>
        <w:t>)</w:t>
      </w:r>
    </w:p>
    <w:p w14:paraId="1C802E07" w14:textId="77777777" w:rsidR="00EC7CF1" w:rsidRPr="00F570DA" w:rsidRDefault="00EC7CF1" w:rsidP="00E55D5E">
      <w:pPr>
        <w:numPr>
          <w:ilvl w:val="1"/>
          <w:numId w:val="31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Addresses(</w:t>
      </w:r>
      <w:r w:rsidRPr="00F570DA">
        <w:rPr>
          <w:rFonts w:ascii="Times New Roman" w:eastAsia="Malgun Gothic" w:hAnsi="Times New Roman" w:hint="eastAsia"/>
          <w:b/>
          <w:noProof/>
        </w:rPr>
        <w:t>주소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:</w:t>
      </w:r>
    </w:p>
    <w:p w14:paraId="7C727E8F" w14:textId="77777777" w:rsidR="00EC7CF1" w:rsidRPr="00F570DA" w:rsidRDefault="00EC7CF1" w:rsidP="00E55D5E">
      <w:pPr>
        <w:numPr>
          <w:ilvl w:val="2"/>
          <w:numId w:val="31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Address(</w:t>
      </w:r>
      <w:r w:rsidRPr="00F570DA">
        <w:rPr>
          <w:rFonts w:ascii="Times New Roman" w:eastAsia="Malgun Gothic" w:hAnsi="Times New Roman" w:hint="eastAsia"/>
          <w:b/>
          <w:noProof/>
        </w:rPr>
        <w:t>주소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: 172.16.0.20</w:t>
      </w:r>
    </w:p>
    <w:p w14:paraId="4F6E20BF" w14:textId="77777777" w:rsidR="00EC7CF1" w:rsidRPr="00F570DA" w:rsidRDefault="00EC7CF1" w:rsidP="00E55D5E">
      <w:pPr>
        <w:numPr>
          <w:ilvl w:val="2"/>
          <w:numId w:val="31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Gateway(</w:t>
      </w:r>
      <w:r w:rsidRPr="00F570DA">
        <w:rPr>
          <w:rFonts w:ascii="Times New Roman" w:eastAsia="Malgun Gothic" w:hAnsi="Times New Roman" w:hint="eastAsia"/>
          <w:b/>
          <w:noProof/>
        </w:rPr>
        <w:t>게이트웨이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: 172.16.0.1</w:t>
      </w:r>
    </w:p>
    <w:p w14:paraId="4EEB0F56" w14:textId="303CCE74" w:rsidR="00127A19" w:rsidRPr="00F570DA" w:rsidRDefault="00EC7CF1" w:rsidP="00E55D5E">
      <w:pPr>
        <w:numPr>
          <w:ilvl w:val="1"/>
          <w:numId w:val="31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DNS</w:t>
      </w:r>
      <w:r w:rsidRPr="00F570DA">
        <w:rPr>
          <w:rFonts w:ascii="Times New Roman" w:eastAsia="Malgun Gothic" w:hAnsi="Times New Roman" w:hint="eastAsia"/>
          <w:noProof/>
        </w:rPr>
        <w:t xml:space="preserve">: </w:t>
      </w:r>
      <w:r w:rsidRPr="00F570DA">
        <w:rPr>
          <w:rFonts w:ascii="Times New Roman" w:eastAsia="Malgun Gothic" w:hAnsi="Times New Roman" w:hint="eastAsia"/>
          <w:i/>
          <w:noProof/>
        </w:rPr>
        <w:t>네트워크의</w:t>
      </w:r>
      <w:r w:rsidRPr="00F570DA">
        <w:rPr>
          <w:rFonts w:ascii="Times New Roman" w:eastAsia="Malgun Gothic" w:hAnsi="Times New Roman" w:hint="eastAsia"/>
          <w:i/>
          <w:noProof/>
        </w:rPr>
        <w:t xml:space="preserve"> </w:t>
      </w:r>
      <w:r w:rsidRPr="00F570DA">
        <w:rPr>
          <w:rFonts w:ascii="Times New Roman" w:eastAsia="Malgun Gothic" w:hAnsi="Times New Roman" w:hint="eastAsia"/>
          <w:i/>
          <w:noProof/>
        </w:rPr>
        <w:t>유효한</w:t>
      </w:r>
      <w:r w:rsidRPr="00F570DA">
        <w:rPr>
          <w:rFonts w:ascii="Times New Roman" w:eastAsia="Malgun Gothic" w:hAnsi="Times New Roman" w:hint="eastAsia"/>
          <w:i/>
          <w:noProof/>
        </w:rPr>
        <w:t xml:space="preserve"> DNS </w:t>
      </w:r>
      <w:r w:rsidRPr="00F570DA">
        <w:rPr>
          <w:rFonts w:ascii="Times New Roman" w:eastAsia="Malgun Gothic" w:hAnsi="Times New Roman" w:hint="eastAsia"/>
          <w:i/>
          <w:noProof/>
        </w:rPr>
        <w:t>계정</w:t>
      </w:r>
    </w:p>
    <w:p w14:paraId="2AB828D1" w14:textId="6717239D" w:rsidR="006B0DFD" w:rsidRPr="00F570DA" w:rsidRDefault="00ED748E" w:rsidP="00E55D5E">
      <w:pPr>
        <w:numPr>
          <w:ilvl w:val="0"/>
          <w:numId w:val="31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Network(</w:t>
      </w:r>
      <w:r w:rsidRPr="00F570DA">
        <w:rPr>
          <w:rFonts w:ascii="Times New Roman" w:eastAsia="Malgun Gothic" w:hAnsi="Times New Roman" w:hint="eastAsia"/>
          <w:b/>
          <w:noProof/>
        </w:rPr>
        <w:t>네트워크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닫습니다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4FEE85F" w14:textId="77777777" w:rsidR="00294474" w:rsidRPr="00F570DA" w:rsidRDefault="00294474" w:rsidP="00E55D5E">
      <w:pPr>
        <w:pStyle w:val="Le"/>
        <w:rPr>
          <w:rFonts w:ascii="Times New Roman" w:eastAsia="Malgun Gothic" w:hAnsi="Times New Roman" w:hint="eastAsia"/>
          <w:noProof/>
        </w:rPr>
      </w:pPr>
    </w:p>
    <w:p w14:paraId="1FED0400" w14:textId="594066B4" w:rsidR="001C3704" w:rsidRPr="00F570DA" w:rsidRDefault="001C3704" w:rsidP="001C3704">
      <w:pPr>
        <w:pStyle w:val="Heading4"/>
        <w:rPr>
          <w:rFonts w:ascii="Arial" w:eastAsia="Malgun Gothic" w:hAnsi="Arial" w:cs="Arial" w:hint="eastAsia"/>
          <w:i w:val="0"/>
          <w:noProof/>
          <w:color w:val="auto"/>
          <w:sz w:val="32"/>
          <w:szCs w:val="32"/>
        </w:rPr>
      </w:pP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업데이트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 xml:space="preserve">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설치</w:t>
      </w:r>
    </w:p>
    <w:p w14:paraId="62BF332A" w14:textId="3C4EEB68" w:rsidR="001C3704" w:rsidRPr="00F570DA" w:rsidRDefault="001C3704" w:rsidP="001C3704">
      <w:pPr>
        <w:pStyle w:val="ListParagraph"/>
        <w:numPr>
          <w:ilvl w:val="0"/>
          <w:numId w:val="32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바탕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화면에서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Show Applications(</w:t>
      </w:r>
      <w:r w:rsidRPr="00F570DA">
        <w:rPr>
          <w:rFonts w:ascii="Times New Roman" w:eastAsia="Malgun Gothic" w:hAnsi="Times New Roman" w:hint="eastAsia"/>
          <w:b/>
          <w:noProof/>
        </w:rPr>
        <w:t>애플리케이션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표시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아래로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스크롤하여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Software Updater(</w:t>
      </w:r>
      <w:r w:rsidRPr="00F570DA">
        <w:rPr>
          <w:rFonts w:ascii="Times New Roman" w:eastAsia="Malgun Gothic" w:hAnsi="Times New Roman" w:hint="eastAsia"/>
          <w:b/>
          <w:noProof/>
        </w:rPr>
        <w:t>소프트웨어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업데이터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110E3427" w14:textId="6EB95480" w:rsidR="001C3704" w:rsidRPr="00F570DA" w:rsidRDefault="001C3704" w:rsidP="001C3704">
      <w:pPr>
        <w:pStyle w:val="ListParagraph"/>
        <w:numPr>
          <w:ilvl w:val="0"/>
          <w:numId w:val="32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Software Updater(</w:t>
      </w:r>
      <w:r w:rsidRPr="00F570DA">
        <w:rPr>
          <w:rFonts w:ascii="Times New Roman" w:eastAsia="Malgun Gothic" w:hAnsi="Times New Roman" w:hint="eastAsia"/>
          <w:b/>
          <w:noProof/>
        </w:rPr>
        <w:t>소프트웨어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업데이터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Install Now(</w:t>
      </w:r>
      <w:r w:rsidRPr="00F570DA">
        <w:rPr>
          <w:rFonts w:ascii="Times New Roman" w:eastAsia="Malgun Gothic" w:hAnsi="Times New Roman" w:hint="eastAsia"/>
          <w:b/>
          <w:noProof/>
        </w:rPr>
        <w:t>지금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3622E19" w14:textId="3472A45C" w:rsidR="001C3704" w:rsidRPr="00F570DA" w:rsidRDefault="001C3704" w:rsidP="001C3704">
      <w:pPr>
        <w:pStyle w:val="ListParagraph"/>
        <w:numPr>
          <w:ilvl w:val="0"/>
          <w:numId w:val="32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Software Updater(</w:t>
      </w:r>
      <w:r w:rsidRPr="00F570DA">
        <w:rPr>
          <w:rFonts w:ascii="Times New Roman" w:eastAsia="Malgun Gothic" w:hAnsi="Times New Roman" w:hint="eastAsia"/>
          <w:b/>
          <w:noProof/>
        </w:rPr>
        <w:t>소프트웨어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업데이터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Restart Now(</w:t>
      </w:r>
      <w:r w:rsidRPr="00F570DA">
        <w:rPr>
          <w:rFonts w:ascii="Times New Roman" w:eastAsia="Malgun Gothic" w:hAnsi="Times New Roman" w:hint="eastAsia"/>
          <w:b/>
          <w:noProof/>
        </w:rPr>
        <w:t>지금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다시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시작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D182342" w14:textId="3D59CAA8" w:rsidR="001C3704" w:rsidRPr="00F570DA" w:rsidRDefault="001C3704" w:rsidP="001C3704">
      <w:pPr>
        <w:pStyle w:val="ListParagraph"/>
        <w:numPr>
          <w:ilvl w:val="0"/>
          <w:numId w:val="32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재부팅되면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암호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pa55w.rd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사용하여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azureuser</w:t>
      </w:r>
      <w:r w:rsidRPr="00F570DA">
        <w:rPr>
          <w:rFonts w:ascii="Times New Roman" w:eastAsia="Malgun Gothic" w:hAnsi="Times New Roman" w:hint="eastAsia"/>
          <w:noProof/>
        </w:rPr>
        <w:t>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로그인합니다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38C05B16" w14:textId="5A553B82" w:rsidR="00823F01" w:rsidRPr="00F570DA" w:rsidRDefault="00823F01" w:rsidP="001C3704">
      <w:pPr>
        <w:pStyle w:val="ListParagraph"/>
        <w:numPr>
          <w:ilvl w:val="0"/>
          <w:numId w:val="32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bCs/>
          <w:noProof/>
        </w:rPr>
        <w:lastRenderedPageBreak/>
        <w:t>Activities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terminal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Terminal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아이콘을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마우스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오른쪽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단추로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Add to Favorites(</w:t>
      </w:r>
      <w:r w:rsidRPr="00F570DA">
        <w:rPr>
          <w:rFonts w:ascii="Times New Roman" w:eastAsia="Malgun Gothic" w:hAnsi="Times New Roman" w:hint="eastAsia"/>
          <w:b/>
          <w:bCs/>
          <w:noProof/>
        </w:rPr>
        <w:t>즐겨찾기에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추가</w:t>
      </w:r>
      <w:r w:rsidRPr="00F570DA">
        <w:rPr>
          <w:rFonts w:ascii="Times New Roman" w:eastAsia="Malgun Gothic" w:hAnsi="Times New Roman" w:hint="eastAsia"/>
          <w:b/>
          <w:bCs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6FE249C" w14:textId="77777777" w:rsidR="001C3704" w:rsidRPr="00F570DA" w:rsidRDefault="001C3704" w:rsidP="00E55D5E">
      <w:pPr>
        <w:pStyle w:val="Le"/>
        <w:rPr>
          <w:rFonts w:ascii="Times New Roman" w:eastAsia="Malgun Gothic" w:hAnsi="Times New Roman" w:hint="eastAsia"/>
          <w:noProof/>
        </w:rPr>
      </w:pPr>
    </w:p>
    <w:p w14:paraId="422547A6" w14:textId="5E734FF3" w:rsidR="00ED748E" w:rsidRPr="00F570DA" w:rsidRDefault="00ED748E" w:rsidP="00ED748E">
      <w:pPr>
        <w:pStyle w:val="Heading4"/>
        <w:rPr>
          <w:rFonts w:ascii="Arial" w:eastAsia="Malgun Gothic" w:hAnsi="Arial" w:cs="Arial" w:hint="eastAsia"/>
          <w:i w:val="0"/>
          <w:noProof/>
          <w:color w:val="auto"/>
          <w:sz w:val="32"/>
          <w:szCs w:val="32"/>
        </w:rPr>
      </w:pP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 xml:space="preserve">PostgreSQL 10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설치</w:t>
      </w:r>
    </w:p>
    <w:p w14:paraId="2B3A7B8E" w14:textId="77777777" w:rsidR="00ED748E" w:rsidRPr="00F570DA" w:rsidRDefault="00ED748E" w:rsidP="00E55D5E">
      <w:pPr>
        <w:pStyle w:val="ListParagraph"/>
        <w:numPr>
          <w:ilvl w:val="0"/>
          <w:numId w:val="3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바탕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화면에서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Show Applications(</w:t>
      </w:r>
      <w:r w:rsidRPr="00F570DA">
        <w:rPr>
          <w:rFonts w:ascii="Times New Roman" w:eastAsia="Malgun Gothic" w:hAnsi="Times New Roman" w:hint="eastAsia"/>
          <w:b/>
          <w:noProof/>
        </w:rPr>
        <w:t>애플리케이션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표시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아래로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스크롤하여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Terminal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7DA2BEAA" w14:textId="77777777" w:rsidR="00ED748E" w:rsidRPr="00F570DA" w:rsidRDefault="00ED748E" w:rsidP="00E55D5E">
      <w:pPr>
        <w:pStyle w:val="ListParagraph"/>
        <w:numPr>
          <w:ilvl w:val="0"/>
          <w:numId w:val="3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Terminal</w:t>
      </w:r>
      <w:r w:rsidRPr="00F570DA">
        <w:rPr>
          <w:rFonts w:ascii="Times New Roman" w:eastAsia="Malgun Gothic" w:hAnsi="Times New Roman" w:hint="eastAsia"/>
          <w:noProof/>
        </w:rPr>
        <w:t>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77975EB" w14:textId="77777777" w:rsidR="00ED748E" w:rsidRPr="00F570DA" w:rsidRDefault="00ED748E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sudo bash</w:t>
      </w:r>
    </w:p>
    <w:p w14:paraId="547109D3" w14:textId="13706C34" w:rsidR="009326BF" w:rsidRPr="00F570DA" w:rsidRDefault="009326BF" w:rsidP="00E55D5E">
      <w:pPr>
        <w:pStyle w:val="ListParagraph"/>
        <w:numPr>
          <w:ilvl w:val="0"/>
          <w:numId w:val="3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Password(</w:t>
      </w:r>
      <w:r w:rsidRPr="00F570DA">
        <w:rPr>
          <w:rFonts w:ascii="Times New Roman" w:eastAsia="Malgun Gothic" w:hAnsi="Times New Roman" w:hint="eastAsia"/>
          <w:b/>
          <w:noProof/>
        </w:rPr>
        <w:t>암호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Pa55w.rd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39ADA372" w14:textId="3545DE61" w:rsidR="00ED748E" w:rsidRPr="00F570DA" w:rsidRDefault="00ED748E" w:rsidP="00E55D5E">
      <w:pPr>
        <w:pStyle w:val="ListParagraph"/>
        <w:numPr>
          <w:ilvl w:val="0"/>
          <w:numId w:val="3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564158B" w14:textId="155AB9A8" w:rsidR="00ED748E" w:rsidRPr="00F570DA" w:rsidRDefault="00ED748E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 xml:space="preserve">echo deb </w:t>
      </w:r>
      <w:hyperlink r:id="rId20" w:history="1">
        <w:r w:rsidRPr="00F570DA">
          <w:rPr>
            <w:rStyle w:val="Hyperlink"/>
            <w:rFonts w:eastAsia="Malgun Gothic" w:hint="eastAsia"/>
            <w:noProof/>
            <w:color w:val="auto"/>
          </w:rPr>
          <w:t>https://apt.postgresql.org/pub/repos/apt/</w:t>
        </w:r>
      </w:hyperlink>
      <w:r w:rsidRPr="00F570DA">
        <w:rPr>
          <w:rFonts w:eastAsia="Malgun Gothic" w:hint="eastAsia"/>
          <w:noProof/>
        </w:rPr>
        <w:t xml:space="preserve"> bionic-pgdg main &gt; /etc/apt/sources.list.d/pgdg.list</w:t>
      </w:r>
    </w:p>
    <w:p w14:paraId="3B5A798A" w14:textId="77777777" w:rsidR="00C85100" w:rsidRPr="00F570DA" w:rsidRDefault="00C85100">
      <w:pPr>
        <w:spacing w:after="0" w:line="240" w:lineRule="auto"/>
        <w:rPr>
          <w:rFonts w:ascii="Times New Roman" w:eastAsia="Malgun Gothic" w:hAnsi="Times New Roman" w:hint="eastAsia"/>
          <w:noProof/>
        </w:rPr>
      </w:pPr>
      <w:r w:rsidRPr="00F570DA">
        <w:rPr>
          <w:rFonts w:eastAsia="Malgun Gothic" w:hint="eastAsia"/>
          <w:noProof/>
        </w:rPr>
        <w:br w:type="page"/>
      </w:r>
    </w:p>
    <w:p w14:paraId="7B9B5A1F" w14:textId="648E1F7A" w:rsidR="00ED748E" w:rsidRPr="00F570DA" w:rsidRDefault="00ED748E" w:rsidP="00E55D5E">
      <w:pPr>
        <w:pStyle w:val="ListParagraph"/>
        <w:numPr>
          <w:ilvl w:val="0"/>
          <w:numId w:val="3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lastRenderedPageBreak/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11DD554B" w14:textId="54910FE3" w:rsidR="00ED748E" w:rsidRPr="00F570DA" w:rsidRDefault="00ED748E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 xml:space="preserve">wget --quiet -O - </w:t>
      </w:r>
      <w:hyperlink r:id="rId21" w:history="1">
        <w:r w:rsidRPr="00F570DA">
          <w:rPr>
            <w:rStyle w:val="Hyperlink"/>
            <w:rFonts w:eastAsia="Malgun Gothic" w:hint="eastAsia"/>
            <w:noProof/>
            <w:color w:val="auto"/>
          </w:rPr>
          <w:t>https://www.postgresql.org/media/keys/ACCC4CF8.asc</w:t>
        </w:r>
      </w:hyperlink>
      <w:r w:rsidRPr="00F570DA">
        <w:rPr>
          <w:rFonts w:eastAsia="Malgun Gothic" w:hint="eastAsia"/>
          <w:noProof/>
        </w:rPr>
        <w:t xml:space="preserve"> | sudo apt-key add -</w:t>
      </w:r>
    </w:p>
    <w:p w14:paraId="731DE5CD" w14:textId="77777777" w:rsidR="00ED748E" w:rsidRPr="00F570DA" w:rsidRDefault="00ED748E" w:rsidP="00E55D5E">
      <w:pPr>
        <w:pStyle w:val="ListParagraph"/>
        <w:numPr>
          <w:ilvl w:val="0"/>
          <w:numId w:val="3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D05D538" w14:textId="77777777" w:rsidR="00ED748E" w:rsidRPr="00F570DA" w:rsidRDefault="00ED748E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sudo apt-get update</w:t>
      </w:r>
    </w:p>
    <w:p w14:paraId="43D1A6FA" w14:textId="77777777" w:rsidR="00ED748E" w:rsidRPr="00F570DA" w:rsidRDefault="00ED748E" w:rsidP="00E55D5E">
      <w:pPr>
        <w:pStyle w:val="ListParagraph"/>
        <w:numPr>
          <w:ilvl w:val="0"/>
          <w:numId w:val="3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CFF924B" w14:textId="08CF03A2" w:rsidR="00ED748E" w:rsidRPr="00F570DA" w:rsidRDefault="00ED748E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apt-get install postgresql-10</w:t>
      </w:r>
    </w:p>
    <w:p w14:paraId="2E8D358C" w14:textId="115AE454" w:rsidR="009326BF" w:rsidRPr="00F570DA" w:rsidRDefault="009326BF" w:rsidP="00E55D5E">
      <w:pPr>
        <w:pStyle w:val="ListParagraph"/>
        <w:numPr>
          <w:ilvl w:val="0"/>
          <w:numId w:val="3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Do you want to continue?(</w:t>
      </w:r>
      <w:r w:rsidRPr="00F570DA">
        <w:rPr>
          <w:rFonts w:ascii="Times New Roman" w:eastAsia="Malgun Gothic" w:hAnsi="Times New Roman" w:hint="eastAsia"/>
          <w:b/>
          <w:noProof/>
        </w:rPr>
        <w:t>계속하시겠습니까</w:t>
      </w:r>
      <w:r w:rsidRPr="00F570DA">
        <w:rPr>
          <w:rFonts w:ascii="Times New Roman" w:eastAsia="Malgun Gothic" w:hAnsi="Times New Roman" w:hint="eastAsia"/>
          <w:b/>
          <w:noProof/>
        </w:rPr>
        <w:t>?)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y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39C4067" w14:textId="52495CEE" w:rsidR="00ED748E" w:rsidRPr="00F570DA" w:rsidRDefault="00ED748E" w:rsidP="00E55D5E">
      <w:pPr>
        <w:pStyle w:val="ListParagraph"/>
        <w:numPr>
          <w:ilvl w:val="0"/>
          <w:numId w:val="3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C5FA49B" w14:textId="77777777" w:rsidR="00ED748E" w:rsidRPr="00F570DA" w:rsidRDefault="00ED748E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apt-get install pgadmin4</w:t>
      </w:r>
    </w:p>
    <w:p w14:paraId="0C287C98" w14:textId="5651D956" w:rsidR="00737611" w:rsidRPr="00F570DA" w:rsidRDefault="00737611" w:rsidP="00E55D5E">
      <w:pPr>
        <w:pStyle w:val="ListParagraph"/>
        <w:numPr>
          <w:ilvl w:val="0"/>
          <w:numId w:val="3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Do you want to continue?(</w:t>
      </w:r>
      <w:r w:rsidRPr="00F570DA">
        <w:rPr>
          <w:rFonts w:ascii="Times New Roman" w:eastAsia="Malgun Gothic" w:hAnsi="Times New Roman" w:hint="eastAsia"/>
          <w:b/>
          <w:noProof/>
        </w:rPr>
        <w:t>계속하시겠습니까</w:t>
      </w:r>
      <w:r w:rsidRPr="00F570DA">
        <w:rPr>
          <w:rFonts w:ascii="Times New Roman" w:eastAsia="Malgun Gothic" w:hAnsi="Times New Roman" w:hint="eastAsia"/>
          <w:b/>
          <w:noProof/>
        </w:rPr>
        <w:t>?)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y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1D0BA2CB" w14:textId="69DAE018" w:rsidR="006234A5" w:rsidRPr="00F570DA" w:rsidRDefault="002E5D7E" w:rsidP="00E55D5E">
      <w:pPr>
        <w:pStyle w:val="ListParagraph"/>
        <w:numPr>
          <w:ilvl w:val="0"/>
          <w:numId w:val="38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Activities(</w:t>
      </w:r>
      <w:r w:rsidRPr="00F570DA">
        <w:rPr>
          <w:rFonts w:ascii="Times New Roman" w:eastAsia="Malgun Gothic" w:hAnsi="Times New Roman" w:hint="eastAsia"/>
          <w:b/>
          <w:noProof/>
        </w:rPr>
        <w:t>작업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pgadmin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pgadmin4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아이콘을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마우스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오른쪽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단추로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Add to Favorites(</w:t>
      </w:r>
      <w:r w:rsidRPr="00F570DA">
        <w:rPr>
          <w:rFonts w:ascii="Times New Roman" w:eastAsia="Malgun Gothic" w:hAnsi="Times New Roman" w:hint="eastAsia"/>
          <w:b/>
          <w:noProof/>
        </w:rPr>
        <w:t>즐겨찾기에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추가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b/>
          <w:noProof/>
        </w:rPr>
        <w:t>Activities(</w:t>
      </w:r>
      <w:r w:rsidRPr="00F570DA">
        <w:rPr>
          <w:rFonts w:ascii="Times New Roman" w:eastAsia="Malgun Gothic" w:hAnsi="Times New Roman" w:hint="eastAsia"/>
          <w:b/>
          <w:noProof/>
        </w:rPr>
        <w:t>작업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차례로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47AD40D" w14:textId="77777777" w:rsidR="00ED748E" w:rsidRPr="00F570DA" w:rsidRDefault="00ED748E" w:rsidP="00E55D5E">
      <w:pPr>
        <w:pStyle w:val="Le"/>
        <w:rPr>
          <w:rFonts w:ascii="Times New Roman" w:eastAsia="Malgun Gothic" w:hAnsi="Times New Roman" w:hint="eastAsia"/>
          <w:noProof/>
        </w:rPr>
      </w:pPr>
    </w:p>
    <w:p w14:paraId="76278104" w14:textId="2C659EE4" w:rsidR="00737611" w:rsidRPr="00F570DA" w:rsidRDefault="00737611" w:rsidP="00737611">
      <w:pPr>
        <w:pStyle w:val="Heading4"/>
        <w:rPr>
          <w:rFonts w:ascii="Arial" w:eastAsia="Malgun Gothic" w:hAnsi="Arial" w:cs="Arial" w:hint="eastAsia"/>
          <w:i w:val="0"/>
          <w:noProof/>
          <w:color w:val="auto"/>
          <w:sz w:val="32"/>
          <w:szCs w:val="32"/>
        </w:rPr>
      </w:pP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 xml:space="preserve">VS Code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설치</w:t>
      </w:r>
    </w:p>
    <w:p w14:paraId="26D54226" w14:textId="5C1B5799" w:rsidR="004C5E93" w:rsidRPr="00F570DA" w:rsidRDefault="004C5E93" w:rsidP="004C5E93">
      <w:pPr>
        <w:pStyle w:val="Ln1"/>
        <w:numPr>
          <w:ilvl w:val="0"/>
          <w:numId w:val="3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Cs/>
          <w:noProof/>
        </w:rPr>
        <w:t>Firefox</w:t>
      </w:r>
      <w:r w:rsidRPr="00F570DA">
        <w:rPr>
          <w:rFonts w:ascii="Times New Roman" w:eastAsia="Malgun Gothic" w:hAnsi="Times New Roman" w:hint="eastAsia"/>
          <w:bCs/>
          <w:noProof/>
        </w:rPr>
        <w:t>를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시작하고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hyperlink r:id="rId22" w:history="1">
        <w:r w:rsidRPr="00F570DA">
          <w:rPr>
            <w:rStyle w:val="Hyperlink"/>
            <w:rFonts w:ascii="Times New Roman" w:eastAsia="Malgun Gothic" w:hAnsi="Times New Roman" w:hint="eastAsia"/>
            <w:b/>
            <w:bCs/>
            <w:noProof/>
            <w:color w:val="auto"/>
          </w:rPr>
          <w:t>https://code.visualstudio.com/download</w:t>
        </w:r>
      </w:hyperlink>
      <w:r w:rsidRPr="00F570DA">
        <w:rPr>
          <w:rFonts w:ascii="Times New Roman" w:eastAsia="Malgun Gothic" w:hAnsi="Times New Roman" w:hint="eastAsia"/>
          <w:bCs/>
          <w:noProof/>
        </w:rPr>
        <w:t>로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이동합니다</w:t>
      </w:r>
      <w:r w:rsidRPr="00F570DA">
        <w:rPr>
          <w:rFonts w:ascii="Times New Roman" w:eastAsia="Malgun Gothic" w:hAnsi="Times New Roman" w:hint="eastAsia"/>
          <w:bCs/>
          <w:noProof/>
        </w:rPr>
        <w:t>.</w:t>
      </w:r>
    </w:p>
    <w:p w14:paraId="4C39E0B6" w14:textId="15875948" w:rsidR="004C5E93" w:rsidRPr="00F570DA" w:rsidRDefault="004C5E93" w:rsidP="004C5E93">
      <w:pPr>
        <w:pStyle w:val="Ln1"/>
        <w:numPr>
          <w:ilvl w:val="0"/>
          <w:numId w:val="3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Download Visual Studio Code(Visual Studio </w:t>
      </w:r>
      <w:r w:rsidRPr="00F570DA">
        <w:rPr>
          <w:rFonts w:ascii="Times New Roman" w:eastAsia="Malgun Gothic" w:hAnsi="Times New Roman" w:hint="eastAsia"/>
          <w:b/>
          <w:bCs/>
          <w:noProof/>
        </w:rPr>
        <w:t>코드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다운로드</w:t>
      </w:r>
      <w:r w:rsidRPr="00F570DA">
        <w:rPr>
          <w:rFonts w:ascii="Times New Roman" w:eastAsia="Malgun Gothic" w:hAnsi="Times New Roman" w:hint="eastAsia"/>
          <w:b/>
          <w:bCs/>
          <w:noProof/>
        </w:rPr>
        <w:t>)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페이지에서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.deb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단추를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클릭합니다</w:t>
      </w:r>
      <w:r w:rsidRPr="00F570DA">
        <w:rPr>
          <w:rFonts w:ascii="Times New Roman" w:eastAsia="Malgun Gothic" w:hAnsi="Times New Roman" w:hint="eastAsia"/>
          <w:bCs/>
          <w:noProof/>
        </w:rPr>
        <w:t>.</w:t>
      </w:r>
    </w:p>
    <w:p w14:paraId="0478D914" w14:textId="17633AB8" w:rsidR="004C5E93" w:rsidRPr="00F570DA" w:rsidRDefault="004C5E93" w:rsidP="004C5E93">
      <w:pPr>
        <w:pStyle w:val="Ln1"/>
        <w:numPr>
          <w:ilvl w:val="0"/>
          <w:numId w:val="3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Opening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 xml:space="preserve">code_1.38.0-1567547996_amd64.deb(code_1.38.0-1567547996_amd64.deb </w:t>
      </w:r>
      <w:r w:rsidRPr="00F570DA">
        <w:rPr>
          <w:rFonts w:ascii="Times New Roman" w:eastAsia="Malgun Gothic" w:hAnsi="Times New Roman" w:hint="eastAsia"/>
          <w:b/>
          <w:noProof/>
        </w:rPr>
        <w:t>열기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Open with Software Install (default)(</w:t>
      </w:r>
      <w:r w:rsidRPr="00F570DA">
        <w:rPr>
          <w:rFonts w:ascii="Times New Roman" w:eastAsia="Malgun Gothic" w:hAnsi="Times New Roman" w:hint="eastAsia"/>
          <w:b/>
          <w:noProof/>
        </w:rPr>
        <w:t>소프트웨어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설치로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열기</w:t>
      </w:r>
      <w:r w:rsidRPr="00F570DA">
        <w:rPr>
          <w:rFonts w:ascii="Times New Roman" w:eastAsia="Malgun Gothic" w:hAnsi="Times New Roman" w:hint="eastAsia"/>
          <w:b/>
          <w:noProof/>
        </w:rPr>
        <w:t>(</w:t>
      </w:r>
      <w:r w:rsidRPr="00F570DA">
        <w:rPr>
          <w:rFonts w:ascii="Times New Roman" w:eastAsia="Malgun Gothic" w:hAnsi="Times New Roman" w:hint="eastAsia"/>
          <w:b/>
          <w:noProof/>
        </w:rPr>
        <w:t>기본값</w:t>
      </w:r>
      <w:r w:rsidRPr="00F570DA">
        <w:rPr>
          <w:rFonts w:ascii="Times New Roman" w:eastAsia="Malgun Gothic" w:hAnsi="Times New Roman" w:hint="eastAsia"/>
          <w:b/>
          <w:noProof/>
        </w:rPr>
        <w:t>))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OK(</w:t>
      </w:r>
      <w:r w:rsidRPr="00F570DA">
        <w:rPr>
          <w:rFonts w:ascii="Times New Roman" w:eastAsia="Malgun Gothic" w:hAnsi="Times New Roman" w:hint="eastAsia"/>
          <w:b/>
          <w:noProof/>
        </w:rPr>
        <w:t>확인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7E7B728" w14:textId="5E376687" w:rsidR="009D3AD7" w:rsidRPr="00F570DA" w:rsidRDefault="009D3AD7" w:rsidP="004C5E93">
      <w:pPr>
        <w:pStyle w:val="Ln1"/>
        <w:numPr>
          <w:ilvl w:val="0"/>
          <w:numId w:val="3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code(</w:t>
      </w:r>
      <w:r w:rsidRPr="00F570DA">
        <w:rPr>
          <w:rFonts w:ascii="Times New Roman" w:eastAsia="Malgun Gothic" w:hAnsi="Times New Roman" w:hint="eastAsia"/>
          <w:b/>
          <w:noProof/>
        </w:rPr>
        <w:t>코드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창에서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Install(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E652B47" w14:textId="7F54728C" w:rsidR="009D3AD7" w:rsidRPr="00F570DA" w:rsidRDefault="009D3AD7" w:rsidP="004C5E93">
      <w:pPr>
        <w:pStyle w:val="Ln1"/>
        <w:numPr>
          <w:ilvl w:val="0"/>
          <w:numId w:val="34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lastRenderedPageBreak/>
        <w:t>Authentication Required(</w:t>
      </w:r>
      <w:r w:rsidRPr="00F570DA">
        <w:rPr>
          <w:rFonts w:ascii="Times New Roman" w:eastAsia="Malgun Gothic" w:hAnsi="Times New Roman" w:hint="eastAsia"/>
          <w:b/>
          <w:noProof/>
        </w:rPr>
        <w:t>인증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필요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Password(</w:t>
      </w:r>
      <w:r w:rsidRPr="00F570DA">
        <w:rPr>
          <w:rFonts w:ascii="Times New Roman" w:eastAsia="Malgun Gothic" w:hAnsi="Times New Roman" w:hint="eastAsia"/>
          <w:b/>
          <w:noProof/>
        </w:rPr>
        <w:t>암호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Pa55w.rd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Authenticate(</w:t>
      </w:r>
      <w:r w:rsidRPr="00F570DA">
        <w:rPr>
          <w:rFonts w:ascii="Times New Roman" w:eastAsia="Malgun Gothic" w:hAnsi="Times New Roman" w:hint="eastAsia"/>
          <w:b/>
          <w:noProof/>
        </w:rPr>
        <w:t>인증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74245AF2" w14:textId="77777777" w:rsidR="00FE6804" w:rsidRPr="00F570DA" w:rsidRDefault="00FE6804" w:rsidP="00E55D5E">
      <w:pPr>
        <w:pStyle w:val="Le"/>
        <w:rPr>
          <w:rFonts w:ascii="Times New Roman" w:eastAsia="Malgun Gothic" w:hAnsi="Times New Roman" w:hint="eastAsia"/>
          <w:noProof/>
        </w:rPr>
      </w:pPr>
    </w:p>
    <w:p w14:paraId="4AFC63B4" w14:textId="2DDBD52F" w:rsidR="00FE6804" w:rsidRPr="00F570DA" w:rsidRDefault="00FE6804" w:rsidP="00FE6804">
      <w:pPr>
        <w:pStyle w:val="Heading4"/>
        <w:rPr>
          <w:rFonts w:ascii="Arial" w:eastAsia="Malgun Gothic" w:hAnsi="Arial" w:cs="Arial" w:hint="eastAsia"/>
          <w:i w:val="0"/>
          <w:noProof/>
          <w:color w:val="auto"/>
          <w:sz w:val="32"/>
          <w:szCs w:val="32"/>
        </w:rPr>
      </w:pP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 xml:space="preserve">Chrome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설치</w:t>
      </w:r>
    </w:p>
    <w:p w14:paraId="658E36ED" w14:textId="1FFC6426" w:rsidR="00FE6804" w:rsidRPr="00F570DA" w:rsidRDefault="00FE6804" w:rsidP="00E55D5E">
      <w:pPr>
        <w:pStyle w:val="ListParagraph"/>
        <w:numPr>
          <w:ilvl w:val="0"/>
          <w:numId w:val="35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Firefox</w:t>
      </w:r>
      <w:r w:rsidRPr="00F570DA">
        <w:rPr>
          <w:rFonts w:ascii="Times New Roman" w:eastAsia="Malgun Gothic" w:hAnsi="Times New Roman" w:hint="eastAsia"/>
          <w:noProof/>
        </w:rPr>
        <w:t>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hyperlink r:id="rId23" w:history="1">
        <w:r w:rsidRPr="00F570DA">
          <w:rPr>
            <w:rStyle w:val="Hyperlink"/>
            <w:rFonts w:ascii="Times New Roman" w:eastAsia="Malgun Gothic" w:hAnsi="Times New Roman" w:hint="eastAsia"/>
            <w:b/>
            <w:noProof/>
            <w:color w:val="auto"/>
          </w:rPr>
          <w:t>https://www.google.com/chrome/</w:t>
        </w:r>
      </w:hyperlink>
      <w:r w:rsidRPr="00F570DA">
        <w:rPr>
          <w:rFonts w:ascii="Times New Roman" w:eastAsia="Malgun Gothic" w:hAnsi="Times New Roman" w:hint="eastAsia"/>
          <w:noProof/>
        </w:rPr>
        <w:t>으로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이동합니다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363D4C58" w14:textId="544A10BD" w:rsidR="00FE6804" w:rsidRPr="00F570DA" w:rsidRDefault="00FE6804" w:rsidP="00FE6804">
      <w:pPr>
        <w:pStyle w:val="Ln1"/>
        <w:numPr>
          <w:ilvl w:val="0"/>
          <w:numId w:val="35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bCs/>
          <w:noProof/>
        </w:rPr>
        <w:t>새로워진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Chrome</w:t>
      </w:r>
      <w:r w:rsidRPr="00F570DA">
        <w:rPr>
          <w:rFonts w:ascii="Times New Roman" w:eastAsia="Malgun Gothic" w:hAnsi="Times New Roman" w:hint="eastAsia"/>
          <w:b/>
          <w:bCs/>
          <w:noProof/>
        </w:rPr>
        <w:t>을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더욱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다양하게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활용하세요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페이지에서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Chrome </w:t>
      </w:r>
      <w:r w:rsidRPr="00F570DA">
        <w:rPr>
          <w:rFonts w:ascii="Times New Roman" w:eastAsia="Malgun Gothic" w:hAnsi="Times New Roman" w:hint="eastAsia"/>
          <w:b/>
          <w:bCs/>
          <w:noProof/>
        </w:rPr>
        <w:t>다운로드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단추를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클릭합니다</w:t>
      </w:r>
      <w:r w:rsidRPr="00F570DA">
        <w:rPr>
          <w:rFonts w:ascii="Times New Roman" w:eastAsia="Malgun Gothic" w:hAnsi="Times New Roman" w:hint="eastAsia"/>
          <w:bCs/>
          <w:noProof/>
        </w:rPr>
        <w:t>.</w:t>
      </w:r>
    </w:p>
    <w:p w14:paraId="63A47460" w14:textId="189219F0" w:rsidR="00FE6804" w:rsidRPr="00F570DA" w:rsidRDefault="00FE6804" w:rsidP="00FE6804">
      <w:pPr>
        <w:pStyle w:val="Ln1"/>
        <w:numPr>
          <w:ilvl w:val="0"/>
          <w:numId w:val="35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bCs/>
          <w:noProof/>
        </w:rPr>
        <w:t>Linux</w:t>
      </w:r>
      <w:r w:rsidRPr="00F570DA">
        <w:rPr>
          <w:rFonts w:ascii="Times New Roman" w:eastAsia="Malgun Gothic" w:hAnsi="Times New Roman" w:hint="eastAsia"/>
          <w:b/>
          <w:bCs/>
          <w:noProof/>
        </w:rPr>
        <w:t>용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Chrome </w:t>
      </w:r>
      <w:r w:rsidRPr="00F570DA">
        <w:rPr>
          <w:rFonts w:ascii="Times New Roman" w:eastAsia="Malgun Gothic" w:hAnsi="Times New Roman" w:hint="eastAsia"/>
          <w:b/>
          <w:bCs/>
          <w:noProof/>
        </w:rPr>
        <w:t>다운로드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페이지에서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64</w:t>
      </w:r>
      <w:r w:rsidRPr="00F570DA">
        <w:rPr>
          <w:rFonts w:ascii="Times New Roman" w:eastAsia="Malgun Gothic" w:hAnsi="Times New Roman" w:hint="eastAsia"/>
          <w:b/>
          <w:bCs/>
          <w:noProof/>
        </w:rPr>
        <w:t>비트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.deb(Debian/Ubuntu</w:t>
      </w:r>
      <w:r w:rsidRPr="00F570DA">
        <w:rPr>
          <w:rFonts w:ascii="Times New Roman" w:eastAsia="Malgun Gothic" w:hAnsi="Times New Roman" w:hint="eastAsia"/>
          <w:b/>
          <w:bCs/>
          <w:noProof/>
        </w:rPr>
        <w:t>용</w:t>
      </w:r>
      <w:r w:rsidRPr="00F570DA">
        <w:rPr>
          <w:rFonts w:ascii="Times New Roman" w:eastAsia="Malgun Gothic" w:hAnsi="Times New Roman" w:hint="eastAsia"/>
          <w:b/>
          <w:bCs/>
          <w:noProof/>
        </w:rPr>
        <w:t>)</w:t>
      </w:r>
      <w:r w:rsidRPr="00F570DA">
        <w:rPr>
          <w:rFonts w:ascii="Times New Roman" w:eastAsia="Malgun Gothic" w:hAnsi="Times New Roman" w:hint="eastAsia"/>
          <w:bCs/>
          <w:noProof/>
        </w:rPr>
        <w:t>를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선택하고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동의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및</w:t>
      </w:r>
      <w:r w:rsidRPr="00F570DA">
        <w:rPr>
          <w:rFonts w:ascii="Times New Roman" w:eastAsia="Malgun Gothic" w:hAnsi="Times New Roman" w:hint="eastAsia"/>
          <w:b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bCs/>
          <w:noProof/>
        </w:rPr>
        <w:t>설치</w:t>
      </w:r>
      <w:r w:rsidRPr="00F570DA">
        <w:rPr>
          <w:rFonts w:ascii="Times New Roman" w:eastAsia="Malgun Gothic" w:hAnsi="Times New Roman" w:hint="eastAsia"/>
          <w:bCs/>
          <w:noProof/>
        </w:rPr>
        <w:t>를</w:t>
      </w:r>
      <w:r w:rsidRPr="00F570DA">
        <w:rPr>
          <w:rFonts w:ascii="Times New Roman" w:eastAsia="Malgun Gothic" w:hAnsi="Times New Roman" w:hint="eastAsia"/>
          <w:bCs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Cs/>
          <w:noProof/>
        </w:rPr>
        <w:t>클릭합니다</w:t>
      </w:r>
      <w:r w:rsidRPr="00F570DA">
        <w:rPr>
          <w:rFonts w:ascii="Times New Roman" w:eastAsia="Malgun Gothic" w:hAnsi="Times New Roman" w:hint="eastAsia"/>
          <w:bCs/>
          <w:noProof/>
        </w:rPr>
        <w:t>.</w:t>
      </w:r>
    </w:p>
    <w:p w14:paraId="3A323033" w14:textId="6103D189" w:rsidR="00FE6804" w:rsidRPr="00F570DA" w:rsidRDefault="009D3AD7" w:rsidP="00E55D5E">
      <w:pPr>
        <w:pStyle w:val="ListParagraph"/>
        <w:numPr>
          <w:ilvl w:val="0"/>
          <w:numId w:val="35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 xml:space="preserve">Opening google-chrome-stable_current_amd64.deb(google-chrome-stable_current_amd64.deb </w:t>
      </w:r>
      <w:r w:rsidRPr="00F570DA">
        <w:rPr>
          <w:rFonts w:ascii="Times New Roman" w:eastAsia="Malgun Gothic" w:hAnsi="Times New Roman" w:hint="eastAsia"/>
          <w:b/>
          <w:noProof/>
        </w:rPr>
        <w:t>열기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Open with Software Install (default)(</w:t>
      </w:r>
      <w:r w:rsidRPr="00F570DA">
        <w:rPr>
          <w:rFonts w:ascii="Times New Roman" w:eastAsia="Malgun Gothic" w:hAnsi="Times New Roman" w:hint="eastAsia"/>
          <w:b/>
          <w:noProof/>
        </w:rPr>
        <w:t>소프트웨어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설치로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열기</w:t>
      </w:r>
      <w:r w:rsidRPr="00F570DA">
        <w:rPr>
          <w:rFonts w:ascii="Times New Roman" w:eastAsia="Malgun Gothic" w:hAnsi="Times New Roman" w:hint="eastAsia"/>
          <w:b/>
          <w:noProof/>
        </w:rPr>
        <w:t>(</w:t>
      </w:r>
      <w:r w:rsidRPr="00F570DA">
        <w:rPr>
          <w:rFonts w:ascii="Times New Roman" w:eastAsia="Malgun Gothic" w:hAnsi="Times New Roman" w:hint="eastAsia"/>
          <w:b/>
          <w:noProof/>
        </w:rPr>
        <w:t>기본값</w:t>
      </w:r>
      <w:r w:rsidRPr="00F570DA">
        <w:rPr>
          <w:rFonts w:ascii="Times New Roman" w:eastAsia="Malgun Gothic" w:hAnsi="Times New Roman" w:hint="eastAsia"/>
          <w:b/>
          <w:noProof/>
        </w:rPr>
        <w:t>))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선택하고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OK(</w:t>
      </w:r>
      <w:r w:rsidRPr="00F570DA">
        <w:rPr>
          <w:rFonts w:ascii="Times New Roman" w:eastAsia="Malgun Gothic" w:hAnsi="Times New Roman" w:hint="eastAsia"/>
          <w:b/>
          <w:noProof/>
        </w:rPr>
        <w:t>확인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39D3195" w14:textId="3E2701CA" w:rsidR="009D3AD7" w:rsidRPr="00F570DA" w:rsidRDefault="009D3AD7" w:rsidP="009D3AD7">
      <w:pPr>
        <w:pStyle w:val="Ln1"/>
        <w:numPr>
          <w:ilvl w:val="0"/>
          <w:numId w:val="35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google-chrome-stable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창에서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Install(</w:t>
      </w:r>
      <w:r w:rsidRPr="00F570DA">
        <w:rPr>
          <w:rFonts w:ascii="Times New Roman" w:eastAsia="Malgun Gothic" w:hAnsi="Times New Roman" w:hint="eastAsia"/>
          <w:b/>
          <w:noProof/>
        </w:rPr>
        <w:t>설치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083F308" w14:textId="77777777" w:rsidR="009D3AD7" w:rsidRPr="00F570DA" w:rsidRDefault="009D3AD7" w:rsidP="009D3AD7">
      <w:pPr>
        <w:pStyle w:val="Ln1"/>
        <w:numPr>
          <w:ilvl w:val="0"/>
          <w:numId w:val="35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Authentication Required(</w:t>
      </w:r>
      <w:r w:rsidRPr="00F570DA">
        <w:rPr>
          <w:rFonts w:ascii="Times New Roman" w:eastAsia="Malgun Gothic" w:hAnsi="Times New Roman" w:hint="eastAsia"/>
          <w:b/>
          <w:noProof/>
        </w:rPr>
        <w:t>인증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필요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대화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Password(</w:t>
      </w:r>
      <w:r w:rsidRPr="00F570DA">
        <w:rPr>
          <w:rFonts w:ascii="Times New Roman" w:eastAsia="Malgun Gothic" w:hAnsi="Times New Roman" w:hint="eastAsia"/>
          <w:b/>
          <w:noProof/>
        </w:rPr>
        <w:t>암호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상자에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Pa55w.rd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Authenticate(</w:t>
      </w:r>
      <w:r w:rsidRPr="00F570DA">
        <w:rPr>
          <w:rFonts w:ascii="Times New Roman" w:eastAsia="Malgun Gothic" w:hAnsi="Times New Roman" w:hint="eastAsia"/>
          <w:b/>
          <w:noProof/>
        </w:rPr>
        <w:t>인증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A8A70A0" w14:textId="1C5682C5" w:rsidR="009D3AD7" w:rsidRPr="00F570DA" w:rsidRDefault="009D3AD7" w:rsidP="00E55D5E">
      <w:pPr>
        <w:pStyle w:val="ListParagraph"/>
        <w:numPr>
          <w:ilvl w:val="0"/>
          <w:numId w:val="35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google-chrome-stable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창을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닫습니다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3DE3924A" w14:textId="77777777" w:rsidR="009D3AD7" w:rsidRPr="00F570DA" w:rsidRDefault="009D3AD7" w:rsidP="00E55D5E">
      <w:pPr>
        <w:pStyle w:val="Le"/>
        <w:rPr>
          <w:rFonts w:ascii="Times New Roman" w:eastAsia="Malgun Gothic" w:hAnsi="Times New Roman" w:hint="eastAsia"/>
          <w:noProof/>
        </w:rPr>
      </w:pPr>
    </w:p>
    <w:p w14:paraId="003BBB7D" w14:textId="4C0FCC5D" w:rsidR="0064013C" w:rsidRPr="00F570DA" w:rsidRDefault="0064013C" w:rsidP="0064013C">
      <w:pPr>
        <w:pStyle w:val="Heading4"/>
        <w:rPr>
          <w:rFonts w:ascii="Arial" w:eastAsia="Malgun Gothic" w:hAnsi="Arial" w:cs="Arial" w:hint="eastAsia"/>
          <w:i w:val="0"/>
          <w:noProof/>
          <w:color w:val="auto"/>
          <w:sz w:val="32"/>
          <w:szCs w:val="32"/>
        </w:rPr>
      </w:pP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 xml:space="preserve">.Net Core 2.2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설치</w:t>
      </w:r>
    </w:p>
    <w:p w14:paraId="35B830E5" w14:textId="77777777" w:rsidR="000B7686" w:rsidRPr="00F570DA" w:rsidRDefault="000B7686" w:rsidP="000B7686">
      <w:pPr>
        <w:pStyle w:val="ListParagraph"/>
        <w:numPr>
          <w:ilvl w:val="0"/>
          <w:numId w:val="36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Terminal</w:t>
      </w:r>
      <w:r w:rsidRPr="00F570DA">
        <w:rPr>
          <w:rFonts w:ascii="Times New Roman" w:eastAsia="Malgun Gothic" w:hAnsi="Times New Roman" w:hint="eastAsia"/>
          <w:noProof/>
        </w:rPr>
        <w:t>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1214649" w14:textId="77777777" w:rsidR="000B7686" w:rsidRPr="00F570DA" w:rsidRDefault="000B7686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wget -q https://packages.microsoft.com/config/ubuntu/18.04/packages-microsoft-prod.deb -O packages-microsoft-prod.deb</w:t>
      </w:r>
    </w:p>
    <w:p w14:paraId="5CC43472" w14:textId="638ACEA7" w:rsidR="000B7686" w:rsidRPr="00F570DA" w:rsidRDefault="000B7686" w:rsidP="000B7686">
      <w:pPr>
        <w:pStyle w:val="ListParagraph"/>
        <w:numPr>
          <w:ilvl w:val="0"/>
          <w:numId w:val="36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24064C97" w14:textId="74921D15" w:rsidR="000B7686" w:rsidRPr="00F570DA" w:rsidRDefault="000B7686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sudo dpkg -i packages-microsoft-prod.deb</w:t>
      </w:r>
    </w:p>
    <w:p w14:paraId="568C7912" w14:textId="77777777" w:rsidR="000B7686" w:rsidRPr="00F570DA" w:rsidRDefault="000B7686" w:rsidP="000B7686">
      <w:pPr>
        <w:pStyle w:val="ListParagraph"/>
        <w:numPr>
          <w:ilvl w:val="0"/>
          <w:numId w:val="36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80D6639" w14:textId="77777777" w:rsidR="000B7686" w:rsidRPr="00F570DA" w:rsidRDefault="000B7686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lastRenderedPageBreak/>
        <w:t>sudo add-apt-repository universe</w:t>
      </w:r>
    </w:p>
    <w:p w14:paraId="660D9010" w14:textId="77777777" w:rsidR="000B7686" w:rsidRPr="00F570DA" w:rsidRDefault="000B7686" w:rsidP="000B7686">
      <w:pPr>
        <w:pStyle w:val="ListParagraph"/>
        <w:numPr>
          <w:ilvl w:val="0"/>
          <w:numId w:val="36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15178090" w14:textId="77777777" w:rsidR="000B7686" w:rsidRPr="00F570DA" w:rsidRDefault="000B7686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sudo apt-get install apt-transport-https</w:t>
      </w:r>
    </w:p>
    <w:p w14:paraId="315C9E90" w14:textId="77777777" w:rsidR="000B7686" w:rsidRPr="00F570DA" w:rsidRDefault="000B7686" w:rsidP="000B7686">
      <w:pPr>
        <w:pStyle w:val="ListParagraph"/>
        <w:numPr>
          <w:ilvl w:val="0"/>
          <w:numId w:val="36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1ABBE59" w14:textId="77777777" w:rsidR="000B7686" w:rsidRPr="00F570DA" w:rsidRDefault="000B7686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sudo apt-get update</w:t>
      </w:r>
    </w:p>
    <w:p w14:paraId="493BD19B" w14:textId="7120773E" w:rsidR="000B7686" w:rsidRPr="00F570DA" w:rsidRDefault="000B7686" w:rsidP="000B7686">
      <w:pPr>
        <w:pStyle w:val="ListParagraph"/>
        <w:numPr>
          <w:ilvl w:val="0"/>
          <w:numId w:val="36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AAF2640" w14:textId="77777777" w:rsidR="00673854" w:rsidRPr="00F570DA" w:rsidRDefault="00673854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sudo apt-get install dotnet-sdk-2.2=2.2.102-1</w:t>
      </w:r>
    </w:p>
    <w:p w14:paraId="058B8C40" w14:textId="55901724" w:rsidR="00673854" w:rsidRPr="00F570DA" w:rsidRDefault="00673854" w:rsidP="000B7686">
      <w:pPr>
        <w:pStyle w:val="ListParagraph"/>
        <w:numPr>
          <w:ilvl w:val="0"/>
          <w:numId w:val="36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Do you want to continue?(</w:t>
      </w:r>
      <w:r w:rsidRPr="00F570DA">
        <w:rPr>
          <w:rFonts w:ascii="Times New Roman" w:eastAsia="Malgun Gothic" w:hAnsi="Times New Roman" w:hint="eastAsia"/>
          <w:b/>
          <w:noProof/>
        </w:rPr>
        <w:t>계속하시겠습니까</w:t>
      </w:r>
      <w:r w:rsidRPr="00F570DA">
        <w:rPr>
          <w:rFonts w:ascii="Times New Roman" w:eastAsia="Malgun Gothic" w:hAnsi="Times New Roman" w:hint="eastAsia"/>
          <w:b/>
          <w:noProof/>
        </w:rPr>
        <w:t>?)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y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820A5FD" w14:textId="77777777" w:rsidR="009C3DC3" w:rsidRPr="00F570DA" w:rsidRDefault="009C3DC3" w:rsidP="00E55D5E">
      <w:pPr>
        <w:pStyle w:val="Le"/>
        <w:rPr>
          <w:rFonts w:ascii="Times New Roman" w:eastAsia="Malgun Gothic" w:hAnsi="Times New Roman" w:hint="eastAsia"/>
          <w:noProof/>
        </w:rPr>
      </w:pPr>
    </w:p>
    <w:p w14:paraId="544EF20C" w14:textId="2CC4698A" w:rsidR="009C3DC3" w:rsidRPr="00F570DA" w:rsidRDefault="009C3DC3" w:rsidP="009C3DC3">
      <w:pPr>
        <w:pStyle w:val="Heading4"/>
        <w:rPr>
          <w:rFonts w:ascii="Arial" w:eastAsia="Malgun Gothic" w:hAnsi="Arial" w:cs="Arial" w:hint="eastAsia"/>
          <w:i w:val="0"/>
          <w:noProof/>
          <w:color w:val="auto"/>
          <w:sz w:val="32"/>
          <w:szCs w:val="32"/>
        </w:rPr>
      </w:pP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 xml:space="preserve">MySQL 5.7 Community Server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설치</w:t>
      </w:r>
    </w:p>
    <w:p w14:paraId="300F406F" w14:textId="4139F0A1" w:rsidR="00673854" w:rsidRPr="00F570DA" w:rsidRDefault="002E6299" w:rsidP="00483125">
      <w:pPr>
        <w:pStyle w:val="ListParagraph"/>
        <w:numPr>
          <w:ilvl w:val="0"/>
          <w:numId w:val="37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Terminal</w:t>
      </w:r>
      <w:r w:rsidRPr="00F570DA">
        <w:rPr>
          <w:rFonts w:ascii="Times New Roman" w:eastAsia="Malgun Gothic" w:hAnsi="Times New Roman" w:hint="eastAsia"/>
          <w:noProof/>
        </w:rPr>
        <w:t>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6CCB115" w14:textId="77777777" w:rsidR="00673854" w:rsidRPr="00F570DA" w:rsidRDefault="00673854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sudo apt-get update</w:t>
      </w:r>
    </w:p>
    <w:p w14:paraId="5427A589" w14:textId="77777777" w:rsidR="00673854" w:rsidRPr="00F570DA" w:rsidRDefault="00673854" w:rsidP="00673854">
      <w:pPr>
        <w:pStyle w:val="ListParagraph"/>
        <w:numPr>
          <w:ilvl w:val="0"/>
          <w:numId w:val="37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16DB6A5C" w14:textId="77777777" w:rsidR="00673854" w:rsidRPr="00F570DA" w:rsidRDefault="00673854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sudo apt-get install mysql-server</w:t>
      </w:r>
    </w:p>
    <w:p w14:paraId="5AB97797" w14:textId="4BC5C4D8" w:rsidR="002B2E59" w:rsidRPr="00F570DA" w:rsidRDefault="002B2E59" w:rsidP="00673854">
      <w:pPr>
        <w:pStyle w:val="ListParagraph"/>
        <w:numPr>
          <w:ilvl w:val="0"/>
          <w:numId w:val="37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Do you want to continue?(</w:t>
      </w:r>
      <w:r w:rsidRPr="00F570DA">
        <w:rPr>
          <w:rFonts w:ascii="Times New Roman" w:eastAsia="Malgun Gothic" w:hAnsi="Times New Roman" w:hint="eastAsia"/>
          <w:b/>
          <w:noProof/>
        </w:rPr>
        <w:t>계속하시겠습니까</w:t>
      </w:r>
      <w:r w:rsidRPr="00F570DA">
        <w:rPr>
          <w:rFonts w:ascii="Times New Roman" w:eastAsia="Malgun Gothic" w:hAnsi="Times New Roman" w:hint="eastAsia"/>
          <w:b/>
          <w:noProof/>
        </w:rPr>
        <w:t>?)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y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10064FFD" w14:textId="4E16D26A" w:rsidR="00673854" w:rsidRPr="00F570DA" w:rsidRDefault="00673854" w:rsidP="00673854">
      <w:pPr>
        <w:pStyle w:val="ListParagraph"/>
        <w:numPr>
          <w:ilvl w:val="0"/>
          <w:numId w:val="37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28FB7BA" w14:textId="5A750866" w:rsidR="009A3920" w:rsidRPr="00F570DA" w:rsidRDefault="009A3920" w:rsidP="00E55D5E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sudo apt-get install mysql-workbench</w:t>
      </w:r>
    </w:p>
    <w:p w14:paraId="0E422333" w14:textId="6E01D2A2" w:rsidR="009A3920" w:rsidRPr="00F570DA" w:rsidRDefault="009A3920" w:rsidP="009A3920">
      <w:pPr>
        <w:pStyle w:val="ListParagraph"/>
        <w:numPr>
          <w:ilvl w:val="0"/>
          <w:numId w:val="37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Do you want to continue?(</w:t>
      </w:r>
      <w:r w:rsidRPr="00F570DA">
        <w:rPr>
          <w:rFonts w:ascii="Times New Roman" w:eastAsia="Malgun Gothic" w:hAnsi="Times New Roman" w:hint="eastAsia"/>
          <w:b/>
          <w:noProof/>
        </w:rPr>
        <w:t>계속하시겠습니까</w:t>
      </w:r>
      <w:r w:rsidRPr="00F570DA">
        <w:rPr>
          <w:rFonts w:ascii="Times New Roman" w:eastAsia="Malgun Gothic" w:hAnsi="Times New Roman" w:hint="eastAsia"/>
          <w:b/>
          <w:noProof/>
        </w:rPr>
        <w:t>?)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y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6FA7BA0" w14:textId="5C4B603F" w:rsidR="00E26485" w:rsidRPr="00F570DA" w:rsidRDefault="00E26485" w:rsidP="00CB1C99">
      <w:pPr>
        <w:pStyle w:val="ListParagraph"/>
        <w:numPr>
          <w:ilvl w:val="0"/>
          <w:numId w:val="37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Activities(</w:t>
      </w:r>
      <w:r w:rsidRPr="00F570DA">
        <w:rPr>
          <w:rFonts w:ascii="Times New Roman" w:eastAsia="Malgun Gothic" w:hAnsi="Times New Roman" w:hint="eastAsia"/>
          <w:b/>
          <w:noProof/>
        </w:rPr>
        <w:t>작업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mysql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MySQL Workbench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아이콘을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마우스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오른쪽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단추로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클릭하고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Add to Favorites(</w:t>
      </w:r>
      <w:r w:rsidRPr="00F570DA">
        <w:rPr>
          <w:rFonts w:ascii="Times New Roman" w:eastAsia="Malgun Gothic" w:hAnsi="Times New Roman" w:hint="eastAsia"/>
          <w:b/>
          <w:noProof/>
        </w:rPr>
        <w:t>즐겨찾기에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추가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 xml:space="preserve">, </w:t>
      </w:r>
      <w:r w:rsidRPr="00F570DA">
        <w:rPr>
          <w:rFonts w:ascii="Times New Roman" w:eastAsia="Malgun Gothic" w:hAnsi="Times New Roman" w:hint="eastAsia"/>
          <w:b/>
          <w:noProof/>
        </w:rPr>
        <w:t>Activities(</w:t>
      </w:r>
      <w:r w:rsidRPr="00F570DA">
        <w:rPr>
          <w:rFonts w:ascii="Times New Roman" w:eastAsia="Malgun Gothic" w:hAnsi="Times New Roman" w:hint="eastAsia"/>
          <w:b/>
          <w:noProof/>
        </w:rPr>
        <w:t>작업</w:t>
      </w:r>
      <w:r w:rsidRPr="00F570DA">
        <w:rPr>
          <w:rFonts w:ascii="Times New Roman" w:eastAsia="Malgun Gothic" w:hAnsi="Times New Roman" w:hint="eastAsia"/>
          <w:b/>
          <w:noProof/>
        </w:rPr>
        <w:t>)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차례로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클릭합니다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9066D3E" w14:textId="19CCF765" w:rsidR="003C114F" w:rsidRPr="00F570DA" w:rsidRDefault="003C114F" w:rsidP="00C85100">
      <w:pPr>
        <w:pStyle w:val="Le"/>
        <w:rPr>
          <w:rFonts w:eastAsia="Malgun Gothic" w:hint="eastAsia"/>
          <w:noProof/>
        </w:rPr>
      </w:pPr>
    </w:p>
    <w:p w14:paraId="54FD8F9C" w14:textId="6D23948A" w:rsidR="00F61F82" w:rsidRPr="00F570DA" w:rsidRDefault="00F61F82" w:rsidP="00F61F82">
      <w:pPr>
        <w:pStyle w:val="Heading4"/>
        <w:rPr>
          <w:rFonts w:ascii="Arial" w:eastAsia="Malgun Gothic" w:hAnsi="Arial" w:cs="Arial" w:hint="eastAsia"/>
          <w:i w:val="0"/>
          <w:noProof/>
          <w:color w:val="auto"/>
          <w:sz w:val="32"/>
          <w:szCs w:val="32"/>
        </w:rPr>
      </w:pP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lastRenderedPageBreak/>
        <w:t xml:space="preserve">Git </w:t>
      </w:r>
      <w:r w:rsidRPr="00F570DA">
        <w:rPr>
          <w:rFonts w:ascii="Arial" w:eastAsia="Malgun Gothic" w:hAnsi="Arial" w:hint="eastAsia"/>
          <w:i w:val="0"/>
          <w:noProof/>
          <w:color w:val="auto"/>
          <w:sz w:val="32"/>
          <w:szCs w:val="32"/>
        </w:rPr>
        <w:t>설치</w:t>
      </w:r>
    </w:p>
    <w:p w14:paraId="748ACC5C" w14:textId="77777777" w:rsidR="00F61F82" w:rsidRPr="00F570DA" w:rsidRDefault="00F61F82" w:rsidP="00F61F82">
      <w:pPr>
        <w:pStyle w:val="ListParagraph"/>
        <w:numPr>
          <w:ilvl w:val="0"/>
          <w:numId w:val="39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Terminal</w:t>
      </w:r>
      <w:r w:rsidRPr="00F570DA">
        <w:rPr>
          <w:rFonts w:ascii="Times New Roman" w:eastAsia="Malgun Gothic" w:hAnsi="Times New Roman" w:hint="eastAsia"/>
          <w:noProof/>
        </w:rPr>
        <w:t>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5E664E08" w14:textId="77777777" w:rsidR="00F61F82" w:rsidRPr="00F570DA" w:rsidRDefault="00F61F82" w:rsidP="00CB1C99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sudo apt install git</w:t>
      </w:r>
    </w:p>
    <w:p w14:paraId="42E61AFA" w14:textId="4006013C" w:rsidR="00E26485" w:rsidRPr="00F570DA" w:rsidRDefault="00E26485" w:rsidP="00E26485">
      <w:pPr>
        <w:pStyle w:val="ListParagraph"/>
        <w:numPr>
          <w:ilvl w:val="0"/>
          <w:numId w:val="39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Do you want to continue?(</w:t>
      </w:r>
      <w:r w:rsidRPr="00F570DA">
        <w:rPr>
          <w:rFonts w:ascii="Times New Roman" w:eastAsia="Malgun Gothic" w:hAnsi="Times New Roman" w:hint="eastAsia"/>
          <w:b/>
          <w:noProof/>
        </w:rPr>
        <w:t>계속하시겠습니까</w:t>
      </w:r>
      <w:r w:rsidRPr="00F570DA">
        <w:rPr>
          <w:rFonts w:ascii="Times New Roman" w:eastAsia="Malgun Gothic" w:hAnsi="Times New Roman" w:hint="eastAsia"/>
          <w:b/>
          <w:noProof/>
        </w:rPr>
        <w:t>?)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y</w:t>
      </w:r>
      <w:r w:rsidRPr="00F570DA">
        <w:rPr>
          <w:rFonts w:ascii="Times New Roman" w:eastAsia="Malgun Gothic" w:hAnsi="Times New Roman" w:hint="eastAsia"/>
          <w:noProof/>
        </w:rPr>
        <w:t>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13CD5016" w14:textId="77777777" w:rsidR="0038184A" w:rsidRPr="00F570DA" w:rsidRDefault="0038184A" w:rsidP="0038184A">
      <w:pPr>
        <w:pStyle w:val="ListParagraph"/>
        <w:numPr>
          <w:ilvl w:val="0"/>
          <w:numId w:val="39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Terminal</w:t>
      </w:r>
      <w:r w:rsidRPr="00F570DA">
        <w:rPr>
          <w:rFonts w:ascii="Times New Roman" w:eastAsia="Malgun Gothic" w:hAnsi="Times New Roman" w:hint="eastAsia"/>
          <w:noProof/>
        </w:rPr>
        <w:t>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6860713" w14:textId="1DD31DC2" w:rsidR="0038184A" w:rsidRPr="00F570DA" w:rsidRDefault="0038184A" w:rsidP="0038184A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exit</w:t>
      </w:r>
    </w:p>
    <w:p w14:paraId="0789C394" w14:textId="5FD0394A" w:rsidR="0038184A" w:rsidRPr="00F570DA" w:rsidRDefault="0038184A" w:rsidP="0038184A">
      <w:pPr>
        <w:pStyle w:val="ListParagraph"/>
        <w:numPr>
          <w:ilvl w:val="0"/>
          <w:numId w:val="39"/>
        </w:numPr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프롬프트에서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다음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명령을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입력하고</w:t>
      </w:r>
      <w:r w:rsidRPr="00F570DA">
        <w:rPr>
          <w:rFonts w:ascii="Times New Roman" w:eastAsia="Malgun Gothic" w:hAnsi="Times New Roman" w:hint="eastAsia"/>
          <w:noProof/>
        </w:rPr>
        <w:t xml:space="preserve"> Enter </w:t>
      </w:r>
      <w:r w:rsidRPr="00F570DA">
        <w:rPr>
          <w:rFonts w:ascii="Times New Roman" w:eastAsia="Malgun Gothic" w:hAnsi="Times New Roman" w:hint="eastAsia"/>
          <w:noProof/>
        </w:rPr>
        <w:t>키를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누릅니다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416A220E" w14:textId="3E1D2616" w:rsidR="0038184A" w:rsidRPr="00F570DA" w:rsidRDefault="0038184A" w:rsidP="000D7F4B">
      <w:pPr>
        <w:pStyle w:val="Code"/>
        <w:ind w:left="1080"/>
        <w:rPr>
          <w:rFonts w:eastAsia="Malgun Gothic" w:hint="eastAsia"/>
          <w:noProof/>
        </w:rPr>
      </w:pPr>
      <w:r w:rsidRPr="00F570DA">
        <w:rPr>
          <w:rFonts w:eastAsia="Malgun Gothic" w:hint="eastAsia"/>
          <w:noProof/>
        </w:rPr>
        <w:t>exit</w:t>
      </w:r>
    </w:p>
    <w:p w14:paraId="15D4067D" w14:textId="0209A0F0" w:rsidR="009C3DC3" w:rsidRPr="00F570DA" w:rsidRDefault="009C3DC3" w:rsidP="00CB1C99">
      <w:pPr>
        <w:pStyle w:val="Le"/>
        <w:rPr>
          <w:rFonts w:eastAsia="Malgun Gothic" w:hint="eastAsia"/>
          <w:noProof/>
        </w:rPr>
      </w:pPr>
    </w:p>
    <w:p w14:paraId="78CF0D5B" w14:textId="3AB3CC8F" w:rsidR="00AE7EFF" w:rsidRPr="00F570DA" w:rsidRDefault="00AE7EFF" w:rsidP="004D2B86">
      <w:pPr>
        <w:pStyle w:val="Heading1"/>
        <w:rPr>
          <w:rFonts w:eastAsia="Malgun Gothic" w:hint="eastAsia"/>
          <w:noProof/>
          <w:color w:val="auto"/>
          <w:sz w:val="32"/>
        </w:rPr>
      </w:pPr>
      <w:bookmarkStart w:id="50" w:name="_Toc29999372"/>
      <w:bookmarkEnd w:id="48"/>
      <w:r w:rsidRPr="00F570DA">
        <w:rPr>
          <w:rFonts w:eastAsia="Malgun Gothic" w:hint="eastAsia"/>
          <w:noProof/>
          <w:color w:val="auto"/>
          <w:sz w:val="32"/>
        </w:rPr>
        <w:t>핸드오프를</w:t>
      </w:r>
      <w:r w:rsidRPr="00F570DA">
        <w:rPr>
          <w:rFonts w:eastAsia="Malgun Gothic" w:hint="eastAsia"/>
          <w:noProof/>
          <w:color w:val="auto"/>
          <w:sz w:val="32"/>
        </w:rPr>
        <w:t xml:space="preserve"> </w:t>
      </w:r>
      <w:r w:rsidRPr="00F570DA">
        <w:rPr>
          <w:rFonts w:eastAsia="Malgun Gothic" w:hint="eastAsia"/>
          <w:noProof/>
          <w:color w:val="auto"/>
          <w:sz w:val="32"/>
        </w:rPr>
        <w:t>위한</w:t>
      </w:r>
      <w:r w:rsidRPr="00F570DA">
        <w:rPr>
          <w:rFonts w:eastAsia="Malgun Gothic" w:hint="eastAsia"/>
          <w:noProof/>
          <w:color w:val="auto"/>
          <w:sz w:val="32"/>
        </w:rPr>
        <w:t xml:space="preserve"> </w:t>
      </w:r>
      <w:r w:rsidRPr="00F570DA">
        <w:rPr>
          <w:rFonts w:eastAsia="Malgun Gothic" w:hint="eastAsia"/>
          <w:noProof/>
          <w:color w:val="auto"/>
          <w:sz w:val="32"/>
        </w:rPr>
        <w:t>가상</w:t>
      </w:r>
      <w:r w:rsidRPr="00F570DA">
        <w:rPr>
          <w:rFonts w:eastAsia="Malgun Gothic" w:hint="eastAsia"/>
          <w:noProof/>
          <w:color w:val="auto"/>
          <w:sz w:val="32"/>
        </w:rPr>
        <w:t xml:space="preserve"> </w:t>
      </w:r>
      <w:r w:rsidRPr="00F570DA">
        <w:rPr>
          <w:rFonts w:eastAsia="Malgun Gothic" w:hint="eastAsia"/>
          <w:noProof/>
          <w:color w:val="auto"/>
          <w:sz w:val="32"/>
        </w:rPr>
        <w:t>머신</w:t>
      </w:r>
      <w:r w:rsidRPr="00F570DA">
        <w:rPr>
          <w:rFonts w:eastAsia="Malgun Gothic" w:hint="eastAsia"/>
          <w:noProof/>
          <w:color w:val="auto"/>
          <w:sz w:val="32"/>
        </w:rPr>
        <w:t xml:space="preserve"> </w:t>
      </w:r>
      <w:r w:rsidRPr="00F570DA">
        <w:rPr>
          <w:rFonts w:eastAsia="Malgun Gothic" w:hint="eastAsia"/>
          <w:noProof/>
          <w:color w:val="auto"/>
          <w:sz w:val="32"/>
        </w:rPr>
        <w:t>준비</w:t>
      </w:r>
      <w:bookmarkEnd w:id="50"/>
    </w:p>
    <w:p w14:paraId="3A404A34" w14:textId="77777777" w:rsidR="00F14FB7" w:rsidRPr="00F570DA" w:rsidRDefault="00F75955" w:rsidP="002B39BA">
      <w:pPr>
        <w:numPr>
          <w:ilvl w:val="0"/>
          <w:numId w:val="20"/>
        </w:numPr>
        <w:spacing w:after="120" w:line="300" w:lineRule="exact"/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VM</w:t>
      </w:r>
      <w:r w:rsidRPr="00F570DA">
        <w:rPr>
          <w:rFonts w:ascii="Times New Roman" w:eastAsia="Malgun Gothic" w:hAnsi="Times New Roman" w:hint="eastAsia"/>
          <w:noProof/>
        </w:rPr>
        <w:t>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실행되면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개발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중에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만든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모든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스냅숏을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병합합니다</w:t>
      </w:r>
      <w:r w:rsidRPr="00F570DA">
        <w:rPr>
          <w:rFonts w:ascii="Times New Roman" w:eastAsia="Malgun Gothic" w:hAnsi="Times New Roman" w:hint="eastAsia"/>
          <w:noProof/>
        </w:rPr>
        <w:t>.</w:t>
      </w:r>
      <w:r w:rsidRPr="00F570DA">
        <w:rPr>
          <w:rFonts w:ascii="Times New Roman" w:eastAsia="Malgun Gothic" w:hAnsi="Times New Roman" w:hint="eastAsia"/>
          <w:noProof/>
        </w:rPr>
        <w:br/>
      </w:r>
      <w:r w:rsidRPr="00F570DA">
        <w:rPr>
          <w:rFonts w:ascii="Times New Roman" w:eastAsia="Malgun Gothic" w:hAnsi="Times New Roman" w:hint="eastAsia"/>
          <w:b/>
          <w:noProof/>
        </w:rPr>
        <w:t>중요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참고</w:t>
      </w:r>
      <w:r w:rsidRPr="00F570DA">
        <w:rPr>
          <w:rFonts w:ascii="Times New Roman" w:eastAsia="Malgun Gothic" w:hAnsi="Times New Roman" w:hint="eastAsia"/>
          <w:b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사항</w:t>
      </w:r>
      <w:r w:rsidRPr="00F570DA">
        <w:rPr>
          <w:rFonts w:ascii="Times New Roman" w:eastAsia="Malgun Gothic" w:hAnsi="Times New Roman" w:hint="eastAsia"/>
          <w:noProof/>
        </w:rPr>
        <w:t>: MSL</w:t>
      </w:r>
      <w:r w:rsidRPr="00F570DA">
        <w:rPr>
          <w:rFonts w:ascii="Times New Roman" w:eastAsia="Malgun Gothic" w:hAnsi="Times New Roman" w:hint="eastAsia"/>
          <w:noProof/>
        </w:rPr>
        <w:t>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위한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머신의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최종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핸드오프에는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스냅숏이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지원되지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않으며</w:t>
      </w:r>
      <w:r w:rsidRPr="00F570DA">
        <w:rPr>
          <w:rFonts w:ascii="Times New Roman" w:eastAsia="Malgun Gothic" w:hAnsi="Times New Roman" w:hint="eastAsia"/>
          <w:noProof/>
        </w:rPr>
        <w:t>, VM</w:t>
      </w:r>
      <w:r w:rsidRPr="00F570DA">
        <w:rPr>
          <w:rFonts w:ascii="Times New Roman" w:eastAsia="Malgun Gothic" w:hAnsi="Times New Roman" w:hint="eastAsia"/>
          <w:noProof/>
        </w:rPr>
        <w:t>에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탑재된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모든</w:t>
      </w:r>
      <w:r w:rsidRPr="00F570DA">
        <w:rPr>
          <w:rFonts w:ascii="Times New Roman" w:eastAsia="Malgun Gothic" w:hAnsi="Times New Roman" w:hint="eastAsia"/>
          <w:noProof/>
        </w:rPr>
        <w:t xml:space="preserve"> ISO</w:t>
      </w:r>
      <w:r w:rsidRPr="00F570DA">
        <w:rPr>
          <w:rFonts w:ascii="Times New Roman" w:eastAsia="Malgun Gothic" w:hAnsi="Times New Roman" w:hint="eastAsia"/>
          <w:noProof/>
        </w:rPr>
        <w:t>는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연결을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끊어야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64965994" w14:textId="77777777" w:rsidR="00070650" w:rsidRPr="00F570DA" w:rsidRDefault="00070650" w:rsidP="002B39BA">
      <w:pPr>
        <w:numPr>
          <w:ilvl w:val="0"/>
          <w:numId w:val="20"/>
        </w:numPr>
        <w:spacing w:after="120" w:line="300" w:lineRule="exact"/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종료합니다</w:t>
      </w:r>
      <w:r w:rsidRPr="00F570DA">
        <w:rPr>
          <w:rFonts w:ascii="Times New Roman" w:eastAsia="Malgun Gothic" w:hAnsi="Times New Roman" w:hint="eastAsia"/>
          <w:noProof/>
        </w:rPr>
        <w:t>(</w:t>
      </w:r>
      <w:r w:rsidRPr="00F570DA">
        <w:rPr>
          <w:rFonts w:ascii="Times New Roman" w:eastAsia="Malgun Gothic" w:hAnsi="Times New Roman" w:hint="eastAsia"/>
          <w:noProof/>
        </w:rPr>
        <w:t>재부팅이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아님</w:t>
      </w:r>
      <w:r w:rsidRPr="00F570DA">
        <w:rPr>
          <w:rFonts w:ascii="Times New Roman" w:eastAsia="Malgun Gothic" w:hAnsi="Times New Roman" w:hint="eastAsia"/>
          <w:noProof/>
        </w:rPr>
        <w:t>).</w:t>
      </w:r>
    </w:p>
    <w:p w14:paraId="76F779E6" w14:textId="5552A47A" w:rsidR="00F14FB7" w:rsidRPr="00F570DA" w:rsidRDefault="004F03C0" w:rsidP="002B39BA">
      <w:pPr>
        <w:numPr>
          <w:ilvl w:val="0"/>
          <w:numId w:val="20"/>
        </w:numPr>
        <w:spacing w:after="120" w:line="300" w:lineRule="exact"/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머신을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b/>
          <w:noProof/>
        </w:rPr>
        <w:t>C:\Export</w:t>
      </w:r>
      <w:r w:rsidRPr="00F570DA">
        <w:rPr>
          <w:rFonts w:ascii="Times New Roman" w:eastAsia="Malgun Gothic" w:hAnsi="Times New Roman" w:hint="eastAsia"/>
          <w:noProof/>
        </w:rPr>
        <w:t>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내보냅니다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3D58A169" w14:textId="77777777" w:rsidR="00ED2738" w:rsidRPr="00F570DA" w:rsidRDefault="00ED2738" w:rsidP="002B39BA">
      <w:pPr>
        <w:numPr>
          <w:ilvl w:val="0"/>
          <w:numId w:val="20"/>
        </w:numPr>
        <w:spacing w:after="120" w:line="300" w:lineRule="exact"/>
        <w:rPr>
          <w:rFonts w:ascii="Times New Roman" w:eastAsia="Malgun Gothic" w:hAnsi="Times New Roman" w:hint="eastAsia"/>
          <w:noProof/>
        </w:rPr>
      </w:pPr>
      <w:r w:rsidRPr="00F570DA">
        <w:rPr>
          <w:rFonts w:ascii="Times New Roman" w:eastAsia="Malgun Gothic" w:hAnsi="Times New Roman" w:hint="eastAsia"/>
          <w:b/>
          <w:noProof/>
        </w:rPr>
        <w:t>C:\Export\</w:t>
      </w:r>
      <w:r w:rsidRPr="00F570DA">
        <w:rPr>
          <w:rFonts w:ascii="Times New Roman" w:eastAsia="Malgun Gothic" w:hAnsi="Times New Roman" w:hint="eastAsia"/>
          <w:noProof/>
        </w:rPr>
        <w:t>로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이동하여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가상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머신용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내보내기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폴더를</w:t>
      </w:r>
      <w:r w:rsidRPr="00F570DA">
        <w:rPr>
          <w:rFonts w:ascii="Times New Roman" w:eastAsia="Malgun Gothic" w:hAnsi="Times New Roman" w:hint="eastAsia"/>
          <w:noProof/>
        </w:rPr>
        <w:t xml:space="preserve"> </w:t>
      </w:r>
      <w:r w:rsidRPr="00F570DA">
        <w:rPr>
          <w:rFonts w:ascii="Times New Roman" w:eastAsia="Malgun Gothic" w:hAnsi="Times New Roman" w:hint="eastAsia"/>
          <w:noProof/>
        </w:rPr>
        <w:t>압축합니다</w:t>
      </w:r>
      <w:r w:rsidRPr="00F570DA">
        <w:rPr>
          <w:rFonts w:ascii="Times New Roman" w:eastAsia="Malgun Gothic" w:hAnsi="Times New Roman" w:hint="eastAsia"/>
          <w:noProof/>
        </w:rPr>
        <w:t>.</w:t>
      </w:r>
    </w:p>
    <w:p w14:paraId="0C350520" w14:textId="77777777" w:rsidR="005F192D" w:rsidRPr="00F570DA" w:rsidRDefault="005F192D" w:rsidP="00C85100">
      <w:pPr>
        <w:pStyle w:val="Le"/>
        <w:rPr>
          <w:rFonts w:eastAsia="Malgun Gothic" w:hint="eastAsia"/>
          <w:noProof/>
        </w:rPr>
      </w:pPr>
      <w:bookmarkStart w:id="51" w:name="_Introduction"/>
      <w:bookmarkStart w:id="52" w:name="Courseware_IP"/>
      <w:bookmarkStart w:id="53" w:name="_Toc138040726"/>
      <w:bookmarkStart w:id="54" w:name="_Toc138040727"/>
      <w:bookmarkStart w:id="55" w:name="_Toc138040728"/>
      <w:bookmarkEnd w:id="0"/>
      <w:bookmarkEnd w:id="51"/>
      <w:bookmarkEnd w:id="52"/>
      <w:bookmarkEnd w:id="53"/>
      <w:bookmarkEnd w:id="54"/>
      <w:bookmarkEnd w:id="55"/>
    </w:p>
    <w:sectPr w:rsidR="005F192D" w:rsidRPr="00F570DA" w:rsidSect="00A31A80"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E614A" w14:textId="77777777" w:rsidR="00FC6FEA" w:rsidRDefault="00FC6FEA">
      <w:r>
        <w:separator/>
      </w:r>
    </w:p>
    <w:p w14:paraId="70C73656" w14:textId="77777777" w:rsidR="00FC6FEA" w:rsidRDefault="00FC6FEA"/>
  </w:endnote>
  <w:endnote w:type="continuationSeparator" w:id="0">
    <w:p w14:paraId="32A199A1" w14:textId="77777777" w:rsidR="00FC6FEA" w:rsidRDefault="00FC6FEA">
      <w:r>
        <w:continuationSeparator/>
      </w:r>
    </w:p>
    <w:p w14:paraId="7C8F8F66" w14:textId="77777777" w:rsidR="00FC6FEA" w:rsidRDefault="00FC6F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3A3D" w14:textId="77777777" w:rsidR="005558FE" w:rsidRPr="003E4448" w:rsidRDefault="005558FE">
    <w:pPr>
      <w:pStyle w:val="Footer"/>
      <w:rPr>
        <w:rFonts w:ascii="Times New Roman" w:hAnsi="Times New Roman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8B6A440" wp14:editId="71C80AB5">
          <wp:simplePos x="0" y="0"/>
          <wp:positionH relativeFrom="column">
            <wp:posOffset>457200</wp:posOffset>
          </wp:positionH>
          <wp:positionV relativeFrom="paragraph">
            <wp:posOffset>109855</wp:posOffset>
          </wp:positionV>
          <wp:extent cx="1600200" cy="266700"/>
          <wp:effectExtent l="0" t="0" r="0" b="0"/>
          <wp:wrapNone/>
          <wp:docPr id="5" name="Picture 5" descr="blac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ack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A9753" w14:textId="77777777" w:rsidR="005558FE" w:rsidRPr="003E4448" w:rsidRDefault="005558FE" w:rsidP="00CC0E07">
    <w:pPr>
      <w:pStyle w:val="Footer"/>
      <w:rPr>
        <w:rFonts w:ascii="Times New Roman" w:hAnsi="Times New Roman"/>
      </w:rPr>
    </w:pP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224FAB54" wp14:editId="656C8CCE">
          <wp:simplePos x="0" y="0"/>
          <wp:positionH relativeFrom="column">
            <wp:posOffset>3657600</wp:posOffset>
          </wp:positionH>
          <wp:positionV relativeFrom="paragraph">
            <wp:posOffset>109855</wp:posOffset>
          </wp:positionV>
          <wp:extent cx="1600200" cy="266700"/>
          <wp:effectExtent l="0" t="0" r="0" b="0"/>
          <wp:wrapNone/>
          <wp:docPr id="6" name="Picture 6" descr="blac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ack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1AD85" w14:textId="77777777" w:rsidR="005558FE" w:rsidRPr="003E4448" w:rsidRDefault="005558FE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CA32D" w14:textId="77777777" w:rsidR="00FC6FEA" w:rsidRDefault="00FC6FEA">
      <w:r>
        <w:separator/>
      </w:r>
    </w:p>
    <w:p w14:paraId="693CD82D" w14:textId="77777777" w:rsidR="00FC6FEA" w:rsidRDefault="00FC6FEA"/>
  </w:footnote>
  <w:footnote w:type="continuationSeparator" w:id="0">
    <w:p w14:paraId="115B4C72" w14:textId="77777777" w:rsidR="00FC6FEA" w:rsidRDefault="00FC6FEA">
      <w:r>
        <w:continuationSeparator/>
      </w:r>
    </w:p>
    <w:p w14:paraId="76905FDE" w14:textId="77777777" w:rsidR="00FC6FEA" w:rsidRDefault="00FC6F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1F6EF" w14:textId="2DC6C93A" w:rsidR="005558FE" w:rsidRDefault="005558FE" w:rsidP="00922691">
    <w:pPr>
      <w:pStyle w:val="Header"/>
    </w:pPr>
    <w:r w:rsidRPr="00136AEE">
      <w:fldChar w:fldCharType="begin"/>
    </w:r>
    <w:r w:rsidRPr="00136AEE">
      <w:instrText xml:space="preserve">PAGE  </w:instrText>
    </w:r>
    <w:r w:rsidRPr="00136AEE">
      <w:fldChar w:fldCharType="separate"/>
    </w:r>
    <w:r w:rsidR="00C85100">
      <w:t>6</w:t>
    </w:r>
    <w:r w:rsidRPr="00136AEE">
      <w:fldChar w:fldCharType="end"/>
    </w:r>
    <w:r>
      <w:rPr>
        <w:rFonts w:hint="eastAsia"/>
      </w:rPr>
      <w:t xml:space="preserve">          </w:t>
    </w:r>
    <w:r w:rsidR="00F570DA">
      <w:fldChar w:fldCharType="begin"/>
    </w:r>
    <w:r w:rsidR="00F570DA">
      <w:instrText xml:space="preserve"> STYLEREF  "Document Title"  \* MERGEFORMAT </w:instrText>
    </w:r>
    <w:r w:rsidR="00F570DA">
      <w:fldChar w:fldCharType="separate"/>
    </w:r>
    <w:r w:rsidR="00F570DA">
      <w:t>DP070: Azure</w:t>
    </w:r>
    <w:r w:rsidR="00F570DA">
      <w:rPr>
        <w:rFonts w:ascii="Malgun Gothic" w:eastAsia="Malgun Gothic" w:hAnsi="Malgun Gothic" w:cs="Malgun Gothic" w:hint="eastAsia"/>
      </w:rPr>
      <w:t>로</w:t>
    </w:r>
    <w:r w:rsidR="00F570DA">
      <w:t xml:space="preserve"> </w:t>
    </w:r>
    <w:r w:rsidR="00F570DA" w:rsidRPr="00F570DA">
      <w:rPr>
        <w:rFonts w:ascii="Malgun Gothic" w:eastAsia="Malgun Gothic" w:hAnsi="Malgun Gothic" w:cs="Malgun Gothic" w:hint="eastAsia"/>
      </w:rPr>
      <w:t>오픈</w:t>
    </w:r>
    <w:r w:rsidR="00F570DA">
      <w:t xml:space="preserve"> </w:t>
    </w:r>
    <w:r w:rsidR="00F570DA" w:rsidRPr="00F570DA">
      <w:rPr>
        <w:rFonts w:ascii="Malgun Gothic" w:eastAsia="Malgun Gothic" w:hAnsi="Malgun Gothic" w:cs="Malgun Gothic" w:hint="eastAsia"/>
      </w:rPr>
      <w:t>소스</w:t>
    </w:r>
    <w:r w:rsidR="00F570DA">
      <w:t xml:space="preserve"> </w:t>
    </w:r>
    <w:r w:rsidR="00F570DA" w:rsidRPr="00F570DA">
      <w:rPr>
        <w:rFonts w:ascii="Malgun Gothic" w:eastAsia="Malgun Gothic" w:hAnsi="Malgun Gothic" w:cs="Malgun Gothic" w:hint="eastAsia"/>
      </w:rPr>
      <w:t>워크로드</w:t>
    </w:r>
    <w:r w:rsidR="00F570DA">
      <w:t xml:space="preserve"> </w:t>
    </w:r>
    <w:r w:rsidR="00F570DA" w:rsidRPr="00F570DA">
      <w:rPr>
        <w:rFonts w:ascii="Malgun Gothic" w:eastAsia="Malgun Gothic" w:hAnsi="Malgun Gothic" w:cs="Malgun Gothic" w:hint="eastAsia"/>
      </w:rPr>
      <w:t>마이그레이션</w:t>
    </w:r>
    <w:r w:rsidR="00F570DA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2887E" w14:textId="43130C22" w:rsidR="005558FE" w:rsidRDefault="005558FE" w:rsidP="00084BC1">
    <w:pPr>
      <w:pStyle w:val="Header"/>
      <w:tabs>
        <w:tab w:val="left" w:pos="6210"/>
      </w:tabs>
    </w:pPr>
    <w:r>
      <w:rPr>
        <w:rFonts w:hint="eastAsia"/>
      </w:rPr>
      <w:tab/>
    </w:r>
    <w:r>
      <w:rPr>
        <w:rFonts w:hint="eastAsia"/>
      </w:rPr>
      <w:tab/>
    </w:r>
    <w:r w:rsidR="00F570DA">
      <w:fldChar w:fldCharType="begin"/>
    </w:r>
    <w:r w:rsidR="00F570DA">
      <w:instrText xml:space="preserve"> STYLEREF  "Document Title"  \* MERGEFORMAT </w:instrText>
    </w:r>
    <w:r w:rsidR="00F570DA">
      <w:fldChar w:fldCharType="separate"/>
    </w:r>
    <w:r w:rsidR="00F570DA">
      <w:t>DP070: Azure</w:t>
    </w:r>
    <w:r w:rsidR="00F570DA">
      <w:rPr>
        <w:rFonts w:ascii="Malgun Gothic" w:eastAsia="Malgun Gothic" w:hAnsi="Malgun Gothic" w:cs="Malgun Gothic" w:hint="eastAsia"/>
      </w:rPr>
      <w:t>로</w:t>
    </w:r>
    <w:r w:rsidR="00F570DA">
      <w:t xml:space="preserve"> </w:t>
    </w:r>
    <w:r w:rsidR="00F570DA" w:rsidRPr="00F570DA">
      <w:rPr>
        <w:rFonts w:ascii="Malgun Gothic" w:eastAsia="Malgun Gothic" w:hAnsi="Malgun Gothic" w:cs="Malgun Gothic" w:hint="eastAsia"/>
      </w:rPr>
      <w:t>오픈</w:t>
    </w:r>
    <w:r w:rsidR="00F570DA">
      <w:t xml:space="preserve"> </w:t>
    </w:r>
    <w:r w:rsidR="00F570DA" w:rsidRPr="00F570DA">
      <w:rPr>
        <w:rFonts w:ascii="Malgun Gothic" w:eastAsia="Malgun Gothic" w:hAnsi="Malgun Gothic" w:cs="Malgun Gothic" w:hint="eastAsia"/>
      </w:rPr>
      <w:t>소스</w:t>
    </w:r>
    <w:r w:rsidR="00F570DA">
      <w:t xml:space="preserve"> </w:t>
    </w:r>
    <w:r w:rsidR="00F570DA" w:rsidRPr="00F570DA">
      <w:rPr>
        <w:rFonts w:ascii="Malgun Gothic" w:eastAsia="Malgun Gothic" w:hAnsi="Malgun Gothic" w:cs="Malgun Gothic" w:hint="eastAsia"/>
      </w:rPr>
      <w:t>워크로드</w:t>
    </w:r>
    <w:r w:rsidR="00F570DA">
      <w:t xml:space="preserve"> </w:t>
    </w:r>
    <w:r w:rsidR="00F570DA" w:rsidRPr="00F570DA">
      <w:rPr>
        <w:rFonts w:ascii="Malgun Gothic" w:eastAsia="Malgun Gothic" w:hAnsi="Malgun Gothic" w:cs="Malgun Gothic" w:hint="eastAsia"/>
      </w:rPr>
      <w:t>마이그레이션</w:t>
    </w:r>
    <w:r w:rsidR="00F570DA">
      <w:fldChar w:fldCharType="end"/>
    </w:r>
    <w:r>
      <w:rPr>
        <w:rFonts w:hint="eastAsia"/>
      </w:rPr>
      <w:tab/>
    </w:r>
    <w:r w:rsidRPr="00136AEE">
      <w:fldChar w:fldCharType="begin"/>
    </w:r>
    <w:r w:rsidRPr="00136AEE">
      <w:instrText xml:space="preserve">PAGE  </w:instrText>
    </w:r>
    <w:r w:rsidRPr="00136AEE">
      <w:fldChar w:fldCharType="separate"/>
    </w:r>
    <w:r w:rsidR="00C85100">
      <w:t>5</w:t>
    </w:r>
    <w:r w:rsidRPr="00136AEE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89BD3" w14:textId="77777777" w:rsidR="005558FE" w:rsidRDefault="005558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5A9"/>
    <w:multiLevelType w:val="hybridMultilevel"/>
    <w:tmpl w:val="030E90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FF3303"/>
    <w:multiLevelType w:val="hybridMultilevel"/>
    <w:tmpl w:val="A8881062"/>
    <w:lvl w:ilvl="0" w:tplc="82047146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277521"/>
    <w:multiLevelType w:val="hybridMultilevel"/>
    <w:tmpl w:val="84AE9B4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5467CE"/>
    <w:multiLevelType w:val="hybridMultilevel"/>
    <w:tmpl w:val="84AE9B4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3D1718"/>
    <w:multiLevelType w:val="hybridMultilevel"/>
    <w:tmpl w:val="DB7001DA"/>
    <w:lvl w:ilvl="0" w:tplc="386038A0">
      <w:start w:val="1"/>
      <w:numFmt w:val="bullet"/>
      <w:pStyle w:val="Table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81ED2"/>
    <w:multiLevelType w:val="hybridMultilevel"/>
    <w:tmpl w:val="9028B0B6"/>
    <w:lvl w:ilvl="0" w:tplc="CD6413DC">
      <w:start w:val="1"/>
      <w:numFmt w:val="decimal"/>
      <w:pStyle w:val="CodeNumbered"/>
      <w:lvlText w:val="%1"/>
      <w:lvlJc w:val="left"/>
      <w:pPr>
        <w:tabs>
          <w:tab w:val="num" w:pos="1080"/>
        </w:tabs>
        <w:ind w:left="720" w:firstLine="0"/>
      </w:pPr>
      <w:rPr>
        <w:rFonts w:ascii="Lucida Sans Unicode" w:hAnsi="Lucida Sans Unicode"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057167"/>
    <w:multiLevelType w:val="hybridMultilevel"/>
    <w:tmpl w:val="030E90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8A577E9"/>
    <w:multiLevelType w:val="hybridMultilevel"/>
    <w:tmpl w:val="106A296C"/>
    <w:lvl w:ilvl="0" w:tplc="D526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83A0F"/>
    <w:multiLevelType w:val="hybridMultilevel"/>
    <w:tmpl w:val="030E90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B354172"/>
    <w:multiLevelType w:val="hybridMultilevel"/>
    <w:tmpl w:val="84AE9B4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069765A"/>
    <w:multiLevelType w:val="hybridMultilevel"/>
    <w:tmpl w:val="5AE43234"/>
    <w:lvl w:ilvl="0" w:tplc="B6100224">
      <w:start w:val="1"/>
      <w:numFmt w:val="bullet"/>
      <w:pStyle w:val="Lb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7C1085"/>
    <w:multiLevelType w:val="hybridMultilevel"/>
    <w:tmpl w:val="37BA61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3522025"/>
    <w:multiLevelType w:val="hybridMultilevel"/>
    <w:tmpl w:val="A672D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B2D15"/>
    <w:multiLevelType w:val="hybridMultilevel"/>
    <w:tmpl w:val="7916A584"/>
    <w:lvl w:ilvl="0" w:tplc="F00473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345515"/>
    <w:multiLevelType w:val="hybridMultilevel"/>
    <w:tmpl w:val="0C78B9A2"/>
    <w:lvl w:ilvl="0" w:tplc="F5126E60">
      <w:start w:val="1"/>
      <w:numFmt w:val="bullet"/>
      <w:pStyle w:val="Checklis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DD2CD0"/>
    <w:multiLevelType w:val="hybridMultilevel"/>
    <w:tmpl w:val="479ED356"/>
    <w:lvl w:ilvl="0" w:tplc="D526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92CA3"/>
    <w:multiLevelType w:val="hybridMultilevel"/>
    <w:tmpl w:val="10A622C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A6B1CD1"/>
    <w:multiLevelType w:val="hybridMultilevel"/>
    <w:tmpl w:val="6CE617F0"/>
    <w:lvl w:ilvl="0" w:tplc="D526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B663C"/>
    <w:multiLevelType w:val="hybridMultilevel"/>
    <w:tmpl w:val="01EE48AE"/>
    <w:lvl w:ilvl="0" w:tplc="F0047356">
      <w:start w:val="1"/>
      <w:numFmt w:val="bullet"/>
      <w:pStyle w:val="Lb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bullet"/>
      <w:lvlText w:val="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F73796"/>
    <w:multiLevelType w:val="hybridMultilevel"/>
    <w:tmpl w:val="5A04C6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58472A"/>
    <w:multiLevelType w:val="hybridMultilevel"/>
    <w:tmpl w:val="A1104D7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45D365D"/>
    <w:multiLevelType w:val="hybridMultilevel"/>
    <w:tmpl w:val="6CE617F0"/>
    <w:lvl w:ilvl="0" w:tplc="D526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6283A"/>
    <w:multiLevelType w:val="hybridMultilevel"/>
    <w:tmpl w:val="35B8458C"/>
    <w:lvl w:ilvl="0" w:tplc="D526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250D04"/>
    <w:multiLevelType w:val="hybridMultilevel"/>
    <w:tmpl w:val="83F60E02"/>
    <w:lvl w:ilvl="0" w:tplc="F0047356">
      <w:start w:val="1"/>
      <w:numFmt w:val="lowerRoman"/>
      <w:pStyle w:val="Ln3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5D9A2958"/>
    <w:multiLevelType w:val="hybridMultilevel"/>
    <w:tmpl w:val="030E90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E565BDF"/>
    <w:multiLevelType w:val="hybridMultilevel"/>
    <w:tmpl w:val="37BA61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D55A1A"/>
    <w:multiLevelType w:val="hybridMultilevel"/>
    <w:tmpl w:val="00620B1C"/>
    <w:lvl w:ilvl="0" w:tplc="B10A639C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6D1B10"/>
    <w:multiLevelType w:val="hybridMultilevel"/>
    <w:tmpl w:val="BF525C5E"/>
    <w:lvl w:ilvl="0" w:tplc="F0047356">
      <w:start w:val="1"/>
      <w:numFmt w:val="bullet"/>
      <w:pStyle w:val="TableListBullet2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8"/>
        </w:tabs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8"/>
        </w:tabs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8"/>
        </w:tabs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8"/>
        </w:tabs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8"/>
        </w:tabs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8"/>
        </w:tabs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8"/>
        </w:tabs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8"/>
        </w:tabs>
        <w:ind w:left="6548" w:hanging="180"/>
      </w:pPr>
    </w:lvl>
  </w:abstractNum>
  <w:abstractNum w:abstractNumId="28" w15:restartNumberingAfterBreak="0">
    <w:nsid w:val="6138752F"/>
    <w:multiLevelType w:val="hybridMultilevel"/>
    <w:tmpl w:val="A4745E64"/>
    <w:lvl w:ilvl="0" w:tplc="F00473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A93BD9"/>
    <w:multiLevelType w:val="hybridMultilevel"/>
    <w:tmpl w:val="030E90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4A44491"/>
    <w:multiLevelType w:val="hybridMultilevel"/>
    <w:tmpl w:val="B04AA582"/>
    <w:lvl w:ilvl="0" w:tplc="F0047356">
      <w:start w:val="1"/>
      <w:numFmt w:val="bullet"/>
      <w:pStyle w:val="Answer"/>
      <w:lvlText w:val="A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10C76"/>
    <w:multiLevelType w:val="hybridMultilevel"/>
    <w:tmpl w:val="72D6016C"/>
    <w:lvl w:ilvl="0" w:tplc="CA3E4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2" w15:restartNumberingAfterBreak="0">
    <w:nsid w:val="661D3C89"/>
    <w:multiLevelType w:val="hybridMultilevel"/>
    <w:tmpl w:val="37BA61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4512A6B"/>
    <w:multiLevelType w:val="hybridMultilevel"/>
    <w:tmpl w:val="84AE9B4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80D6F33"/>
    <w:multiLevelType w:val="hybridMultilevel"/>
    <w:tmpl w:val="7C2C002C"/>
    <w:lvl w:ilvl="0" w:tplc="D526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7B51E6"/>
    <w:multiLevelType w:val="hybridMultilevel"/>
    <w:tmpl w:val="6F2AF6A8"/>
    <w:lvl w:ilvl="0" w:tplc="0409000F">
      <w:start w:val="1"/>
      <w:numFmt w:val="bullet"/>
      <w:pStyle w:val="Question"/>
      <w:lvlText w:val="Q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C23CF"/>
    <w:multiLevelType w:val="hybridMultilevel"/>
    <w:tmpl w:val="35B8458C"/>
    <w:lvl w:ilvl="0" w:tplc="D526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5D794D"/>
    <w:multiLevelType w:val="hybridMultilevel"/>
    <w:tmpl w:val="35B8458C"/>
    <w:lvl w:ilvl="0" w:tplc="D526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7"/>
  </w:num>
  <w:num w:numId="3">
    <w:abstractNumId w:val="4"/>
  </w:num>
  <w:num w:numId="4">
    <w:abstractNumId w:val="18"/>
  </w:num>
  <w:num w:numId="5">
    <w:abstractNumId w:val="10"/>
  </w:num>
  <w:num w:numId="6">
    <w:abstractNumId w:val="23"/>
  </w:num>
  <w:num w:numId="7">
    <w:abstractNumId w:val="5"/>
  </w:num>
  <w:num w:numId="8">
    <w:abstractNumId w:val="1"/>
  </w:num>
  <w:num w:numId="9">
    <w:abstractNumId w:val="1"/>
  </w:num>
  <w:num w:numId="10">
    <w:abstractNumId w:val="30"/>
  </w:num>
  <w:num w:numId="11">
    <w:abstractNumId w:val="35"/>
  </w:num>
  <w:num w:numId="12">
    <w:abstractNumId w:val="2"/>
  </w:num>
  <w:num w:numId="13">
    <w:abstractNumId w:val="12"/>
  </w:num>
  <w:num w:numId="14">
    <w:abstractNumId w:val="26"/>
  </w:num>
  <w:num w:numId="15">
    <w:abstractNumId w:val="19"/>
  </w:num>
  <w:num w:numId="16">
    <w:abstractNumId w:val="31"/>
  </w:num>
  <w:num w:numId="17">
    <w:abstractNumId w:val="13"/>
  </w:num>
  <w:num w:numId="18">
    <w:abstractNumId w:val="36"/>
  </w:num>
  <w:num w:numId="19">
    <w:abstractNumId w:val="3"/>
  </w:num>
  <w:num w:numId="20">
    <w:abstractNumId w:val="28"/>
  </w:num>
  <w:num w:numId="21">
    <w:abstractNumId w:val="1"/>
    <w:lvlOverride w:ilvl="0">
      <w:startOverride w:val="1"/>
    </w:lvlOverride>
  </w:num>
  <w:num w:numId="22">
    <w:abstractNumId w:val="20"/>
  </w:num>
  <w:num w:numId="23">
    <w:abstractNumId w:val="16"/>
  </w:num>
  <w:num w:numId="24">
    <w:abstractNumId w:val="22"/>
  </w:num>
  <w:num w:numId="25">
    <w:abstractNumId w:val="37"/>
  </w:num>
  <w:num w:numId="26">
    <w:abstractNumId w:val="33"/>
  </w:num>
  <w:num w:numId="27">
    <w:abstractNumId w:val="20"/>
  </w:num>
  <w:num w:numId="28">
    <w:abstractNumId w:val="16"/>
  </w:num>
  <w:num w:numId="29">
    <w:abstractNumId w:val="9"/>
  </w:num>
  <w:num w:numId="30">
    <w:abstractNumId w:val="34"/>
  </w:num>
  <w:num w:numId="31">
    <w:abstractNumId w:val="7"/>
  </w:num>
  <w:num w:numId="32">
    <w:abstractNumId w:val="17"/>
  </w:num>
  <w:num w:numId="33">
    <w:abstractNumId w:val="15"/>
  </w:num>
  <w:num w:numId="34">
    <w:abstractNumId w:val="25"/>
  </w:num>
  <w:num w:numId="35">
    <w:abstractNumId w:val="32"/>
  </w:num>
  <w:num w:numId="36">
    <w:abstractNumId w:val="11"/>
  </w:num>
  <w:num w:numId="37">
    <w:abstractNumId w:val="8"/>
  </w:num>
  <w:num w:numId="38">
    <w:abstractNumId w:val="21"/>
  </w:num>
  <w:num w:numId="39">
    <w:abstractNumId w:val="6"/>
  </w:num>
  <w:num w:numId="40">
    <w:abstractNumId w:val="0"/>
  </w:num>
  <w:num w:numId="41">
    <w:abstractNumId w:val="24"/>
  </w:num>
  <w:num w:numId="42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6" w:nlCheck="1" w:checkStyle="0"/>
  <w:activeWritingStyle w:appName="MSWord" w:lang="ko-KR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autoFormatOverride/>
  <w:defaultTabStop w:val="720"/>
  <w:evenAndOddHeaders/>
  <w:characterSpacingControl w:val="doNotCompress"/>
  <w:hdrShapeDefaults>
    <o:shapedefaults v:ext="edit" spidmax="4097">
      <o:colormru v:ext="edit" colors="#d1f0c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367"/>
    <w:rsid w:val="00001E65"/>
    <w:rsid w:val="00004324"/>
    <w:rsid w:val="00005A46"/>
    <w:rsid w:val="00006983"/>
    <w:rsid w:val="00006C03"/>
    <w:rsid w:val="00007B26"/>
    <w:rsid w:val="00007B27"/>
    <w:rsid w:val="00011BF9"/>
    <w:rsid w:val="0001234F"/>
    <w:rsid w:val="00020718"/>
    <w:rsid w:val="00021BEB"/>
    <w:rsid w:val="00022098"/>
    <w:rsid w:val="00023802"/>
    <w:rsid w:val="000276E6"/>
    <w:rsid w:val="00030A2A"/>
    <w:rsid w:val="00031D98"/>
    <w:rsid w:val="00032AC3"/>
    <w:rsid w:val="00033685"/>
    <w:rsid w:val="00042B40"/>
    <w:rsid w:val="00067E35"/>
    <w:rsid w:val="00070650"/>
    <w:rsid w:val="00074AFD"/>
    <w:rsid w:val="0008013A"/>
    <w:rsid w:val="00080944"/>
    <w:rsid w:val="00084BC1"/>
    <w:rsid w:val="00085F17"/>
    <w:rsid w:val="0008697F"/>
    <w:rsid w:val="00087AA2"/>
    <w:rsid w:val="00094097"/>
    <w:rsid w:val="00094ACC"/>
    <w:rsid w:val="00096CB3"/>
    <w:rsid w:val="000B0617"/>
    <w:rsid w:val="000B2315"/>
    <w:rsid w:val="000B23D5"/>
    <w:rsid w:val="000B459A"/>
    <w:rsid w:val="000B7686"/>
    <w:rsid w:val="000C0638"/>
    <w:rsid w:val="000C31F2"/>
    <w:rsid w:val="000D2CAC"/>
    <w:rsid w:val="000D7F4B"/>
    <w:rsid w:val="000E4554"/>
    <w:rsid w:val="000E730E"/>
    <w:rsid w:val="000F5B11"/>
    <w:rsid w:val="001023E5"/>
    <w:rsid w:val="001033E0"/>
    <w:rsid w:val="00104ED3"/>
    <w:rsid w:val="00115A59"/>
    <w:rsid w:val="00115FFA"/>
    <w:rsid w:val="00117618"/>
    <w:rsid w:val="00117894"/>
    <w:rsid w:val="00123A53"/>
    <w:rsid w:val="00127A19"/>
    <w:rsid w:val="00136023"/>
    <w:rsid w:val="00136AEE"/>
    <w:rsid w:val="00141AA7"/>
    <w:rsid w:val="00141D5F"/>
    <w:rsid w:val="00143087"/>
    <w:rsid w:val="001500FC"/>
    <w:rsid w:val="00164FAD"/>
    <w:rsid w:val="00165F74"/>
    <w:rsid w:val="0016737E"/>
    <w:rsid w:val="00172263"/>
    <w:rsid w:val="00174130"/>
    <w:rsid w:val="001869B9"/>
    <w:rsid w:val="00191A6F"/>
    <w:rsid w:val="00192863"/>
    <w:rsid w:val="001A329C"/>
    <w:rsid w:val="001A5AE3"/>
    <w:rsid w:val="001A721C"/>
    <w:rsid w:val="001A726B"/>
    <w:rsid w:val="001A72EA"/>
    <w:rsid w:val="001B07EB"/>
    <w:rsid w:val="001B275C"/>
    <w:rsid w:val="001B3165"/>
    <w:rsid w:val="001B3C5F"/>
    <w:rsid w:val="001B3D3D"/>
    <w:rsid w:val="001B710D"/>
    <w:rsid w:val="001C3704"/>
    <w:rsid w:val="001C4D41"/>
    <w:rsid w:val="001C5456"/>
    <w:rsid w:val="001C671D"/>
    <w:rsid w:val="001D17FA"/>
    <w:rsid w:val="001D2F06"/>
    <w:rsid w:val="001D64DF"/>
    <w:rsid w:val="001D66DE"/>
    <w:rsid w:val="001E06B9"/>
    <w:rsid w:val="001E35E4"/>
    <w:rsid w:val="001E42CF"/>
    <w:rsid w:val="001E4394"/>
    <w:rsid w:val="001E53F1"/>
    <w:rsid w:val="001F34B1"/>
    <w:rsid w:val="001F7D8F"/>
    <w:rsid w:val="002015EC"/>
    <w:rsid w:val="00203250"/>
    <w:rsid w:val="00204FBB"/>
    <w:rsid w:val="00207F41"/>
    <w:rsid w:val="00210842"/>
    <w:rsid w:val="00211811"/>
    <w:rsid w:val="00213932"/>
    <w:rsid w:val="00221955"/>
    <w:rsid w:val="00223774"/>
    <w:rsid w:val="0022574E"/>
    <w:rsid w:val="002257F4"/>
    <w:rsid w:val="00235871"/>
    <w:rsid w:val="00236571"/>
    <w:rsid w:val="00241BE1"/>
    <w:rsid w:val="00243E71"/>
    <w:rsid w:val="00243FDA"/>
    <w:rsid w:val="00250E01"/>
    <w:rsid w:val="00251010"/>
    <w:rsid w:val="00252B49"/>
    <w:rsid w:val="002550BC"/>
    <w:rsid w:val="00256459"/>
    <w:rsid w:val="00271576"/>
    <w:rsid w:val="002735D2"/>
    <w:rsid w:val="00273C58"/>
    <w:rsid w:val="00273CD1"/>
    <w:rsid w:val="00276429"/>
    <w:rsid w:val="002818C8"/>
    <w:rsid w:val="00290BE2"/>
    <w:rsid w:val="00290D6E"/>
    <w:rsid w:val="00294474"/>
    <w:rsid w:val="00294698"/>
    <w:rsid w:val="00295B25"/>
    <w:rsid w:val="002A13B4"/>
    <w:rsid w:val="002A25EF"/>
    <w:rsid w:val="002A45BE"/>
    <w:rsid w:val="002A6147"/>
    <w:rsid w:val="002A78F1"/>
    <w:rsid w:val="002B00D0"/>
    <w:rsid w:val="002B23DE"/>
    <w:rsid w:val="002B2E59"/>
    <w:rsid w:val="002B34C7"/>
    <w:rsid w:val="002B39BA"/>
    <w:rsid w:val="002B4D09"/>
    <w:rsid w:val="002B5242"/>
    <w:rsid w:val="002B7549"/>
    <w:rsid w:val="002C2ACF"/>
    <w:rsid w:val="002C36C9"/>
    <w:rsid w:val="002C3AA7"/>
    <w:rsid w:val="002C4A7B"/>
    <w:rsid w:val="002D1F7F"/>
    <w:rsid w:val="002D22AC"/>
    <w:rsid w:val="002E5D7E"/>
    <w:rsid w:val="002E6299"/>
    <w:rsid w:val="002E76F7"/>
    <w:rsid w:val="002F0C47"/>
    <w:rsid w:val="002F29AC"/>
    <w:rsid w:val="002F4CC3"/>
    <w:rsid w:val="002F5608"/>
    <w:rsid w:val="002F712B"/>
    <w:rsid w:val="002F7CA6"/>
    <w:rsid w:val="003022AF"/>
    <w:rsid w:val="00305FF2"/>
    <w:rsid w:val="00306CAE"/>
    <w:rsid w:val="0031046E"/>
    <w:rsid w:val="00310921"/>
    <w:rsid w:val="003120B8"/>
    <w:rsid w:val="00313FB5"/>
    <w:rsid w:val="00315FB8"/>
    <w:rsid w:val="003209F8"/>
    <w:rsid w:val="0032730B"/>
    <w:rsid w:val="00330B4D"/>
    <w:rsid w:val="003341A4"/>
    <w:rsid w:val="00335AA7"/>
    <w:rsid w:val="00335BBE"/>
    <w:rsid w:val="00341724"/>
    <w:rsid w:val="003478F8"/>
    <w:rsid w:val="00347966"/>
    <w:rsid w:val="00351C35"/>
    <w:rsid w:val="003528D3"/>
    <w:rsid w:val="00353BD9"/>
    <w:rsid w:val="00360DB7"/>
    <w:rsid w:val="00363A66"/>
    <w:rsid w:val="003718FF"/>
    <w:rsid w:val="00372F05"/>
    <w:rsid w:val="00373021"/>
    <w:rsid w:val="00373696"/>
    <w:rsid w:val="00376689"/>
    <w:rsid w:val="003800BD"/>
    <w:rsid w:val="0038184A"/>
    <w:rsid w:val="00385A81"/>
    <w:rsid w:val="00386651"/>
    <w:rsid w:val="00386A95"/>
    <w:rsid w:val="00395656"/>
    <w:rsid w:val="003978E8"/>
    <w:rsid w:val="00397EB7"/>
    <w:rsid w:val="003A7192"/>
    <w:rsid w:val="003A735E"/>
    <w:rsid w:val="003A7D51"/>
    <w:rsid w:val="003A7EA1"/>
    <w:rsid w:val="003B117C"/>
    <w:rsid w:val="003C114F"/>
    <w:rsid w:val="003C142B"/>
    <w:rsid w:val="003C1F56"/>
    <w:rsid w:val="003C6B5D"/>
    <w:rsid w:val="003D0AC9"/>
    <w:rsid w:val="003D2CC4"/>
    <w:rsid w:val="003D4353"/>
    <w:rsid w:val="003D51C1"/>
    <w:rsid w:val="003D757B"/>
    <w:rsid w:val="003E1D39"/>
    <w:rsid w:val="003E4448"/>
    <w:rsid w:val="003E5DD1"/>
    <w:rsid w:val="003E62F4"/>
    <w:rsid w:val="003F2ED4"/>
    <w:rsid w:val="00404146"/>
    <w:rsid w:val="004075E7"/>
    <w:rsid w:val="00407F90"/>
    <w:rsid w:val="00411CD8"/>
    <w:rsid w:val="00415918"/>
    <w:rsid w:val="00420831"/>
    <w:rsid w:val="004267B1"/>
    <w:rsid w:val="00430B0F"/>
    <w:rsid w:val="004319D4"/>
    <w:rsid w:val="00437E52"/>
    <w:rsid w:val="00440971"/>
    <w:rsid w:val="00441A75"/>
    <w:rsid w:val="0044437B"/>
    <w:rsid w:val="00445F9E"/>
    <w:rsid w:val="0046107A"/>
    <w:rsid w:val="004619F9"/>
    <w:rsid w:val="00464102"/>
    <w:rsid w:val="00464FC7"/>
    <w:rsid w:val="004656F9"/>
    <w:rsid w:val="00466BB1"/>
    <w:rsid w:val="00472B2E"/>
    <w:rsid w:val="00483125"/>
    <w:rsid w:val="004836C2"/>
    <w:rsid w:val="004920C3"/>
    <w:rsid w:val="00493EB3"/>
    <w:rsid w:val="004949FB"/>
    <w:rsid w:val="00495648"/>
    <w:rsid w:val="004A73F9"/>
    <w:rsid w:val="004A77E6"/>
    <w:rsid w:val="004B0B23"/>
    <w:rsid w:val="004B4281"/>
    <w:rsid w:val="004B6A2E"/>
    <w:rsid w:val="004C013A"/>
    <w:rsid w:val="004C290F"/>
    <w:rsid w:val="004C492E"/>
    <w:rsid w:val="004C569C"/>
    <w:rsid w:val="004C5E19"/>
    <w:rsid w:val="004C5E93"/>
    <w:rsid w:val="004C7143"/>
    <w:rsid w:val="004D0096"/>
    <w:rsid w:val="004D1B57"/>
    <w:rsid w:val="004D2175"/>
    <w:rsid w:val="004D2B86"/>
    <w:rsid w:val="004D3BE7"/>
    <w:rsid w:val="004D56B8"/>
    <w:rsid w:val="004D6ADC"/>
    <w:rsid w:val="004E2B92"/>
    <w:rsid w:val="004E4BB2"/>
    <w:rsid w:val="004F03C0"/>
    <w:rsid w:val="004F24F6"/>
    <w:rsid w:val="004F5A11"/>
    <w:rsid w:val="004F5C91"/>
    <w:rsid w:val="004F73F5"/>
    <w:rsid w:val="00502708"/>
    <w:rsid w:val="0050394F"/>
    <w:rsid w:val="00504D64"/>
    <w:rsid w:val="0050654E"/>
    <w:rsid w:val="005137A9"/>
    <w:rsid w:val="0052144B"/>
    <w:rsid w:val="00521AD3"/>
    <w:rsid w:val="005229C4"/>
    <w:rsid w:val="0052415B"/>
    <w:rsid w:val="00530858"/>
    <w:rsid w:val="00531066"/>
    <w:rsid w:val="00533E92"/>
    <w:rsid w:val="00533FAF"/>
    <w:rsid w:val="005347FC"/>
    <w:rsid w:val="00537181"/>
    <w:rsid w:val="00542824"/>
    <w:rsid w:val="00545EE8"/>
    <w:rsid w:val="005463BC"/>
    <w:rsid w:val="00547B1E"/>
    <w:rsid w:val="00550088"/>
    <w:rsid w:val="005541DE"/>
    <w:rsid w:val="005558FE"/>
    <w:rsid w:val="005569F9"/>
    <w:rsid w:val="00557445"/>
    <w:rsid w:val="0056067A"/>
    <w:rsid w:val="005611F9"/>
    <w:rsid w:val="005638A3"/>
    <w:rsid w:val="005644A1"/>
    <w:rsid w:val="00565A3F"/>
    <w:rsid w:val="0057122E"/>
    <w:rsid w:val="00571CF0"/>
    <w:rsid w:val="005733BF"/>
    <w:rsid w:val="005766EA"/>
    <w:rsid w:val="00582DCA"/>
    <w:rsid w:val="0058456E"/>
    <w:rsid w:val="00585C2A"/>
    <w:rsid w:val="00587D91"/>
    <w:rsid w:val="005942C0"/>
    <w:rsid w:val="0059433B"/>
    <w:rsid w:val="00597291"/>
    <w:rsid w:val="005A1699"/>
    <w:rsid w:val="005A6A34"/>
    <w:rsid w:val="005B1304"/>
    <w:rsid w:val="005B5577"/>
    <w:rsid w:val="005C1212"/>
    <w:rsid w:val="005C6CA9"/>
    <w:rsid w:val="005D0754"/>
    <w:rsid w:val="005D6403"/>
    <w:rsid w:val="005D7BD9"/>
    <w:rsid w:val="005E1221"/>
    <w:rsid w:val="005E3D84"/>
    <w:rsid w:val="005E45BF"/>
    <w:rsid w:val="005E584E"/>
    <w:rsid w:val="005F0E66"/>
    <w:rsid w:val="005F192D"/>
    <w:rsid w:val="005F2C49"/>
    <w:rsid w:val="005F4B6E"/>
    <w:rsid w:val="005F5622"/>
    <w:rsid w:val="005F573C"/>
    <w:rsid w:val="005F5B19"/>
    <w:rsid w:val="006043CC"/>
    <w:rsid w:val="00605D50"/>
    <w:rsid w:val="0061165D"/>
    <w:rsid w:val="00612AB7"/>
    <w:rsid w:val="00612BDF"/>
    <w:rsid w:val="00615762"/>
    <w:rsid w:val="00621717"/>
    <w:rsid w:val="00622FFB"/>
    <w:rsid w:val="006234A5"/>
    <w:rsid w:val="00626AD5"/>
    <w:rsid w:val="00627BE6"/>
    <w:rsid w:val="00630064"/>
    <w:rsid w:val="006300B3"/>
    <w:rsid w:val="00631060"/>
    <w:rsid w:val="00633D23"/>
    <w:rsid w:val="0063482E"/>
    <w:rsid w:val="00636E0E"/>
    <w:rsid w:val="006371C4"/>
    <w:rsid w:val="006371CF"/>
    <w:rsid w:val="0064013C"/>
    <w:rsid w:val="00640243"/>
    <w:rsid w:val="00641087"/>
    <w:rsid w:val="006433B1"/>
    <w:rsid w:val="00644997"/>
    <w:rsid w:val="0064516D"/>
    <w:rsid w:val="006459EE"/>
    <w:rsid w:val="00647E68"/>
    <w:rsid w:val="00652624"/>
    <w:rsid w:val="00652964"/>
    <w:rsid w:val="00652E26"/>
    <w:rsid w:val="00653541"/>
    <w:rsid w:val="006601AA"/>
    <w:rsid w:val="00672B50"/>
    <w:rsid w:val="00672E35"/>
    <w:rsid w:val="00673854"/>
    <w:rsid w:val="00675818"/>
    <w:rsid w:val="006758E8"/>
    <w:rsid w:val="00676C43"/>
    <w:rsid w:val="00680871"/>
    <w:rsid w:val="006840DD"/>
    <w:rsid w:val="006856CE"/>
    <w:rsid w:val="00690229"/>
    <w:rsid w:val="00692929"/>
    <w:rsid w:val="00695096"/>
    <w:rsid w:val="006A088C"/>
    <w:rsid w:val="006A35A8"/>
    <w:rsid w:val="006A3C28"/>
    <w:rsid w:val="006B0DFD"/>
    <w:rsid w:val="006C5231"/>
    <w:rsid w:val="006D0AEB"/>
    <w:rsid w:val="006D134A"/>
    <w:rsid w:val="006D2B7B"/>
    <w:rsid w:val="006D78A0"/>
    <w:rsid w:val="006E0801"/>
    <w:rsid w:val="006E59E3"/>
    <w:rsid w:val="006F06AD"/>
    <w:rsid w:val="006F1298"/>
    <w:rsid w:val="006F431C"/>
    <w:rsid w:val="006F5117"/>
    <w:rsid w:val="00700408"/>
    <w:rsid w:val="00700EA6"/>
    <w:rsid w:val="00700F74"/>
    <w:rsid w:val="00707B2E"/>
    <w:rsid w:val="007106E3"/>
    <w:rsid w:val="00711686"/>
    <w:rsid w:val="00711C14"/>
    <w:rsid w:val="00714320"/>
    <w:rsid w:val="00716EA7"/>
    <w:rsid w:val="00717F75"/>
    <w:rsid w:val="00720BA5"/>
    <w:rsid w:val="00732F4C"/>
    <w:rsid w:val="00736C07"/>
    <w:rsid w:val="007371A7"/>
    <w:rsid w:val="00737611"/>
    <w:rsid w:val="007503E9"/>
    <w:rsid w:val="00753C38"/>
    <w:rsid w:val="00754E63"/>
    <w:rsid w:val="00755414"/>
    <w:rsid w:val="00756CDB"/>
    <w:rsid w:val="00762536"/>
    <w:rsid w:val="00764E9F"/>
    <w:rsid w:val="0077010D"/>
    <w:rsid w:val="00770827"/>
    <w:rsid w:val="00771763"/>
    <w:rsid w:val="0077476C"/>
    <w:rsid w:val="00777A7C"/>
    <w:rsid w:val="00781814"/>
    <w:rsid w:val="0078260A"/>
    <w:rsid w:val="00784944"/>
    <w:rsid w:val="007857E1"/>
    <w:rsid w:val="007870A1"/>
    <w:rsid w:val="00791D0B"/>
    <w:rsid w:val="00794836"/>
    <w:rsid w:val="00794D1B"/>
    <w:rsid w:val="007969F8"/>
    <w:rsid w:val="007A0955"/>
    <w:rsid w:val="007A601D"/>
    <w:rsid w:val="007A6718"/>
    <w:rsid w:val="007B4796"/>
    <w:rsid w:val="007B7D61"/>
    <w:rsid w:val="007C26EA"/>
    <w:rsid w:val="007C2873"/>
    <w:rsid w:val="007C2E56"/>
    <w:rsid w:val="007D7836"/>
    <w:rsid w:val="007F376F"/>
    <w:rsid w:val="007F5898"/>
    <w:rsid w:val="007F6F3A"/>
    <w:rsid w:val="00801F0E"/>
    <w:rsid w:val="0080408E"/>
    <w:rsid w:val="00806A5D"/>
    <w:rsid w:val="008079F7"/>
    <w:rsid w:val="00810D66"/>
    <w:rsid w:val="00815BAE"/>
    <w:rsid w:val="00817DBF"/>
    <w:rsid w:val="00817F53"/>
    <w:rsid w:val="00823F01"/>
    <w:rsid w:val="0082476A"/>
    <w:rsid w:val="00824FD0"/>
    <w:rsid w:val="008251D2"/>
    <w:rsid w:val="00825531"/>
    <w:rsid w:val="00826FC8"/>
    <w:rsid w:val="00835736"/>
    <w:rsid w:val="00837C5B"/>
    <w:rsid w:val="00841CF5"/>
    <w:rsid w:val="008441C5"/>
    <w:rsid w:val="0085201D"/>
    <w:rsid w:val="0085532A"/>
    <w:rsid w:val="00857F6A"/>
    <w:rsid w:val="0086208A"/>
    <w:rsid w:val="00862E4E"/>
    <w:rsid w:val="00864BC0"/>
    <w:rsid w:val="00866657"/>
    <w:rsid w:val="0087328B"/>
    <w:rsid w:val="008740C5"/>
    <w:rsid w:val="00882524"/>
    <w:rsid w:val="008850B0"/>
    <w:rsid w:val="0088632A"/>
    <w:rsid w:val="00886597"/>
    <w:rsid w:val="0088732A"/>
    <w:rsid w:val="00887F82"/>
    <w:rsid w:val="00892B6F"/>
    <w:rsid w:val="00895DB6"/>
    <w:rsid w:val="008A23A9"/>
    <w:rsid w:val="008A2CE0"/>
    <w:rsid w:val="008A2DDA"/>
    <w:rsid w:val="008A3350"/>
    <w:rsid w:val="008A5367"/>
    <w:rsid w:val="008A6DC4"/>
    <w:rsid w:val="008A6E18"/>
    <w:rsid w:val="008A7DCC"/>
    <w:rsid w:val="008B0DA3"/>
    <w:rsid w:val="008B3D19"/>
    <w:rsid w:val="008C295D"/>
    <w:rsid w:val="008C35B1"/>
    <w:rsid w:val="008D203E"/>
    <w:rsid w:val="008D2493"/>
    <w:rsid w:val="008D32CE"/>
    <w:rsid w:val="008D6645"/>
    <w:rsid w:val="008D7947"/>
    <w:rsid w:val="008E35B6"/>
    <w:rsid w:val="008E39CE"/>
    <w:rsid w:val="008E578C"/>
    <w:rsid w:val="008E69A5"/>
    <w:rsid w:val="008F3136"/>
    <w:rsid w:val="008F3604"/>
    <w:rsid w:val="008F5DC4"/>
    <w:rsid w:val="008F6B82"/>
    <w:rsid w:val="008F6EA2"/>
    <w:rsid w:val="00906225"/>
    <w:rsid w:val="00906322"/>
    <w:rsid w:val="009102AB"/>
    <w:rsid w:val="009200C1"/>
    <w:rsid w:val="00922691"/>
    <w:rsid w:val="00925369"/>
    <w:rsid w:val="0092716C"/>
    <w:rsid w:val="00927B0B"/>
    <w:rsid w:val="0093137C"/>
    <w:rsid w:val="009326BF"/>
    <w:rsid w:val="009355EB"/>
    <w:rsid w:val="00936FE6"/>
    <w:rsid w:val="00940FB1"/>
    <w:rsid w:val="009446D5"/>
    <w:rsid w:val="00961A7A"/>
    <w:rsid w:val="00962375"/>
    <w:rsid w:val="00963703"/>
    <w:rsid w:val="0096543B"/>
    <w:rsid w:val="009663D6"/>
    <w:rsid w:val="00970368"/>
    <w:rsid w:val="00970497"/>
    <w:rsid w:val="0097455F"/>
    <w:rsid w:val="0097772C"/>
    <w:rsid w:val="0098281D"/>
    <w:rsid w:val="0098320C"/>
    <w:rsid w:val="00983C6E"/>
    <w:rsid w:val="00985B59"/>
    <w:rsid w:val="00986239"/>
    <w:rsid w:val="009921E1"/>
    <w:rsid w:val="009925B2"/>
    <w:rsid w:val="00993A6B"/>
    <w:rsid w:val="0099548A"/>
    <w:rsid w:val="009A0ACE"/>
    <w:rsid w:val="009A2B18"/>
    <w:rsid w:val="009A3920"/>
    <w:rsid w:val="009A7A0A"/>
    <w:rsid w:val="009A7E83"/>
    <w:rsid w:val="009B07F7"/>
    <w:rsid w:val="009B3037"/>
    <w:rsid w:val="009B585E"/>
    <w:rsid w:val="009C0F75"/>
    <w:rsid w:val="009C2F7F"/>
    <w:rsid w:val="009C3DC3"/>
    <w:rsid w:val="009C4332"/>
    <w:rsid w:val="009D0A71"/>
    <w:rsid w:val="009D1DA1"/>
    <w:rsid w:val="009D3AD7"/>
    <w:rsid w:val="009E1A79"/>
    <w:rsid w:val="009F0A52"/>
    <w:rsid w:val="009F0BB3"/>
    <w:rsid w:val="009F6BEA"/>
    <w:rsid w:val="00A05FCC"/>
    <w:rsid w:val="00A11DDC"/>
    <w:rsid w:val="00A12B1C"/>
    <w:rsid w:val="00A13D55"/>
    <w:rsid w:val="00A144C1"/>
    <w:rsid w:val="00A14B9F"/>
    <w:rsid w:val="00A156DC"/>
    <w:rsid w:val="00A16438"/>
    <w:rsid w:val="00A16F12"/>
    <w:rsid w:val="00A17FE6"/>
    <w:rsid w:val="00A227EB"/>
    <w:rsid w:val="00A22F59"/>
    <w:rsid w:val="00A244B1"/>
    <w:rsid w:val="00A254E0"/>
    <w:rsid w:val="00A303B1"/>
    <w:rsid w:val="00A31A80"/>
    <w:rsid w:val="00A3488E"/>
    <w:rsid w:val="00A37620"/>
    <w:rsid w:val="00A46DEC"/>
    <w:rsid w:val="00A51CBD"/>
    <w:rsid w:val="00A566BD"/>
    <w:rsid w:val="00A57C1F"/>
    <w:rsid w:val="00A66CC9"/>
    <w:rsid w:val="00A67D31"/>
    <w:rsid w:val="00A7694E"/>
    <w:rsid w:val="00A82595"/>
    <w:rsid w:val="00A83D4A"/>
    <w:rsid w:val="00A85816"/>
    <w:rsid w:val="00A92C2F"/>
    <w:rsid w:val="00A946DF"/>
    <w:rsid w:val="00A94F74"/>
    <w:rsid w:val="00AA2B1A"/>
    <w:rsid w:val="00AA3F11"/>
    <w:rsid w:val="00AA6563"/>
    <w:rsid w:val="00AA741F"/>
    <w:rsid w:val="00AB18FF"/>
    <w:rsid w:val="00AB4A14"/>
    <w:rsid w:val="00AB62D7"/>
    <w:rsid w:val="00AC1525"/>
    <w:rsid w:val="00AC3AA5"/>
    <w:rsid w:val="00AC63FB"/>
    <w:rsid w:val="00AD0660"/>
    <w:rsid w:val="00AD1611"/>
    <w:rsid w:val="00AD1F0D"/>
    <w:rsid w:val="00AD2F35"/>
    <w:rsid w:val="00AD7575"/>
    <w:rsid w:val="00AE2A1C"/>
    <w:rsid w:val="00AE2C1A"/>
    <w:rsid w:val="00AE5C23"/>
    <w:rsid w:val="00AE7EFF"/>
    <w:rsid w:val="00AF700E"/>
    <w:rsid w:val="00B01D62"/>
    <w:rsid w:val="00B03DA3"/>
    <w:rsid w:val="00B052FC"/>
    <w:rsid w:val="00B106DA"/>
    <w:rsid w:val="00B10F02"/>
    <w:rsid w:val="00B11FAF"/>
    <w:rsid w:val="00B1716A"/>
    <w:rsid w:val="00B23EB1"/>
    <w:rsid w:val="00B24046"/>
    <w:rsid w:val="00B246F4"/>
    <w:rsid w:val="00B34A10"/>
    <w:rsid w:val="00B536EC"/>
    <w:rsid w:val="00B554AC"/>
    <w:rsid w:val="00B60110"/>
    <w:rsid w:val="00B71AA4"/>
    <w:rsid w:val="00B72758"/>
    <w:rsid w:val="00B77A56"/>
    <w:rsid w:val="00B80A7B"/>
    <w:rsid w:val="00B83541"/>
    <w:rsid w:val="00B85CE7"/>
    <w:rsid w:val="00B90622"/>
    <w:rsid w:val="00B93B03"/>
    <w:rsid w:val="00B95B1A"/>
    <w:rsid w:val="00B95BAD"/>
    <w:rsid w:val="00B9676D"/>
    <w:rsid w:val="00B974C6"/>
    <w:rsid w:val="00BA0A9F"/>
    <w:rsid w:val="00BA4AB7"/>
    <w:rsid w:val="00BA4F11"/>
    <w:rsid w:val="00BA5DF2"/>
    <w:rsid w:val="00BA72CE"/>
    <w:rsid w:val="00BA7EAC"/>
    <w:rsid w:val="00BA7F26"/>
    <w:rsid w:val="00BB1DA0"/>
    <w:rsid w:val="00BB3679"/>
    <w:rsid w:val="00BB4CF2"/>
    <w:rsid w:val="00BB704B"/>
    <w:rsid w:val="00BC057E"/>
    <w:rsid w:val="00BC4735"/>
    <w:rsid w:val="00BD2C2C"/>
    <w:rsid w:val="00BD7959"/>
    <w:rsid w:val="00BE0928"/>
    <w:rsid w:val="00BE128A"/>
    <w:rsid w:val="00BE7BB2"/>
    <w:rsid w:val="00BF1A8C"/>
    <w:rsid w:val="00BF2E6A"/>
    <w:rsid w:val="00BF4F4B"/>
    <w:rsid w:val="00C1444B"/>
    <w:rsid w:val="00C15F75"/>
    <w:rsid w:val="00C20533"/>
    <w:rsid w:val="00C2228C"/>
    <w:rsid w:val="00C22C74"/>
    <w:rsid w:val="00C262A1"/>
    <w:rsid w:val="00C273BE"/>
    <w:rsid w:val="00C3224A"/>
    <w:rsid w:val="00C33D39"/>
    <w:rsid w:val="00C353D8"/>
    <w:rsid w:val="00C36BA5"/>
    <w:rsid w:val="00C36F9B"/>
    <w:rsid w:val="00C37F3D"/>
    <w:rsid w:val="00C40AE4"/>
    <w:rsid w:val="00C42B94"/>
    <w:rsid w:val="00C440AF"/>
    <w:rsid w:val="00C52FFB"/>
    <w:rsid w:val="00C534F6"/>
    <w:rsid w:val="00C571DE"/>
    <w:rsid w:val="00C62657"/>
    <w:rsid w:val="00C634A7"/>
    <w:rsid w:val="00C64EB3"/>
    <w:rsid w:val="00C6514F"/>
    <w:rsid w:val="00C65B60"/>
    <w:rsid w:val="00C66DA7"/>
    <w:rsid w:val="00C67F8D"/>
    <w:rsid w:val="00C67FAE"/>
    <w:rsid w:val="00C70678"/>
    <w:rsid w:val="00C71F84"/>
    <w:rsid w:val="00C72408"/>
    <w:rsid w:val="00C77AA7"/>
    <w:rsid w:val="00C85100"/>
    <w:rsid w:val="00C864D3"/>
    <w:rsid w:val="00C963F0"/>
    <w:rsid w:val="00CA0AB7"/>
    <w:rsid w:val="00CA4C30"/>
    <w:rsid w:val="00CA702C"/>
    <w:rsid w:val="00CB1C99"/>
    <w:rsid w:val="00CB2699"/>
    <w:rsid w:val="00CB5198"/>
    <w:rsid w:val="00CB5B1C"/>
    <w:rsid w:val="00CC0E07"/>
    <w:rsid w:val="00CC45B7"/>
    <w:rsid w:val="00CD2FE7"/>
    <w:rsid w:val="00CD5B29"/>
    <w:rsid w:val="00CE1212"/>
    <w:rsid w:val="00CE4105"/>
    <w:rsid w:val="00CE430B"/>
    <w:rsid w:val="00CF0C81"/>
    <w:rsid w:val="00CF0FC7"/>
    <w:rsid w:val="00CF28C3"/>
    <w:rsid w:val="00CF4C62"/>
    <w:rsid w:val="00CF60AE"/>
    <w:rsid w:val="00D02614"/>
    <w:rsid w:val="00D039BB"/>
    <w:rsid w:val="00D13F0B"/>
    <w:rsid w:val="00D15208"/>
    <w:rsid w:val="00D21C28"/>
    <w:rsid w:val="00D27B73"/>
    <w:rsid w:val="00D30092"/>
    <w:rsid w:val="00D3033A"/>
    <w:rsid w:val="00D30796"/>
    <w:rsid w:val="00D31870"/>
    <w:rsid w:val="00D3246E"/>
    <w:rsid w:val="00D324B4"/>
    <w:rsid w:val="00D33228"/>
    <w:rsid w:val="00D3630A"/>
    <w:rsid w:val="00D40A9C"/>
    <w:rsid w:val="00D512A4"/>
    <w:rsid w:val="00D517E8"/>
    <w:rsid w:val="00D51EC0"/>
    <w:rsid w:val="00D52A88"/>
    <w:rsid w:val="00D52F05"/>
    <w:rsid w:val="00D638CA"/>
    <w:rsid w:val="00D6418A"/>
    <w:rsid w:val="00D65FCF"/>
    <w:rsid w:val="00D66F0D"/>
    <w:rsid w:val="00D6736D"/>
    <w:rsid w:val="00D70098"/>
    <w:rsid w:val="00D75845"/>
    <w:rsid w:val="00D773B2"/>
    <w:rsid w:val="00D77F6D"/>
    <w:rsid w:val="00D80626"/>
    <w:rsid w:val="00D8334C"/>
    <w:rsid w:val="00D8371B"/>
    <w:rsid w:val="00D90D06"/>
    <w:rsid w:val="00D944DA"/>
    <w:rsid w:val="00DA1626"/>
    <w:rsid w:val="00DA2133"/>
    <w:rsid w:val="00DA435F"/>
    <w:rsid w:val="00DA547F"/>
    <w:rsid w:val="00DA5CD4"/>
    <w:rsid w:val="00DA6F28"/>
    <w:rsid w:val="00DB4D7D"/>
    <w:rsid w:val="00DC3DD2"/>
    <w:rsid w:val="00DC50AA"/>
    <w:rsid w:val="00DC672B"/>
    <w:rsid w:val="00DC68FE"/>
    <w:rsid w:val="00DC6E9E"/>
    <w:rsid w:val="00DD5362"/>
    <w:rsid w:val="00DD567E"/>
    <w:rsid w:val="00DD791D"/>
    <w:rsid w:val="00DE4863"/>
    <w:rsid w:val="00DE7946"/>
    <w:rsid w:val="00DF255C"/>
    <w:rsid w:val="00E02823"/>
    <w:rsid w:val="00E02F9F"/>
    <w:rsid w:val="00E12189"/>
    <w:rsid w:val="00E13E1D"/>
    <w:rsid w:val="00E14A35"/>
    <w:rsid w:val="00E14BC8"/>
    <w:rsid w:val="00E165AE"/>
    <w:rsid w:val="00E16EF4"/>
    <w:rsid w:val="00E2274B"/>
    <w:rsid w:val="00E23D42"/>
    <w:rsid w:val="00E261A0"/>
    <w:rsid w:val="00E26485"/>
    <w:rsid w:val="00E26BC5"/>
    <w:rsid w:val="00E4551E"/>
    <w:rsid w:val="00E50ECD"/>
    <w:rsid w:val="00E52923"/>
    <w:rsid w:val="00E52C34"/>
    <w:rsid w:val="00E53504"/>
    <w:rsid w:val="00E5452A"/>
    <w:rsid w:val="00E5519A"/>
    <w:rsid w:val="00E55D5E"/>
    <w:rsid w:val="00E616FF"/>
    <w:rsid w:val="00E62FF8"/>
    <w:rsid w:val="00E66B4A"/>
    <w:rsid w:val="00E7704C"/>
    <w:rsid w:val="00E779D5"/>
    <w:rsid w:val="00E8073E"/>
    <w:rsid w:val="00E81EB5"/>
    <w:rsid w:val="00E8360C"/>
    <w:rsid w:val="00E83E43"/>
    <w:rsid w:val="00E90A01"/>
    <w:rsid w:val="00E9231F"/>
    <w:rsid w:val="00E93B35"/>
    <w:rsid w:val="00EA4EB1"/>
    <w:rsid w:val="00EA77EF"/>
    <w:rsid w:val="00EB295B"/>
    <w:rsid w:val="00EB4582"/>
    <w:rsid w:val="00EB7618"/>
    <w:rsid w:val="00EC1A2D"/>
    <w:rsid w:val="00EC32D5"/>
    <w:rsid w:val="00EC3716"/>
    <w:rsid w:val="00EC49C4"/>
    <w:rsid w:val="00EC7CF1"/>
    <w:rsid w:val="00ED2738"/>
    <w:rsid w:val="00ED49DE"/>
    <w:rsid w:val="00ED748E"/>
    <w:rsid w:val="00ED7C27"/>
    <w:rsid w:val="00EE0859"/>
    <w:rsid w:val="00EE094B"/>
    <w:rsid w:val="00EE137B"/>
    <w:rsid w:val="00EE1B2D"/>
    <w:rsid w:val="00EE3FF6"/>
    <w:rsid w:val="00EE4C79"/>
    <w:rsid w:val="00EE4D0A"/>
    <w:rsid w:val="00EF3104"/>
    <w:rsid w:val="00EF3CA5"/>
    <w:rsid w:val="00F022D4"/>
    <w:rsid w:val="00F034B3"/>
    <w:rsid w:val="00F149E7"/>
    <w:rsid w:val="00F14FB7"/>
    <w:rsid w:val="00F20617"/>
    <w:rsid w:val="00F212F1"/>
    <w:rsid w:val="00F225C5"/>
    <w:rsid w:val="00F316AC"/>
    <w:rsid w:val="00F36569"/>
    <w:rsid w:val="00F37551"/>
    <w:rsid w:val="00F464A4"/>
    <w:rsid w:val="00F50068"/>
    <w:rsid w:val="00F51280"/>
    <w:rsid w:val="00F570DA"/>
    <w:rsid w:val="00F61821"/>
    <w:rsid w:val="00F61F82"/>
    <w:rsid w:val="00F66C05"/>
    <w:rsid w:val="00F67097"/>
    <w:rsid w:val="00F71623"/>
    <w:rsid w:val="00F75827"/>
    <w:rsid w:val="00F75955"/>
    <w:rsid w:val="00F76F9E"/>
    <w:rsid w:val="00F81367"/>
    <w:rsid w:val="00F9549F"/>
    <w:rsid w:val="00FA03FA"/>
    <w:rsid w:val="00FA109C"/>
    <w:rsid w:val="00FA2B37"/>
    <w:rsid w:val="00FA2D15"/>
    <w:rsid w:val="00FA64FD"/>
    <w:rsid w:val="00FA73DD"/>
    <w:rsid w:val="00FB1720"/>
    <w:rsid w:val="00FB22B5"/>
    <w:rsid w:val="00FB3055"/>
    <w:rsid w:val="00FB41A7"/>
    <w:rsid w:val="00FB6013"/>
    <w:rsid w:val="00FB6D7A"/>
    <w:rsid w:val="00FC6FEA"/>
    <w:rsid w:val="00FD2A63"/>
    <w:rsid w:val="00FD3ADB"/>
    <w:rsid w:val="00FD55D8"/>
    <w:rsid w:val="00FD738E"/>
    <w:rsid w:val="00FE2E74"/>
    <w:rsid w:val="00FE6804"/>
    <w:rsid w:val="00FE7A58"/>
    <w:rsid w:val="00FF0F38"/>
    <w:rsid w:val="00FF187A"/>
    <w:rsid w:val="00FF2793"/>
    <w:rsid w:val="00FF284B"/>
    <w:rsid w:val="00FF39F3"/>
    <w:rsid w:val="00FF5189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d1f0c2"/>
    </o:shapedefaults>
    <o:shapelayout v:ext="edit">
      <o:idmap v:ext="edit" data="1"/>
    </o:shapelayout>
  </w:shapeDefaults>
  <w:decimalSymbol w:val="."/>
  <w:listSeparator w:val=","/>
  <w14:docId w14:val="34723A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locked="1" w:uiPriority="9" w:qFormat="1"/>
    <w:lsdException w:name="heading 6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4" w:locked="1" w:uiPriority="39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index heading" w:locked="1"/>
    <w:lsdException w:name="caption" w:locked="1" w:semiHidden="1" w:uiPriority="35" w:unhideWhenUsed="1" w:qFormat="1"/>
    <w:lsdException w:name="table of figures" w:locked="1"/>
    <w:lsdException w:name="envelope address" w:locked="1"/>
    <w:lsdException w:name="envelope return" w:locked="1"/>
    <w:lsdException w:name="line number" w:locked="1"/>
    <w:lsdException w:name="endnote reference" w:locked="1"/>
    <w:lsdException w:name="endnote text" w:locked="1"/>
    <w:lsdException w:name="table of authorities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uiPriority="10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uiPriority="1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uiPriority="99" w:qFormat="1"/>
    <w:lsdException w:name="Emphasis" w:uiPriority="20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semiHidden="1" w:unhideWhenUsed="1"/>
    <w:lsdException w:name="HTML Typewriter" w:locked="1"/>
    <w:lsdException w:name="HTML Variable" w:locked="1" w:uiPriority="99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4394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E439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39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39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1E439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1E439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1E439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1E439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1E439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locked/>
    <w:rsid w:val="001E439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locked/>
    <w:rsid w:val="003D4353"/>
    <w:rPr>
      <w:rFonts w:ascii="Tahoma" w:hAnsi="Tahoma" w:cs="Tahoma"/>
      <w:sz w:val="16"/>
      <w:szCs w:val="16"/>
    </w:rPr>
  </w:style>
  <w:style w:type="paragraph" w:customStyle="1" w:styleId="Legalese">
    <w:name w:val="Legalese"/>
    <w:basedOn w:val="Normal"/>
    <w:link w:val="LegaleseChar"/>
    <w:rsid w:val="006F1298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link w:val="Legalese"/>
    <w:rsid w:val="004C013A"/>
    <w:rPr>
      <w:rFonts w:ascii="Arial" w:eastAsia="MS Mincho" w:hAnsi="Arial"/>
      <w:sz w:val="16"/>
      <w:szCs w:val="16"/>
      <w:lang w:val="en-US" w:eastAsia="ko-KR" w:bidi="ar-SA"/>
    </w:rPr>
  </w:style>
  <w:style w:type="paragraph" w:customStyle="1" w:styleId="Byline">
    <w:name w:val="Byline"/>
    <w:basedOn w:val="Normal"/>
    <w:link w:val="BylineChar"/>
    <w:semiHidden/>
    <w:rsid w:val="00BB3679"/>
    <w:pPr>
      <w:spacing w:line="220" w:lineRule="exact"/>
      <w:contextualSpacing/>
    </w:pPr>
    <w:rPr>
      <w:rFonts w:ascii="Arial" w:hAnsi="Arial" w:cs="Arial"/>
      <w:sz w:val="16"/>
      <w:szCs w:val="16"/>
    </w:rPr>
  </w:style>
  <w:style w:type="character" w:customStyle="1" w:styleId="BylineChar">
    <w:name w:val="Byline Char"/>
    <w:link w:val="Byline"/>
    <w:rsid w:val="00E2274B"/>
    <w:rPr>
      <w:rFonts w:ascii="Arial" w:eastAsia="MS Mincho" w:hAnsi="Arial" w:cs="Arial"/>
      <w:sz w:val="16"/>
      <w:szCs w:val="16"/>
      <w:lang w:val="en-US" w:eastAsia="ko-KR" w:bidi="ar-SA"/>
    </w:rPr>
  </w:style>
  <w:style w:type="paragraph" w:customStyle="1" w:styleId="DocumentTitle">
    <w:name w:val="Document Title"/>
    <w:next w:val="Byline"/>
    <w:rsid w:val="00C963F0"/>
    <w:pPr>
      <w:spacing w:before="2880" w:after="360" w:line="276" w:lineRule="auto"/>
      <w:ind w:right="2160"/>
    </w:pPr>
    <w:rPr>
      <w:rFonts w:ascii="Arial" w:hAnsi="Arial" w:cs="Tahoma"/>
      <w:bCs/>
      <w:kern w:val="32"/>
      <w:sz w:val="36"/>
      <w:szCs w:val="36"/>
    </w:rPr>
  </w:style>
  <w:style w:type="paragraph" w:customStyle="1" w:styleId="AbstractTitle">
    <w:name w:val="Abstract Title"/>
    <w:basedOn w:val="Heading3"/>
    <w:semiHidden/>
    <w:locked/>
    <w:rsid w:val="00AE5C23"/>
    <w:pPr>
      <w:pBdr>
        <w:top w:val="single" w:sz="4" w:space="4" w:color="auto"/>
      </w:pBdr>
      <w:spacing w:before="480"/>
    </w:pPr>
  </w:style>
  <w:style w:type="paragraph" w:customStyle="1" w:styleId="Abstract">
    <w:name w:val="Abstract"/>
    <w:basedOn w:val="Normal"/>
    <w:semiHidden/>
    <w:locked/>
    <w:rsid w:val="00AE5C23"/>
    <w:pPr>
      <w:pBdr>
        <w:bottom w:val="single" w:sz="4" w:space="6" w:color="auto"/>
      </w:pBdr>
    </w:pPr>
    <w:rPr>
      <w:rFonts w:ascii="Arial" w:hAnsi="Arial"/>
      <w:sz w:val="20"/>
    </w:rPr>
  </w:style>
  <w:style w:type="paragraph" w:styleId="TOC1">
    <w:name w:val="toc 1"/>
    <w:next w:val="Normal"/>
    <w:autoRedefine/>
    <w:uiPriority w:val="39"/>
    <w:rsid w:val="004D2B86"/>
    <w:pPr>
      <w:tabs>
        <w:tab w:val="right" w:leader="dot" w:pos="6570"/>
      </w:tabs>
      <w:spacing w:before="120" w:after="120" w:line="276" w:lineRule="auto"/>
      <w:ind w:left="270" w:hanging="270"/>
    </w:pPr>
    <w:rPr>
      <w:rFonts w:ascii="Arial" w:eastAsia="MS Mincho" w:hAnsi="Arial" w:cs="Arial"/>
      <w:b/>
      <w:bCs/>
      <w:caps/>
      <w:noProof/>
      <w:lang w:bidi="en-US"/>
    </w:rPr>
  </w:style>
  <w:style w:type="paragraph" w:styleId="TOC3">
    <w:name w:val="toc 3"/>
    <w:next w:val="Normal"/>
    <w:autoRedefine/>
    <w:rsid w:val="00E5519A"/>
    <w:pPr>
      <w:spacing w:line="276" w:lineRule="auto"/>
      <w:ind w:left="440"/>
    </w:pPr>
    <w:rPr>
      <w:i/>
      <w:iCs/>
      <w:lang w:bidi="en-US"/>
    </w:rPr>
  </w:style>
  <w:style w:type="paragraph" w:styleId="TOC2">
    <w:name w:val="toc 2"/>
    <w:next w:val="Normal"/>
    <w:autoRedefine/>
    <w:uiPriority w:val="39"/>
    <w:rsid w:val="006433B1"/>
    <w:pPr>
      <w:spacing w:line="276" w:lineRule="auto"/>
      <w:ind w:left="220"/>
    </w:pPr>
    <w:rPr>
      <w:smallCaps/>
      <w:lang w:bidi="en-US"/>
    </w:rPr>
  </w:style>
  <w:style w:type="character" w:styleId="Hyperlink">
    <w:name w:val="Hyperlink"/>
    <w:uiPriority w:val="99"/>
    <w:rsid w:val="005D7BD9"/>
    <w:rPr>
      <w:color w:val="0000FF"/>
      <w:u w:val="none"/>
    </w:rPr>
  </w:style>
  <w:style w:type="paragraph" w:customStyle="1" w:styleId="Contents">
    <w:name w:val="Contents"/>
    <w:semiHidden/>
    <w:rsid w:val="006433B1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spacing w:before="360" w:after="200" w:line="300" w:lineRule="exact"/>
      <w:ind w:left="907" w:right="2347"/>
    </w:pPr>
    <w:rPr>
      <w:rFonts w:ascii="Arial" w:hAnsi="Arial" w:cs="Tahoma"/>
      <w:b/>
      <w:bCs/>
      <w:kern w:val="32"/>
      <w:sz w:val="22"/>
      <w:szCs w:val="22"/>
    </w:rPr>
  </w:style>
  <w:style w:type="paragraph" w:styleId="Header">
    <w:name w:val="header"/>
    <w:basedOn w:val="Normal"/>
    <w:rsid w:val="006F1298"/>
    <w:pPr>
      <w:pBdr>
        <w:bottom w:val="single" w:sz="4" w:space="1" w:color="auto"/>
      </w:pBdr>
      <w:tabs>
        <w:tab w:val="right" w:pos="7920"/>
        <w:tab w:val="right" w:pos="8640"/>
      </w:tabs>
    </w:pPr>
    <w:rPr>
      <w:rFonts w:ascii="Arial" w:hAnsi="Arial"/>
      <w:b/>
      <w:noProof/>
      <w:sz w:val="16"/>
    </w:rPr>
  </w:style>
  <w:style w:type="paragraph" w:styleId="Footer">
    <w:name w:val="footer"/>
    <w:basedOn w:val="Normal"/>
    <w:rsid w:val="006F12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922691"/>
  </w:style>
  <w:style w:type="paragraph" w:customStyle="1" w:styleId="LogoMod">
    <w:name w:val="Logo_Mod"/>
    <w:basedOn w:val="Normal"/>
    <w:semiHidden/>
    <w:locked/>
    <w:rsid w:val="006F1298"/>
    <w:pPr>
      <w:framePr w:w="4626" w:h="1726" w:hRule="exact" w:hSpace="187" w:wrap="around" w:vAnchor="page" w:hAnchor="page" w:x="849" w:y="721" w:anchorLock="1"/>
      <w:spacing w:after="160" w:line="240" w:lineRule="atLeast"/>
    </w:pPr>
    <w:rPr>
      <w:sz w:val="21"/>
      <w:szCs w:val="20"/>
    </w:rPr>
  </w:style>
  <w:style w:type="paragraph" w:customStyle="1" w:styleId="Lb1">
    <w:name w:val="Lb1"/>
    <w:basedOn w:val="Normal"/>
    <w:link w:val="Lb1Char"/>
    <w:rsid w:val="00E12189"/>
    <w:pPr>
      <w:numPr>
        <w:numId w:val="5"/>
      </w:numPr>
      <w:tabs>
        <w:tab w:val="left" w:pos="720"/>
      </w:tabs>
      <w:spacing w:after="60"/>
    </w:pPr>
  </w:style>
  <w:style w:type="paragraph" w:customStyle="1" w:styleId="Lb2">
    <w:name w:val="Lb2"/>
    <w:basedOn w:val="Normal"/>
    <w:rsid w:val="00CE4105"/>
    <w:pPr>
      <w:numPr>
        <w:numId w:val="4"/>
      </w:numPr>
    </w:pPr>
  </w:style>
  <w:style w:type="paragraph" w:customStyle="1" w:styleId="CodeNumbered">
    <w:name w:val="Code Numbered"/>
    <w:basedOn w:val="Code"/>
    <w:uiPriority w:val="99"/>
    <w:rsid w:val="004E4BB2"/>
    <w:pPr>
      <w:numPr>
        <w:numId w:val="7"/>
      </w:numPr>
      <w:ind w:left="1080" w:hanging="360"/>
    </w:pPr>
  </w:style>
  <w:style w:type="paragraph" w:customStyle="1" w:styleId="Code">
    <w:name w:val="Code"/>
    <w:basedOn w:val="Normal"/>
    <w:rsid w:val="00895DB6"/>
    <w:pPr>
      <w:shd w:val="clear" w:color="auto" w:fill="E6E6E6"/>
      <w:spacing w:before="180" w:line="220" w:lineRule="exact"/>
      <w:contextualSpacing/>
    </w:pPr>
    <w:rPr>
      <w:rFonts w:ascii="Lucida Sans Typewriter" w:hAnsi="Lucida Sans Typewriter"/>
      <w:sz w:val="16"/>
      <w:szCs w:val="16"/>
    </w:rPr>
  </w:style>
  <w:style w:type="paragraph" w:customStyle="1" w:styleId="Note">
    <w:name w:val="Note"/>
    <w:rsid w:val="00EE4D0A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C9E9FF"/>
      <w:spacing w:before="240" w:after="240" w:line="276" w:lineRule="auto"/>
      <w:ind w:left="1080" w:right="187"/>
    </w:pPr>
    <w:rPr>
      <w:rFonts w:ascii="Arial" w:hAnsi="Arial" w:cs="Tahoma"/>
      <w:bCs/>
      <w:kern w:val="32"/>
      <w:sz w:val="22"/>
      <w:szCs w:val="22"/>
    </w:rPr>
  </w:style>
  <w:style w:type="paragraph" w:customStyle="1" w:styleId="Art">
    <w:name w:val="Art"/>
    <w:basedOn w:val="Normal"/>
    <w:rsid w:val="007A0955"/>
    <w:pPr>
      <w:pBdr>
        <w:bottom w:val="single" w:sz="8" w:space="6" w:color="808080"/>
      </w:pBdr>
      <w:spacing w:line="240" w:lineRule="auto"/>
      <w:ind w:left="864"/>
      <w:jc w:val="center"/>
    </w:pPr>
  </w:style>
  <w:style w:type="table" w:styleId="TableGrid">
    <w:name w:val="Table Grid"/>
    <w:basedOn w:val="TableNormal"/>
    <w:semiHidden/>
    <w:locked/>
    <w:rsid w:val="00276429"/>
    <w:pPr>
      <w:spacing w:after="120" w:line="300" w:lineRule="exact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"/>
    <w:rsid w:val="00FB6013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Title">
    <w:name w:val="Table Title"/>
    <w:basedOn w:val="Heading6"/>
    <w:rsid w:val="001869B9"/>
  </w:style>
  <w:style w:type="paragraph" w:customStyle="1" w:styleId="TableHead">
    <w:name w:val="Table Head"/>
    <w:basedOn w:val="Normal"/>
    <w:rsid w:val="00FB6013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p1">
    <w:name w:val="Lp1"/>
    <w:basedOn w:val="Normal"/>
    <w:rsid w:val="006F1298"/>
    <w:pPr>
      <w:ind w:left="1080"/>
    </w:pPr>
  </w:style>
  <w:style w:type="paragraph" w:customStyle="1" w:styleId="Lp2">
    <w:name w:val="Lp2"/>
    <w:basedOn w:val="Normal"/>
    <w:rsid w:val="009A2B18"/>
    <w:pPr>
      <w:ind w:left="1440"/>
    </w:pPr>
  </w:style>
  <w:style w:type="paragraph" w:customStyle="1" w:styleId="Ln1">
    <w:name w:val="Ln1"/>
    <w:basedOn w:val="Normal"/>
    <w:link w:val="Ln1Char"/>
    <w:uiPriority w:val="99"/>
    <w:rsid w:val="00CA0AB7"/>
    <w:pPr>
      <w:numPr>
        <w:numId w:val="9"/>
      </w:numPr>
    </w:pPr>
  </w:style>
  <w:style w:type="table" w:customStyle="1" w:styleId="TableILT">
    <w:name w:val="Table ILT"/>
    <w:basedOn w:val="TableNormal"/>
    <w:rsid w:val="0087328B"/>
    <w:rPr>
      <w:rFonts w:ascii="Arial" w:hAnsi="Arial"/>
      <w:sz w:val="18"/>
    </w:rPr>
    <w:tblPr>
      <w:tblInd w:w="720" w:type="dxa"/>
      <w:tblBorders>
        <w:bottom w:val="single" w:sz="8" w:space="0" w:color="auto"/>
        <w:insideH w:val="single" w:sz="8" w:space="0" w:color="auto"/>
      </w:tblBorders>
      <w:tblCellMar>
        <w:left w:w="0" w:type="dxa"/>
        <w:right w:w="0" w:type="dxa"/>
      </w:tblCellMar>
    </w:tblPr>
    <w:tcPr>
      <w:shd w:val="clear" w:color="auto" w:fill="FFF2BD"/>
    </w:tcPr>
    <w:tblStylePr w:type="firstRow">
      <w:rPr>
        <w:rFonts w:ascii="Arial" w:hAnsi="Arial"/>
        <w:b w:val="0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  <w:vAlign w:val="center"/>
      </w:tcPr>
    </w:tblStylePr>
  </w:style>
  <w:style w:type="paragraph" w:customStyle="1" w:styleId="TableNote">
    <w:name w:val="Table Note"/>
    <w:basedOn w:val="Note"/>
    <w:rsid w:val="00963703"/>
    <w:pPr>
      <w:spacing w:before="0" w:after="0"/>
      <w:ind w:left="240"/>
    </w:pPr>
    <w:rPr>
      <w:sz w:val="18"/>
    </w:rPr>
  </w:style>
  <w:style w:type="paragraph" w:customStyle="1" w:styleId="TableImage">
    <w:name w:val="Table Image"/>
    <w:basedOn w:val="TableBody"/>
    <w:rsid w:val="00963703"/>
    <w:pPr>
      <w:spacing w:line="240" w:lineRule="auto"/>
      <w:ind w:left="67"/>
    </w:pPr>
  </w:style>
  <w:style w:type="paragraph" w:customStyle="1" w:styleId="TableListNumber1">
    <w:name w:val="Table List Number 1"/>
    <w:basedOn w:val="TableBody"/>
    <w:rsid w:val="00F464A4"/>
    <w:pPr>
      <w:ind w:left="432" w:hanging="360"/>
    </w:pPr>
  </w:style>
  <w:style w:type="paragraph" w:customStyle="1" w:styleId="Lb3">
    <w:name w:val="Lb3"/>
    <w:basedOn w:val="Normal"/>
    <w:rsid w:val="009A2B18"/>
  </w:style>
  <w:style w:type="character" w:styleId="HTMLSample">
    <w:name w:val="HTML Sample"/>
    <w:semiHidden/>
    <w:locked/>
    <w:rsid w:val="00FB6D7A"/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locked/>
    <w:rsid w:val="00FB6D7A"/>
    <w:rPr>
      <w:rFonts w:ascii="Courier New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647E68"/>
    <w:pPr>
      <w:spacing w:after="200" w:line="276" w:lineRule="auto"/>
    </w:pPr>
    <w:rPr>
      <w:sz w:val="22"/>
      <w:szCs w:val="22"/>
    </w:rPr>
  </w:style>
  <w:style w:type="paragraph" w:customStyle="1" w:styleId="ArtInFrame">
    <w:name w:val="ArtInFrame"/>
    <w:basedOn w:val="Art"/>
    <w:semiHidden/>
    <w:locked/>
    <w:rsid w:val="006F1298"/>
    <w:pPr>
      <w:framePr w:hSpace="180" w:vSpace="180" w:wrap="around" w:vAnchor="page" w:hAnchor="page" w:x="577" w:y="9073"/>
      <w:pBdr>
        <w:bottom w:val="none" w:sz="0" w:space="0" w:color="auto"/>
      </w:pBdr>
      <w:tabs>
        <w:tab w:val="left" w:pos="0"/>
        <w:tab w:val="left" w:pos="300"/>
      </w:tabs>
      <w:spacing w:after="0"/>
      <w:ind w:left="0"/>
      <w:jc w:val="left"/>
    </w:pPr>
    <w:rPr>
      <w:b/>
      <w:vanish/>
      <w:sz w:val="21"/>
      <w:szCs w:val="20"/>
    </w:rPr>
  </w:style>
  <w:style w:type="character" w:customStyle="1" w:styleId="Hidden">
    <w:name w:val="Hidden"/>
    <w:rsid w:val="00E12189"/>
    <w:rPr>
      <w:vanish/>
      <w:color w:val="FF0000"/>
    </w:rPr>
  </w:style>
  <w:style w:type="paragraph" w:customStyle="1" w:styleId="Procedureheading">
    <w:name w:val="Procedure heading"/>
    <w:basedOn w:val="Heading4"/>
    <w:next w:val="Ln1"/>
    <w:rsid w:val="004F5C91"/>
    <w:pPr>
      <w:tabs>
        <w:tab w:val="num" w:pos="720"/>
      </w:tabs>
      <w:ind w:hanging="540"/>
    </w:pPr>
  </w:style>
  <w:style w:type="paragraph" w:customStyle="1" w:styleId="TaskSumHead">
    <w:name w:val="TaskSum Head"/>
    <w:basedOn w:val="Normal"/>
    <w:locked/>
    <w:rsid w:val="00EB7618"/>
    <w:pPr>
      <w:framePr w:w="1620" w:hSpace="180" w:wrap="around" w:vAnchor="text" w:hAnchor="page" w:x="8641" w:y="61" w:anchorLock="1"/>
      <w:pBdr>
        <w:top w:val="single" w:sz="12" w:space="4" w:color="000000"/>
        <w:left w:val="single" w:sz="12" w:space="6" w:color="000000"/>
        <w:bottom w:val="single" w:sz="12" w:space="4" w:color="000000"/>
        <w:right w:val="single" w:sz="12" w:space="6" w:color="000000"/>
      </w:pBdr>
      <w:shd w:val="solid" w:color="D1F0C2" w:fill="FFFFFF"/>
      <w:spacing w:after="0" w:line="200" w:lineRule="exact"/>
    </w:pPr>
    <w:rPr>
      <w:rFonts w:ascii="Arial Narrow" w:hAnsi="Arial Narrow" w:cs="Arial"/>
      <w:b/>
      <w:sz w:val="18"/>
      <w:szCs w:val="18"/>
    </w:rPr>
  </w:style>
  <w:style w:type="paragraph" w:customStyle="1" w:styleId="TaskSumPara">
    <w:name w:val="TaskSum Para"/>
    <w:basedOn w:val="Normal"/>
    <w:locked/>
    <w:rsid w:val="00EB7618"/>
    <w:pPr>
      <w:framePr w:w="1620" w:hSpace="180" w:wrap="around" w:vAnchor="text" w:hAnchor="page" w:x="8641" w:y="61" w:anchorLock="1"/>
      <w:pBdr>
        <w:top w:val="single" w:sz="12" w:space="4" w:color="000000"/>
        <w:left w:val="single" w:sz="12" w:space="6" w:color="000000"/>
        <w:bottom w:val="single" w:sz="12" w:space="4" w:color="000000"/>
        <w:right w:val="single" w:sz="12" w:space="6" w:color="000000"/>
      </w:pBdr>
      <w:shd w:val="solid" w:color="D1F0C2" w:fill="FFFFFF"/>
      <w:spacing w:after="60" w:line="200" w:lineRule="exact"/>
    </w:pPr>
    <w:rPr>
      <w:rFonts w:ascii="Arial Narrow" w:hAnsi="Arial Narrow"/>
      <w:sz w:val="18"/>
      <w:szCs w:val="18"/>
    </w:rPr>
  </w:style>
  <w:style w:type="character" w:customStyle="1" w:styleId="NotePrefix">
    <w:name w:val="Note Prefix"/>
    <w:rsid w:val="006F1298"/>
    <w:rPr>
      <w:b/>
    </w:rPr>
  </w:style>
  <w:style w:type="paragraph" w:customStyle="1" w:styleId="Checklist">
    <w:name w:val="Checklist"/>
    <w:basedOn w:val="Normal"/>
    <w:rsid w:val="006459EE"/>
    <w:pPr>
      <w:numPr>
        <w:numId w:val="1"/>
      </w:numPr>
      <w:tabs>
        <w:tab w:val="clear" w:pos="1080"/>
        <w:tab w:val="left" w:pos="720"/>
      </w:tabs>
      <w:spacing w:after="60"/>
    </w:pPr>
  </w:style>
  <w:style w:type="paragraph" w:styleId="DocumentMap">
    <w:name w:val="Document Map"/>
    <w:basedOn w:val="Normal"/>
    <w:semiHidden/>
    <w:locked/>
    <w:rsid w:val="002F0C4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uiPriority w:val="99"/>
    <w:qFormat/>
    <w:rsid w:val="001E4394"/>
    <w:rPr>
      <w:b/>
      <w:bCs/>
    </w:rPr>
  </w:style>
  <w:style w:type="character" w:styleId="Emphasis">
    <w:name w:val="Emphasis"/>
    <w:uiPriority w:val="20"/>
    <w:qFormat/>
    <w:rsid w:val="001E4394"/>
    <w:rPr>
      <w:i/>
      <w:iCs/>
    </w:rPr>
  </w:style>
  <w:style w:type="paragraph" w:styleId="ListParagraph">
    <w:name w:val="List Paragraph"/>
    <w:basedOn w:val="Normal"/>
    <w:uiPriority w:val="34"/>
    <w:qFormat/>
    <w:rsid w:val="001E4394"/>
    <w:pPr>
      <w:ind w:left="720"/>
      <w:contextualSpacing/>
    </w:pPr>
  </w:style>
  <w:style w:type="character" w:styleId="CommentReference">
    <w:name w:val="annotation reference"/>
    <w:semiHidden/>
    <w:locked/>
    <w:rsid w:val="001F34B1"/>
    <w:rPr>
      <w:sz w:val="16"/>
      <w:szCs w:val="16"/>
    </w:rPr>
  </w:style>
  <w:style w:type="paragraph" w:customStyle="1" w:styleId="TableListBullet1">
    <w:name w:val="Table List Bullet 1"/>
    <w:basedOn w:val="TableListNumber1"/>
    <w:autoRedefine/>
    <w:rsid w:val="001869B9"/>
    <w:pPr>
      <w:numPr>
        <w:numId w:val="3"/>
      </w:numPr>
    </w:pPr>
  </w:style>
  <w:style w:type="paragraph" w:customStyle="1" w:styleId="TableListBullet2">
    <w:name w:val="Table List Bullet 2"/>
    <w:basedOn w:val="TableListBullet1"/>
    <w:rsid w:val="00E12189"/>
    <w:pPr>
      <w:numPr>
        <w:numId w:val="2"/>
      </w:numPr>
    </w:pPr>
  </w:style>
  <w:style w:type="paragraph" w:styleId="CommentText">
    <w:name w:val="annotation text"/>
    <w:basedOn w:val="Normal"/>
    <w:semiHidden/>
    <w:locked/>
    <w:rsid w:val="001F34B1"/>
    <w:rPr>
      <w:sz w:val="20"/>
      <w:szCs w:val="20"/>
    </w:rPr>
  </w:style>
  <w:style w:type="paragraph" w:customStyle="1" w:styleId="TableListNumber2">
    <w:name w:val="Table List Number 2"/>
    <w:basedOn w:val="TableBody"/>
    <w:rsid w:val="005B5577"/>
    <w:pPr>
      <w:ind w:left="1080" w:hanging="360"/>
    </w:pPr>
  </w:style>
  <w:style w:type="paragraph" w:customStyle="1" w:styleId="Ln2">
    <w:name w:val="Ln2"/>
    <w:basedOn w:val="Normal"/>
    <w:rsid w:val="00B9676D"/>
    <w:pPr>
      <w:tabs>
        <w:tab w:val="num" w:pos="1440"/>
      </w:tabs>
      <w:ind w:left="1440" w:hanging="360"/>
    </w:pPr>
  </w:style>
  <w:style w:type="paragraph" w:customStyle="1" w:styleId="Ln3">
    <w:name w:val="Ln3"/>
    <w:basedOn w:val="Normal"/>
    <w:rsid w:val="005D7BD9"/>
    <w:pPr>
      <w:numPr>
        <w:numId w:val="6"/>
      </w:numPr>
    </w:pPr>
  </w:style>
  <w:style w:type="paragraph" w:customStyle="1" w:styleId="Lp3">
    <w:name w:val="Lp3"/>
    <w:basedOn w:val="Normal"/>
    <w:rsid w:val="00BC4735"/>
    <w:pPr>
      <w:ind w:left="1800"/>
    </w:pPr>
  </w:style>
  <w:style w:type="paragraph" w:customStyle="1" w:styleId="Pb">
    <w:name w:val="Pb"/>
    <w:next w:val="Normal"/>
    <w:rsid w:val="00441A75"/>
    <w:pPr>
      <w:keepNext/>
      <w:pageBreakBefore/>
      <w:framePr w:hSpace="180" w:wrap="around" w:vAnchor="text" w:hAnchor="page" w:y="1"/>
      <w:spacing w:after="200" w:line="80" w:lineRule="exact"/>
      <w:ind w:left="-280"/>
    </w:pPr>
    <w:rPr>
      <w:sz w:val="12"/>
      <w:szCs w:val="22"/>
    </w:rPr>
  </w:style>
  <w:style w:type="paragraph" w:customStyle="1" w:styleId="Le">
    <w:name w:val="Le"/>
    <w:next w:val="Normal"/>
    <w:rsid w:val="00441A75"/>
    <w:pPr>
      <w:spacing w:after="200" w:line="160" w:lineRule="exact"/>
      <w:jc w:val="right"/>
    </w:pPr>
    <w:rPr>
      <w:sz w:val="16"/>
      <w:szCs w:val="22"/>
    </w:rPr>
  </w:style>
  <w:style w:type="paragraph" w:styleId="CommentSubject">
    <w:name w:val="annotation subject"/>
    <w:basedOn w:val="CommentText"/>
    <w:next w:val="CommentText"/>
    <w:semiHidden/>
    <w:locked/>
    <w:rsid w:val="001F34B1"/>
    <w:rPr>
      <w:b/>
      <w:bCs/>
    </w:rPr>
  </w:style>
  <w:style w:type="paragraph" w:styleId="ListBullet3">
    <w:name w:val="List Bullet 3"/>
    <w:basedOn w:val="Normal"/>
    <w:semiHidden/>
    <w:locked/>
    <w:rsid w:val="00BA72CE"/>
    <w:pPr>
      <w:tabs>
        <w:tab w:val="num" w:pos="1080"/>
      </w:tabs>
      <w:ind w:left="1080" w:hanging="360"/>
    </w:pPr>
  </w:style>
  <w:style w:type="character" w:customStyle="1" w:styleId="CodeCharacter">
    <w:name w:val="Code Character"/>
    <w:rsid w:val="00376689"/>
    <w:rPr>
      <w:rFonts w:ascii="Lucida Sans Typewriter" w:hAnsi="Lucida Sans Typewriter"/>
      <w:dstrike w:val="0"/>
      <w:sz w:val="16"/>
      <w:szCs w:val="16"/>
      <w:vertAlign w:val="baseline"/>
    </w:rPr>
  </w:style>
  <w:style w:type="character" w:customStyle="1" w:styleId="StrongEmphasis">
    <w:name w:val="Strong Emphasis"/>
    <w:rsid w:val="00376689"/>
    <w:rPr>
      <w:b/>
      <w:i/>
    </w:rPr>
  </w:style>
  <w:style w:type="character" w:customStyle="1" w:styleId="Underline">
    <w:name w:val="Underline"/>
    <w:rsid w:val="00376689"/>
    <w:rPr>
      <w:dstrike w:val="0"/>
      <w:u w:val="single"/>
      <w:vertAlign w:val="baseline"/>
    </w:rPr>
  </w:style>
  <w:style w:type="table" w:customStyle="1" w:styleId="TableILT2-ColLab">
    <w:name w:val="Table ILT 2-Col Lab"/>
    <w:basedOn w:val="TableNormal"/>
    <w:rsid w:val="003C6B5D"/>
    <w:pPr>
      <w:ind w:left="864"/>
    </w:pPr>
    <w:rPr>
      <w:rFonts w:ascii="Arial" w:hAnsi="Arial"/>
      <w:sz w:val="18"/>
    </w:rPr>
    <w:tblPr>
      <w:tblCellSpacing w:w="57" w:type="dxa"/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20" w:type="dxa"/>
        <w:left w:w="240" w:type="dxa"/>
        <w:bottom w:w="115" w:type="dxa"/>
        <w:right w:w="120" w:type="dxa"/>
      </w:tblCellMar>
    </w:tblPr>
    <w:trPr>
      <w:tblCellSpacing w:w="57" w:type="dxa"/>
    </w:trPr>
    <w:tcPr>
      <w:shd w:val="clear" w:color="auto" w:fill="FFF2BD"/>
    </w:tcPr>
    <w:tblStylePr w:type="firstRow">
      <w:rPr>
        <w:rFonts w:ascii="Arial" w:hAnsi="Arial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firstCol">
      <w:tblPr>
        <w:tblCellSpacing w:w="7" w:type="dxa"/>
        <w:tblCellMar>
          <w:top w:w="30" w:type="dxa"/>
          <w:left w:w="30" w:type="dxa"/>
          <w:bottom w:w="30" w:type="dxa"/>
          <w:right w:w="60" w:type="dxa"/>
        </w:tblCellMar>
      </w:tblPr>
      <w:trPr>
        <w:tblCellSpacing w:w="7" w:type="dxa"/>
      </w:trPr>
    </w:tblStylePr>
  </w:style>
  <w:style w:type="table" w:customStyle="1" w:styleId="TableILT2-ColLabWide">
    <w:name w:val="Table ILT 2-Col Lab Wide"/>
    <w:basedOn w:val="TableNormal"/>
    <w:rsid w:val="003C6B5D"/>
    <w:rPr>
      <w:rFonts w:ascii="Arial" w:hAnsi="Arial"/>
      <w:sz w:val="18"/>
    </w:rPr>
    <w:tblPr>
      <w:tblCellSpacing w:w="57" w:type="dxa"/>
      <w:tblInd w:w="-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20" w:type="dxa"/>
        <w:left w:w="240" w:type="dxa"/>
        <w:bottom w:w="115" w:type="dxa"/>
        <w:right w:w="120" w:type="dxa"/>
      </w:tblCellMar>
    </w:tblPr>
    <w:trPr>
      <w:tblCellSpacing w:w="57" w:type="dxa"/>
    </w:trPr>
    <w:tcPr>
      <w:shd w:val="clear" w:color="auto" w:fill="FFF2BD"/>
    </w:tcPr>
    <w:tblStylePr w:type="firstRow"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firstCol">
      <w:tblPr>
        <w:tblCellSpacing w:w="7" w:type="dxa"/>
        <w:tblCellMar>
          <w:top w:w="30" w:type="dxa"/>
          <w:left w:w="30" w:type="dxa"/>
          <w:bottom w:w="30" w:type="dxa"/>
          <w:right w:w="60" w:type="dxa"/>
        </w:tblCellMar>
      </w:tblPr>
      <w:trPr>
        <w:tblCellSpacing w:w="7" w:type="dxa"/>
      </w:trPr>
    </w:tblStylePr>
  </w:style>
  <w:style w:type="table" w:customStyle="1" w:styleId="TableILTWide">
    <w:name w:val="Table ILT Wide"/>
    <w:basedOn w:val="TableNormal"/>
    <w:rsid w:val="003C6B5D"/>
    <w:rPr>
      <w:rFonts w:ascii="Arial" w:hAnsi="Arial"/>
    </w:rPr>
    <w:tblPr>
      <w:tblInd w:w="-720" w:type="dxa"/>
      <w:tblBorders>
        <w:bottom w:val="single" w:sz="8" w:space="0" w:color="auto"/>
        <w:insideH w:val="single" w:sz="8" w:space="0" w:color="auto"/>
      </w:tblBorders>
      <w:tblCellMar>
        <w:left w:w="0" w:type="dxa"/>
        <w:right w:w="0" w:type="dxa"/>
      </w:tblCellMar>
    </w:tblPr>
    <w:tcPr>
      <w:shd w:val="clear" w:color="auto" w:fill="FFF2BD"/>
    </w:tcPr>
    <w:tblStylePr w:type="fir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HiddenStrong">
    <w:name w:val="Hidden Strong"/>
    <w:rsid w:val="003C6B5D"/>
    <w:rPr>
      <w:b w:val="0"/>
      <w:bCs/>
      <w:vanish/>
      <w:color w:val="FF0000"/>
    </w:rPr>
  </w:style>
  <w:style w:type="paragraph" w:customStyle="1" w:styleId="Version">
    <w:name w:val="Version"/>
    <w:basedOn w:val="Normal"/>
    <w:rsid w:val="003C6B5D"/>
    <w:rPr>
      <w:color w:val="FFFFFF"/>
    </w:rPr>
  </w:style>
  <w:style w:type="character" w:customStyle="1" w:styleId="Placeholder">
    <w:name w:val="Placeholder"/>
    <w:rsid w:val="003C6B5D"/>
    <w:rPr>
      <w:color w:val="0000FF"/>
    </w:rPr>
  </w:style>
  <w:style w:type="paragraph" w:customStyle="1" w:styleId="DocumentTitleSecond">
    <w:name w:val="Document Title Second"/>
    <w:basedOn w:val="Normal"/>
    <w:next w:val="Normal"/>
    <w:rsid w:val="003C6B5D"/>
    <w:pPr>
      <w:spacing w:before="360" w:after="360" w:line="240" w:lineRule="auto"/>
      <w:ind w:right="2160"/>
    </w:pPr>
    <w:rPr>
      <w:rFonts w:ascii="Arial" w:hAnsi="Arial" w:cs="Tahoma"/>
      <w:bCs/>
      <w:kern w:val="32"/>
      <w:sz w:val="36"/>
      <w:szCs w:val="36"/>
    </w:rPr>
  </w:style>
  <w:style w:type="paragraph" w:customStyle="1" w:styleId="Question">
    <w:name w:val="Question"/>
    <w:basedOn w:val="Normal"/>
    <w:rsid w:val="00E5519A"/>
    <w:pPr>
      <w:numPr>
        <w:numId w:val="11"/>
      </w:numPr>
      <w:spacing w:after="60"/>
    </w:pPr>
  </w:style>
  <w:style w:type="paragraph" w:customStyle="1" w:styleId="Answer">
    <w:name w:val="Answer"/>
    <w:basedOn w:val="Question"/>
    <w:rsid w:val="00E5519A"/>
    <w:pPr>
      <w:numPr>
        <w:numId w:val="10"/>
      </w:numPr>
    </w:pPr>
  </w:style>
  <w:style w:type="character" w:customStyle="1" w:styleId="plink1">
    <w:name w:val="plink1"/>
    <w:rsid w:val="00087AA2"/>
    <w:rPr>
      <w:b w:val="0"/>
      <w:bCs w:val="0"/>
      <w:vanish/>
      <w:webHidden w:val="0"/>
      <w:sz w:val="20"/>
      <w:szCs w:val="20"/>
      <w:specVanish w:val="0"/>
    </w:rPr>
  </w:style>
  <w:style w:type="paragraph" w:customStyle="1" w:styleId="list4">
    <w:name w:val="list4"/>
    <w:basedOn w:val="Normal"/>
    <w:rsid w:val="00087AA2"/>
    <w:pPr>
      <w:spacing w:before="158" w:after="158" w:line="240" w:lineRule="auto"/>
      <w:ind w:left="79" w:right="79"/>
    </w:pPr>
    <w:rPr>
      <w:sz w:val="24"/>
      <w:szCs w:val="24"/>
    </w:rPr>
  </w:style>
  <w:style w:type="character" w:styleId="HTMLVariable">
    <w:name w:val="HTML Variable"/>
    <w:uiPriority w:val="99"/>
    <w:unhideWhenUsed/>
    <w:locked/>
    <w:rsid w:val="00087AA2"/>
    <w:rPr>
      <w:i/>
      <w:iCs/>
    </w:rPr>
  </w:style>
  <w:style w:type="character" w:customStyle="1" w:styleId="Heading5Char">
    <w:name w:val="Heading 5 Char"/>
    <w:link w:val="Heading5"/>
    <w:uiPriority w:val="9"/>
    <w:rsid w:val="001E4394"/>
    <w:rPr>
      <w:rFonts w:ascii="Cambria" w:eastAsia="Times New Roman" w:hAnsi="Cambria" w:cs="Times New Roman"/>
      <w:color w:val="243F6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394"/>
    <w:pPr>
      <w:outlineLvl w:val="9"/>
    </w:pPr>
  </w:style>
  <w:style w:type="character" w:customStyle="1" w:styleId="Heading1Char">
    <w:name w:val="Heading 1 Char"/>
    <w:link w:val="Heading1"/>
    <w:uiPriority w:val="9"/>
    <w:rsid w:val="001E439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locked/>
    <w:rsid w:val="00021BEB"/>
    <w:pPr>
      <w:tabs>
        <w:tab w:val="right" w:leader="dot" w:pos="6480"/>
      </w:tabs>
      <w:spacing w:after="0"/>
      <w:ind w:left="660"/>
    </w:pPr>
    <w:rPr>
      <w:rFonts w:ascii="Times New Roman" w:hAnsi="Times New Roman"/>
      <w:noProof/>
      <w:sz w:val="18"/>
      <w:szCs w:val="18"/>
    </w:rPr>
  </w:style>
  <w:style w:type="character" w:customStyle="1" w:styleId="Heading2Char">
    <w:name w:val="Heading 2 Char"/>
    <w:link w:val="Heading2"/>
    <w:uiPriority w:val="9"/>
    <w:rsid w:val="001E439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E439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E439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rsid w:val="001E439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E439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E439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E439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1E439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E439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1E439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E439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uiPriority w:val="1"/>
    <w:qFormat/>
    <w:rsid w:val="001E4394"/>
    <w:rPr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1E439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E439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9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E439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E4394"/>
    <w:rPr>
      <w:i/>
      <w:iCs/>
      <w:color w:val="808080"/>
    </w:rPr>
  </w:style>
  <w:style w:type="character" w:styleId="IntenseEmphasis">
    <w:name w:val="Intense Emphasis"/>
    <w:uiPriority w:val="21"/>
    <w:qFormat/>
    <w:rsid w:val="001E439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E439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E439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E4394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1E4394"/>
    <w:pPr>
      <w:spacing w:line="240" w:lineRule="auto"/>
    </w:pPr>
    <w:rPr>
      <w:b/>
      <w:bCs/>
      <w:color w:val="4F81BD"/>
      <w:sz w:val="18"/>
      <w:szCs w:val="18"/>
    </w:rPr>
  </w:style>
  <w:style w:type="paragraph" w:styleId="TOC5">
    <w:name w:val="toc 5"/>
    <w:basedOn w:val="Normal"/>
    <w:next w:val="Normal"/>
    <w:autoRedefine/>
    <w:locked/>
    <w:rsid w:val="001E439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1E439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1E439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1E439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1E4394"/>
    <w:pPr>
      <w:spacing w:after="0"/>
      <w:ind w:left="1760"/>
    </w:pPr>
    <w:rPr>
      <w:sz w:val="18"/>
      <w:szCs w:val="18"/>
    </w:rPr>
  </w:style>
  <w:style w:type="character" w:customStyle="1" w:styleId="Lb1Char">
    <w:name w:val="Lb1 Char"/>
    <w:link w:val="Lb1"/>
    <w:locked/>
    <w:rsid w:val="00FD3ADB"/>
    <w:rPr>
      <w:sz w:val="22"/>
      <w:szCs w:val="22"/>
      <w:lang w:bidi="en-US"/>
    </w:rPr>
  </w:style>
  <w:style w:type="character" w:customStyle="1" w:styleId="Ln1Char">
    <w:name w:val="Ln1 Char"/>
    <w:link w:val="Ln1"/>
    <w:uiPriority w:val="99"/>
    <w:locked/>
    <w:rsid w:val="006B0DFD"/>
    <w:rPr>
      <w:sz w:val="22"/>
      <w:szCs w:val="22"/>
      <w:lang w:bidi="en-US"/>
    </w:rPr>
  </w:style>
  <w:style w:type="character" w:styleId="FollowedHyperlink">
    <w:name w:val="FollowedHyperlink"/>
    <w:basedOn w:val="DefaultParagraphFont"/>
    <w:locked/>
    <w:rsid w:val="004F5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357">
              <w:marLeft w:val="79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88599">
                          <w:marLeft w:val="316"/>
                          <w:marRight w:val="316"/>
                          <w:marTop w:val="158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5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6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9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6819">
                          <w:marLeft w:val="316"/>
                          <w:marRight w:val="316"/>
                          <w:marTop w:val="158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84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ostgresql.org/media/keys/ACCC4CF8.asc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apt.postgresql.org/pub/repos/ap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https://www.google.com/chrom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ubuntu.com/download/deskto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s://code.visualstudio.com/downloa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Agylia%20Group%20Ltd%20-%20ADFS%20-%20SSO\_COURSES\M4065%20-%20DP070\xxxxxy_buildguide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hase xmlns="0e9417ad-c48b-4250-845d-d2d958379b9a">
      <Value>Development</Value>
    </Phase>
    <Job_x0020_Role_x0020__x002f__x0020_Area xmlns="0e9417ad-c48b-4250-845d-d2d958379b9a">
      <Value>VM Builder</Value>
    </Job_x0020_Role_x0020__x002f__x0020_Area>
    <_DCDateModified xmlns="http://schemas.microsoft.com/sharepoint/v3/fields">2018-03-02T08:00:00+00:00</_DCDateModified>
    <Description0 xmlns="0e9417ad-c48b-4250-845d-d2d958379b9a">Build Guide Template</Description0>
    <Form_x0020_Factor xmlns="0e9417ad-c48b-4250-845d-d2d958379b9a">
      <Value>ILT</Value>
    </Form_x0020_Factor>
    <Discipline xmlns="0e9417ad-c48b-4250-845d-d2d958379b9a">
      <Value>Virtualization</Value>
    </Discipline>
    <Owner xmlns="0e9417ad-c48b-4250-845d-d2d958379b9a">
      <UserInfo>
        <DisplayName>Jim Cochran</DisplayName>
        <AccountId>677</AccountId>
        <AccountType/>
      </UserInfo>
    </Owner>
    <Resource xmlns="0e9417ad-c48b-4250-845d-d2d958379b9a">
      <Value>Template</Value>
    </Resource>
    <Version_x0020_No xmlns="0e9417ad-c48b-4250-845d-d2d958379b9a">2.0</Version_x0020_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EC695CFE518A498C469ED66DE5ED1D" ma:contentTypeVersion="11" ma:contentTypeDescription="Create a new document." ma:contentTypeScope="" ma:versionID="e7864a5d5e40d5987b0ff57a6c1ab16b">
  <xsd:schema xmlns:xsd="http://www.w3.org/2001/XMLSchema" xmlns:xs="http://www.w3.org/2001/XMLSchema" xmlns:p="http://schemas.microsoft.com/office/2006/metadata/properties" xmlns:ns2="http://schemas.microsoft.com/sharepoint/v3/fields" xmlns:ns3="0e9417ad-c48b-4250-845d-d2d958379b9a" targetNamespace="http://schemas.microsoft.com/office/2006/metadata/properties" ma:root="true" ma:fieldsID="7952c342494fcd752f44a132d4273156" ns2:_="" ns3:_="">
    <xsd:import namespace="http://schemas.microsoft.com/sharepoint/v3/fields"/>
    <xsd:import namespace="0e9417ad-c48b-4250-845d-d2d958379b9a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3:Description0" minOccurs="0"/>
                <xsd:element ref="ns3:Form_x0020_Factor" minOccurs="0"/>
                <xsd:element ref="ns3:Phase" minOccurs="0"/>
                <xsd:element ref="ns3:Discipline" minOccurs="0"/>
                <xsd:element ref="ns3:Job_x0020_Role_x0020__x002f__x0020_Area" minOccurs="0"/>
                <xsd:element ref="ns3:Version_x0020_No" minOccurs="0"/>
                <xsd:element ref="ns3:Owner" minOccurs="0"/>
                <xsd:element ref="ns3:Resour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417ad-c48b-4250-845d-d2d958379b9a" elementFormDefault="qualified">
    <xsd:import namespace="http://schemas.microsoft.com/office/2006/documentManagement/types"/>
    <xsd:import namespace="http://schemas.microsoft.com/office/infopath/2007/PartnerControls"/>
    <xsd:element name="Description0" ma:index="9" nillable="true" ma:displayName="Description" ma:default="" ma:internalName="Description0">
      <xsd:simpleType>
        <xsd:restriction base="dms:Text">
          <xsd:maxLength value="255"/>
        </xsd:restriction>
      </xsd:simpleType>
    </xsd:element>
    <xsd:element name="Form_x0020_Factor" ma:index="10" nillable="true" ma:displayName="Form Factor" ma:default="ILT" ma:internalName="Form_x0020_Facto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LT"/>
                    <xsd:enumeration value="MOOC"/>
                  </xsd:restriction>
                </xsd:simpleType>
              </xsd:element>
            </xsd:sequence>
          </xsd:extension>
        </xsd:complexContent>
      </xsd:complexType>
    </xsd:element>
    <xsd:element name="Phase" ma:index="11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evelopment"/>
                    <xsd:enumeration value="Build"/>
                    <xsd:enumeration value="Release"/>
                  </xsd:restriction>
                </xsd:simpleType>
              </xsd:element>
            </xsd:sequence>
          </xsd:extension>
        </xsd:complexContent>
      </xsd:complexType>
    </xsd:element>
    <xsd:element name="Discipline" ma:index="12" nillable="true" ma:displayName="Discipline" ma:internalName="Discipli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ntent Development"/>
                    <xsd:enumeration value="Localization"/>
                    <xsd:enumeration value="Release/Compliance"/>
                    <xsd:enumeration value="Sustained Engineering"/>
                    <xsd:enumeration value="Tech Reviewer_SME"/>
                    <xsd:enumeration value="Testing"/>
                    <xsd:enumeration value="Virtualization"/>
                  </xsd:restriction>
                </xsd:simpleType>
              </xsd:element>
            </xsd:sequence>
          </xsd:extension>
        </xsd:complexContent>
      </xsd:complexType>
    </xsd:element>
    <xsd:element name="Job_x0020_Role_x0020__x002f__x0020_Area" ma:index="13" nillable="true" ma:displayName="Job Role / Area" ma:internalName="Job_x0020_Role_x0020__x002f__x0020_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uthor/Writer"/>
                    <xsd:enumeration value="DTP"/>
                    <xsd:enumeration value="Instructional Designer"/>
                    <xsd:enumeration value="Localization"/>
                    <xsd:enumeration value="Media Developer"/>
                    <xsd:enumeration value="PM"/>
                    <xsd:enumeration value="Quality Assurance"/>
                    <xsd:enumeration value="Release/Compliance"/>
                    <xsd:enumeration value="Technical"/>
                    <xsd:enumeration value="Tester"/>
                    <xsd:enumeration value="VM Builder"/>
                  </xsd:restriction>
                </xsd:simpleType>
              </xsd:element>
            </xsd:sequence>
          </xsd:extension>
        </xsd:complexContent>
      </xsd:complexType>
    </xsd:element>
    <xsd:element name="Version_x0020_No" ma:index="14" nillable="true" ma:displayName="Version No" ma:internalName="Version_x0020_No">
      <xsd:simpleType>
        <xsd:restriction base="dms:Text">
          <xsd:maxLength value="6"/>
        </xsd:restriction>
      </xsd:simpleType>
    </xsd:element>
    <xsd:element name="Owner" ma:index="15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source" ma:index="16" nillable="true" ma:displayName="Resource" ma:internalName="Resour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emonstration"/>
                    <xsd:enumeration value="Instruction"/>
                    <xsd:enumeration value="Presentation"/>
                    <xsd:enumeration value="Sample"/>
                    <xsd:enumeration value="Standards"/>
                    <xsd:enumeration value="Template"/>
                    <xsd:enumeration value="Too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A9A5B-2C1E-45FF-93FC-E21CBB079596}">
  <ds:schemaRefs>
    <ds:schemaRef ds:uri="http://schemas.microsoft.com/office/2006/metadata/properties"/>
    <ds:schemaRef ds:uri="http://schemas.microsoft.com/office/infopath/2007/PartnerControls"/>
    <ds:schemaRef ds:uri="0e9417ad-c48b-4250-845d-d2d958379b9a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C8A2AF0D-E0DA-4448-8766-1D0A925E6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1E509-ACF2-4517-82FF-23590B7B9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0e9417ad-c48b-4250-845d-d2d958379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964A96-7775-4F52-A11B-54E66E50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xxxxxy_buildguide_v2.0.dotx</Template>
  <TotalTime>0</TotalTime>
  <Pages>25</Pages>
  <Words>2699</Words>
  <Characters>12461</Characters>
  <Application>Microsoft Office Word</Application>
  <DocSecurity>0</DocSecurity>
  <Lines>103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Guide</vt:lpstr>
    </vt:vector>
  </TitlesOfParts>
  <Company/>
  <LinksUpToDate>false</LinksUpToDate>
  <CharactersWithSpaces>15130</CharactersWithSpaces>
  <SharedDoc>false</SharedDoc>
  <HLinks>
    <vt:vector size="102" baseType="variant">
      <vt:variant>
        <vt:i4>720912</vt:i4>
      </vt:variant>
      <vt:variant>
        <vt:i4>99</vt:i4>
      </vt:variant>
      <vt:variant>
        <vt:i4>0</vt:i4>
      </vt:variant>
      <vt:variant>
        <vt:i4>5</vt:i4>
      </vt:variant>
      <vt:variant>
        <vt:lpwstr>http://www.microsoft.com/about/legal/en/us/IntellectualProperty/Trademarks/EN-US.aspx</vt:lpwstr>
      </vt:variant>
      <vt:variant>
        <vt:lpwstr/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_Toc360535111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_Toc360535110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_Toc360535109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_Toc360535108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_Toc360535107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_Toc360535106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_Toc360535105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_Toc360535104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_Toc360535103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_Toc360535102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_Toc360535101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_Toc360535100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_Toc360535099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_Toc360535098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_Toc360535097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_Toc360535096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Guide</dc:title>
  <dc:subject/>
  <dc:creator/>
  <cp:keywords/>
  <cp:lastModifiedBy/>
  <cp:revision>1</cp:revision>
  <dcterms:created xsi:type="dcterms:W3CDTF">2019-08-22T08:59:00Z</dcterms:created>
  <dcterms:modified xsi:type="dcterms:W3CDTF">2020-01-15T09:52:00Z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0x010100EEEC695CFE518A498C469ED66DE5ED1D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v-samhan@microsoft.com</vt:lpwstr>
  </property>
  <property fmtid="{D5CDD505-2E9C-101B-9397-08002B2CF9AE}" pid="6" name="MSIP_Label_f42aa342-8706-4288-bd11-ebb85995028c_SetDate">
    <vt:lpwstr>2018-03-02T18:29:44.1608788Z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